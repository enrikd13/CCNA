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5D7BC9" w:rsidP="00F46418">
      <w:pPr>
        <w:pStyle w:val="LabTitle"/>
      </w:pPr>
      <w:r>
        <w:t>Make Mine Wireless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CF7E43" w:rsidRPr="00F46418" w:rsidRDefault="00FF59AC" w:rsidP="00FF59AC">
      <w:pPr>
        <w:pStyle w:val="BodyText1"/>
      </w:pPr>
      <w:r w:rsidRPr="004F1E85">
        <w:t>Explain how wireless LAN components are deployed in a small</w:t>
      </w:r>
      <w:r w:rsidR="004F1E85">
        <w:t>-</w:t>
      </w:r>
      <w:r w:rsidRPr="004F1E85">
        <w:t xml:space="preserve"> to medium-sized business.</w:t>
      </w:r>
    </w:p>
    <w:p w:rsidR="00C07FD9" w:rsidRPr="00C07FD9" w:rsidRDefault="00672919" w:rsidP="001A4EF5">
      <w:pPr>
        <w:pStyle w:val="LabSection"/>
      </w:pPr>
      <w:r>
        <w:t>Scenario</w:t>
      </w:r>
    </w:p>
    <w:p w:rsidR="00EF033C" w:rsidRDefault="00EF033C" w:rsidP="00EF033C">
      <w:pPr>
        <w:pStyle w:val="BodyTextL25"/>
        <w:ind w:left="0"/>
      </w:pPr>
      <w:r>
        <w:t xml:space="preserve">As the network administrator for your small- to medium-sized business, you realize that your wireless network needs updating, both inside and outside of your building. </w:t>
      </w:r>
      <w:r w:rsidR="004F1E85">
        <w:t xml:space="preserve">Therefore, </w:t>
      </w:r>
      <w:r>
        <w:t xml:space="preserve">you decide to research how other businesses </w:t>
      </w:r>
      <w:r w:rsidR="00CE647A">
        <w:t xml:space="preserve">and </w:t>
      </w:r>
      <w:r>
        <w:t>educational and community groups set up their WLANs for better access to their employees and clients.</w:t>
      </w:r>
    </w:p>
    <w:p w:rsidR="00EF033C" w:rsidRDefault="00EF033C" w:rsidP="00EF033C">
      <w:pPr>
        <w:pStyle w:val="BodyTextL25"/>
        <w:ind w:left="0"/>
      </w:pPr>
      <w:r>
        <w:t xml:space="preserve">To research this topic, you visit </w:t>
      </w:r>
      <w:r w:rsidR="004F1E85">
        <w:t xml:space="preserve">the </w:t>
      </w:r>
      <w:hyperlink r:id="rId9" w:history="1">
        <w:r w:rsidR="00CE647A" w:rsidRPr="003353D3">
          <w:rPr>
            <w:rStyle w:val="Hyperlink"/>
          </w:rPr>
          <w:t>Customer Case Studies and Research</w:t>
        </w:r>
      </w:hyperlink>
      <w:r w:rsidR="00CE647A">
        <w:t xml:space="preserve"> website </w:t>
      </w:r>
      <w:r>
        <w:t>to see how other businesses use wireless technology. After viewing a few of the videos</w:t>
      </w:r>
      <w:r w:rsidR="004F1E85">
        <w:t>,</w:t>
      </w:r>
      <w:r>
        <w:t xml:space="preserve"> or reading some of the case study PDFs, you decide to select two to show to your CEO to support upgrading to a more robust wireless solution for your company.</w:t>
      </w:r>
    </w:p>
    <w:p w:rsidR="000F5E7A" w:rsidRPr="000F5E7A" w:rsidRDefault="000F5E7A" w:rsidP="000F5E7A">
      <w:pPr>
        <w:pStyle w:val="BodyTextL25"/>
        <w:ind w:left="0"/>
      </w:pPr>
      <w:r w:rsidRPr="000F5E7A">
        <w:t xml:space="preserve">To complete this class modeling activity, open the accompanying PDF for further instructions </w:t>
      </w:r>
      <w:r w:rsidR="004F1E85">
        <w:t>on</w:t>
      </w:r>
      <w:r w:rsidRPr="000F5E7A">
        <w:t xml:space="preserve"> how to proceed.</w:t>
      </w:r>
    </w:p>
    <w:p w:rsidR="007D2AFE" w:rsidRDefault="007D2AFE" w:rsidP="00EF033C">
      <w:pPr>
        <w:pStyle w:val="LabSection"/>
      </w:pPr>
      <w:r>
        <w:t>R</w:t>
      </w:r>
      <w:r w:rsidR="006E6581">
        <w:t>esources</w:t>
      </w:r>
    </w:p>
    <w:p w:rsidR="00CD7F73" w:rsidRDefault="004B58AF" w:rsidP="003353D3">
      <w:pPr>
        <w:pStyle w:val="BodyText1"/>
      </w:pPr>
      <w:r>
        <w:t>Internet access to the WWW</w:t>
      </w:r>
    </w:p>
    <w:p w:rsidR="00EF033C" w:rsidRDefault="00EF033C" w:rsidP="00EF033C">
      <w:pPr>
        <w:pStyle w:val="StepHead"/>
      </w:pPr>
      <w:r>
        <w:t>Open your browser and the URL specified for this activity.</w:t>
      </w:r>
    </w:p>
    <w:p w:rsidR="003353D3" w:rsidRPr="003353D3" w:rsidRDefault="00EF033C" w:rsidP="00AD03AA">
      <w:pPr>
        <w:pStyle w:val="SubStepAlpha"/>
        <w:rPr>
          <w:rStyle w:val="Hyperlink"/>
          <w:color w:val="auto"/>
          <w:u w:val="none"/>
        </w:rPr>
      </w:pPr>
      <w:r>
        <w:t>Choose two</w:t>
      </w:r>
      <w:r w:rsidR="00CE647A">
        <w:t xml:space="preserve"> case studies about wireless LAN upgrades from the list</w:t>
      </w:r>
      <w:r w:rsidR="004F1E85">
        <w:t xml:space="preserve"> to read,</w:t>
      </w:r>
      <w:r w:rsidR="00CE647A">
        <w:t xml:space="preserve"> located on </w:t>
      </w:r>
      <w:r w:rsidR="003353D3" w:rsidRPr="003353D3">
        <w:t xml:space="preserve">the </w:t>
      </w:r>
      <w:hyperlink r:id="rId10" w:history="1">
        <w:r w:rsidR="003353D3" w:rsidRPr="003353D3">
          <w:rPr>
            <w:rStyle w:val="Hyperlink"/>
          </w:rPr>
          <w:t>Customer Case Studies and Research</w:t>
        </w:r>
      </w:hyperlink>
      <w:r w:rsidR="00CE647A">
        <w:t xml:space="preserve"> website</w:t>
      </w:r>
      <w:r w:rsidR="003353D3">
        <w:t>.</w:t>
      </w:r>
      <w:r w:rsidR="00CE647A">
        <w:t xml:space="preserve"> </w:t>
      </w:r>
    </w:p>
    <w:p w:rsidR="00EF033C" w:rsidRDefault="00EF033C" w:rsidP="00AD03AA">
      <w:pPr>
        <w:pStyle w:val="SubStepAlpha"/>
      </w:pPr>
      <w:r>
        <w:t>As you view the media or read the PDFs, write notes for the following categories:</w:t>
      </w:r>
    </w:p>
    <w:p w:rsidR="00EF033C" w:rsidRDefault="00EF033C" w:rsidP="00EF033C">
      <w:pPr>
        <w:pStyle w:val="SubStepNum"/>
      </w:pPr>
      <w:r>
        <w:t xml:space="preserve">The WLAN </w:t>
      </w:r>
      <w:r w:rsidRPr="00DA15A8">
        <w:rPr>
          <w:b/>
          <w:i/>
        </w:rPr>
        <w:t>challenge</w:t>
      </w:r>
      <w:r>
        <w:t xml:space="preserve"> </w:t>
      </w:r>
      <w:r w:rsidR="00CE647A">
        <w:t xml:space="preserve">that </w:t>
      </w:r>
      <w:r>
        <w:t xml:space="preserve">the company </w:t>
      </w:r>
      <w:r w:rsidR="003353D3">
        <w:t xml:space="preserve">sought </w:t>
      </w:r>
      <w:r>
        <w:t>to mitigate</w:t>
      </w:r>
    </w:p>
    <w:p w:rsidR="00EF033C" w:rsidRDefault="00EF033C" w:rsidP="00EF033C">
      <w:pPr>
        <w:pStyle w:val="SubStepNum"/>
      </w:pPr>
      <w:r>
        <w:t xml:space="preserve">The </w:t>
      </w:r>
      <w:r w:rsidRPr="00DA15A8">
        <w:rPr>
          <w:b/>
          <w:i/>
        </w:rPr>
        <w:t>solution</w:t>
      </w:r>
      <w:r>
        <w:t xml:space="preserve"> </w:t>
      </w:r>
      <w:r w:rsidR="00CE647A">
        <w:t xml:space="preserve">that was </w:t>
      </w:r>
      <w:r>
        <w:t>found to the challenge</w:t>
      </w:r>
    </w:p>
    <w:p w:rsidR="00EF033C" w:rsidRDefault="00EF033C" w:rsidP="00EF033C">
      <w:pPr>
        <w:pStyle w:val="SubStepNum"/>
      </w:pPr>
      <w:r>
        <w:t xml:space="preserve">The </w:t>
      </w:r>
      <w:r w:rsidRPr="00DA15A8">
        <w:rPr>
          <w:b/>
          <w:i/>
        </w:rPr>
        <w:t>results</w:t>
      </w:r>
      <w:r>
        <w:t xml:space="preserve"> </w:t>
      </w:r>
      <w:r w:rsidR="00CE647A">
        <w:t xml:space="preserve">that were </w:t>
      </w:r>
      <w:r>
        <w:t>gained by WLAN updates</w:t>
      </w:r>
    </w:p>
    <w:p w:rsidR="00EF033C" w:rsidRDefault="00E428D4" w:rsidP="00E428D4">
      <w:pPr>
        <w:pStyle w:val="StepHead"/>
      </w:pPr>
      <w:r>
        <w:t>Share your findings</w:t>
      </w:r>
      <w:r w:rsidR="004F1E85">
        <w:t>.</w:t>
      </w:r>
    </w:p>
    <w:p w:rsidR="00E428D4" w:rsidRDefault="003353D3" w:rsidP="00E428D4">
      <w:pPr>
        <w:pStyle w:val="SubStepAlpha"/>
      </w:pPr>
      <w:r>
        <w:t>Share your findings with the class or a classmate</w:t>
      </w:r>
      <w:r w:rsidR="00CE647A">
        <w:t>.</w:t>
      </w:r>
    </w:p>
    <w:p w:rsidR="00E428D4" w:rsidRDefault="00E428D4" w:rsidP="00E428D4">
      <w:pPr>
        <w:pStyle w:val="SubStepAlpha"/>
      </w:pPr>
      <w:r>
        <w:t xml:space="preserve">Play the media or show the PDF for one of the </w:t>
      </w:r>
      <w:r w:rsidR="00CE647A">
        <w:t xml:space="preserve">case studies </w:t>
      </w:r>
      <w:r>
        <w:t>you chose from the URL page.</w:t>
      </w:r>
    </w:p>
    <w:p w:rsidR="00E428D4" w:rsidRDefault="00E428D4" w:rsidP="00E428D4">
      <w:pPr>
        <w:pStyle w:val="SubStepAlpha"/>
      </w:pPr>
      <w:r>
        <w:t>In your own words, explain the challenge, solution</w:t>
      </w:r>
      <w:r w:rsidR="008B18D6">
        <w:t>,</w:t>
      </w:r>
      <w:r>
        <w:t xml:space="preserve"> and results learned from the media or PDF</w:t>
      </w:r>
      <w:r w:rsidR="00CE647A">
        <w:t>.</w:t>
      </w:r>
    </w:p>
    <w:p w:rsidR="00922BD0" w:rsidRPr="00F46418" w:rsidRDefault="00E428D4" w:rsidP="00F46418">
      <w:pPr>
        <w:pStyle w:val="SubStepAlpha"/>
      </w:pPr>
      <w:r>
        <w:t xml:space="preserve">Explain how </w:t>
      </w:r>
      <w:r w:rsidR="00CE647A">
        <w:t xml:space="preserve">the results you found could be applied to improve your company’s network. </w:t>
      </w:r>
      <w:bookmarkStart w:id="0" w:name="_GoBack"/>
      <w:bookmarkEnd w:id="0"/>
    </w:p>
    <w:sectPr w:rsidR="00922BD0" w:rsidRPr="00F46418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D87" w:rsidRDefault="00F77D87" w:rsidP="0090659A">
      <w:pPr>
        <w:spacing w:after="0" w:line="240" w:lineRule="auto"/>
      </w:pPr>
      <w:r>
        <w:separator/>
      </w:r>
    </w:p>
    <w:p w:rsidR="00F77D87" w:rsidRDefault="00F77D87"/>
    <w:p w:rsidR="00F77D87" w:rsidRDefault="00F77D87"/>
    <w:p w:rsidR="00F77D87" w:rsidRDefault="00F77D87"/>
    <w:p w:rsidR="00F77D87" w:rsidRDefault="00F77D87"/>
  </w:endnote>
  <w:endnote w:type="continuationSeparator" w:id="0">
    <w:p w:rsidR="00F77D87" w:rsidRDefault="00F77D87" w:rsidP="0090659A">
      <w:pPr>
        <w:spacing w:after="0" w:line="240" w:lineRule="auto"/>
      </w:pPr>
      <w:r>
        <w:continuationSeparator/>
      </w:r>
    </w:p>
    <w:p w:rsidR="00F77D87" w:rsidRDefault="00F77D87"/>
    <w:p w:rsidR="00F77D87" w:rsidRDefault="00F77D87"/>
    <w:p w:rsidR="00F77D87" w:rsidRDefault="00F77D87"/>
    <w:p w:rsidR="00F77D87" w:rsidRDefault="00F77D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7079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70795" w:rsidRPr="0090659A">
      <w:rPr>
        <w:b/>
        <w:szCs w:val="16"/>
      </w:rPr>
      <w:fldChar w:fldCharType="separate"/>
    </w:r>
    <w:r w:rsidR="00F46418">
      <w:rPr>
        <w:b/>
        <w:noProof/>
        <w:szCs w:val="16"/>
      </w:rPr>
      <w:t>2</w:t>
    </w:r>
    <w:r w:rsidR="0027079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7079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70795" w:rsidRPr="0090659A">
      <w:rPr>
        <w:b/>
        <w:szCs w:val="16"/>
      </w:rPr>
      <w:fldChar w:fldCharType="separate"/>
    </w:r>
    <w:r w:rsidR="00F46418">
      <w:rPr>
        <w:b/>
        <w:noProof/>
        <w:szCs w:val="16"/>
      </w:rPr>
      <w:t>2</w:t>
    </w:r>
    <w:r w:rsidR="0027079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7079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70795" w:rsidRPr="0090659A">
      <w:rPr>
        <w:b/>
        <w:szCs w:val="16"/>
      </w:rPr>
      <w:fldChar w:fldCharType="separate"/>
    </w:r>
    <w:r w:rsidR="00F46418">
      <w:rPr>
        <w:b/>
        <w:noProof/>
        <w:szCs w:val="16"/>
      </w:rPr>
      <w:t>1</w:t>
    </w:r>
    <w:r w:rsidR="0027079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7079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70795" w:rsidRPr="0090659A">
      <w:rPr>
        <w:b/>
        <w:szCs w:val="16"/>
      </w:rPr>
      <w:fldChar w:fldCharType="separate"/>
    </w:r>
    <w:r w:rsidR="00F46418">
      <w:rPr>
        <w:b/>
        <w:noProof/>
        <w:szCs w:val="16"/>
      </w:rPr>
      <w:t>1</w:t>
    </w:r>
    <w:r w:rsidR="0027079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D87" w:rsidRDefault="00F77D87" w:rsidP="0090659A">
      <w:pPr>
        <w:spacing w:after="0" w:line="240" w:lineRule="auto"/>
      </w:pPr>
      <w:r>
        <w:separator/>
      </w:r>
    </w:p>
    <w:p w:rsidR="00F77D87" w:rsidRDefault="00F77D87"/>
    <w:p w:rsidR="00F77D87" w:rsidRDefault="00F77D87"/>
    <w:p w:rsidR="00F77D87" w:rsidRDefault="00F77D87"/>
    <w:p w:rsidR="00F77D87" w:rsidRDefault="00F77D87"/>
  </w:footnote>
  <w:footnote w:type="continuationSeparator" w:id="0">
    <w:p w:rsidR="00F77D87" w:rsidRDefault="00F77D87" w:rsidP="0090659A">
      <w:pPr>
        <w:spacing w:after="0" w:line="240" w:lineRule="auto"/>
      </w:pPr>
      <w:r>
        <w:continuationSeparator/>
      </w:r>
    </w:p>
    <w:p w:rsidR="00F77D87" w:rsidRDefault="00F77D87"/>
    <w:p w:rsidR="00F77D87" w:rsidRDefault="00F77D87"/>
    <w:p w:rsidR="00F77D87" w:rsidRDefault="00F77D87"/>
    <w:p w:rsidR="00F77D87" w:rsidRDefault="00F77D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922BD0" w:rsidP="00C52BA6">
    <w:pPr>
      <w:pStyle w:val="PageHead"/>
    </w:pPr>
    <w:r>
      <w:t>Make Mine Wireless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C78"/>
    <w:multiLevelType w:val="hybridMultilevel"/>
    <w:tmpl w:val="B186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33113F"/>
    <w:multiLevelType w:val="hybridMultilevel"/>
    <w:tmpl w:val="B5FA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387289"/>
    <w:multiLevelType w:val="hybridMultilevel"/>
    <w:tmpl w:val="7EBA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13"/>
  </w:num>
  <w:num w:numId="9">
    <w:abstractNumId w:val="1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7"/>
  </w:num>
  <w:num w:numId="17">
    <w:abstractNumId w:val="1"/>
  </w:num>
  <w:num w:numId="18">
    <w:abstractNumId w:val="9"/>
  </w:num>
  <w:num w:numId="19">
    <w:abstractNumId w:val="1"/>
  </w:num>
  <w:num w:numId="20">
    <w:abstractNumId w:val="1"/>
  </w:num>
  <w:num w:numId="21">
    <w:abstractNumId w:val="12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2"/>
  </w:num>
  <w:num w:numId="32">
    <w:abstractNumId w:val="11"/>
  </w:num>
  <w:num w:numId="3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35E5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61A70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5F0"/>
    <w:rsid w:val="000F072C"/>
    <w:rsid w:val="000F16D7"/>
    <w:rsid w:val="000F5E7A"/>
    <w:rsid w:val="000F6743"/>
    <w:rsid w:val="00103B71"/>
    <w:rsid w:val="00107B2B"/>
    <w:rsid w:val="00112AC5"/>
    <w:rsid w:val="001133DD"/>
    <w:rsid w:val="00120CBE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87403"/>
    <w:rsid w:val="00192F12"/>
    <w:rsid w:val="00193F14"/>
    <w:rsid w:val="00195ED2"/>
    <w:rsid w:val="00197614"/>
    <w:rsid w:val="001A0312"/>
    <w:rsid w:val="001A15DA"/>
    <w:rsid w:val="001A2694"/>
    <w:rsid w:val="001A3CC7"/>
    <w:rsid w:val="001A4EF5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17AC0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0795"/>
    <w:rsid w:val="002768DC"/>
    <w:rsid w:val="00292821"/>
    <w:rsid w:val="00292A8A"/>
    <w:rsid w:val="002A6C56"/>
    <w:rsid w:val="002C090C"/>
    <w:rsid w:val="002C1243"/>
    <w:rsid w:val="002C1815"/>
    <w:rsid w:val="002C475E"/>
    <w:rsid w:val="002C6AD6"/>
    <w:rsid w:val="002C71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353D3"/>
    <w:rsid w:val="0034455D"/>
    <w:rsid w:val="00344A15"/>
    <w:rsid w:val="0034604B"/>
    <w:rsid w:val="00346D17"/>
    <w:rsid w:val="00347972"/>
    <w:rsid w:val="003559CC"/>
    <w:rsid w:val="003569D7"/>
    <w:rsid w:val="003608AC"/>
    <w:rsid w:val="00361DEC"/>
    <w:rsid w:val="00363CDB"/>
    <w:rsid w:val="0036465A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4C0F"/>
    <w:rsid w:val="003C6BCA"/>
    <w:rsid w:val="003C7902"/>
    <w:rsid w:val="003D0BFF"/>
    <w:rsid w:val="003E5BE5"/>
    <w:rsid w:val="003F18D1"/>
    <w:rsid w:val="003F1973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60F50"/>
    <w:rsid w:val="004659EE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1E85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3386"/>
    <w:rsid w:val="00596998"/>
    <w:rsid w:val="005A6E62"/>
    <w:rsid w:val="005D2B29"/>
    <w:rsid w:val="005D354A"/>
    <w:rsid w:val="005D7BC9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74B83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E57D6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18D6"/>
    <w:rsid w:val="008B4F20"/>
    <w:rsid w:val="008B5D60"/>
    <w:rsid w:val="008B7FFD"/>
    <w:rsid w:val="008C2920"/>
    <w:rsid w:val="008C4307"/>
    <w:rsid w:val="008D23DF"/>
    <w:rsid w:val="008D73BF"/>
    <w:rsid w:val="008D7F09"/>
    <w:rsid w:val="008E1621"/>
    <w:rsid w:val="008E5B64"/>
    <w:rsid w:val="008E7DAA"/>
    <w:rsid w:val="008F0094"/>
    <w:rsid w:val="008F340F"/>
    <w:rsid w:val="00903523"/>
    <w:rsid w:val="0090659A"/>
    <w:rsid w:val="00915986"/>
    <w:rsid w:val="00917624"/>
    <w:rsid w:val="00922BD0"/>
    <w:rsid w:val="00930386"/>
    <w:rsid w:val="009309F5"/>
    <w:rsid w:val="00933237"/>
    <w:rsid w:val="00933F28"/>
    <w:rsid w:val="009476C0"/>
    <w:rsid w:val="00963317"/>
    <w:rsid w:val="00963E34"/>
    <w:rsid w:val="0096456C"/>
    <w:rsid w:val="00964DFA"/>
    <w:rsid w:val="0097394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2309"/>
    <w:rsid w:val="009E42B9"/>
    <w:rsid w:val="009F4CC6"/>
    <w:rsid w:val="00A014A3"/>
    <w:rsid w:val="00A0412D"/>
    <w:rsid w:val="00A21211"/>
    <w:rsid w:val="00A26E0C"/>
    <w:rsid w:val="00A34E7F"/>
    <w:rsid w:val="00A46F0A"/>
    <w:rsid w:val="00A46F25"/>
    <w:rsid w:val="00A47CC2"/>
    <w:rsid w:val="00A5074D"/>
    <w:rsid w:val="00A60146"/>
    <w:rsid w:val="00A622C4"/>
    <w:rsid w:val="00A64655"/>
    <w:rsid w:val="00A754B4"/>
    <w:rsid w:val="00A807C1"/>
    <w:rsid w:val="00A83374"/>
    <w:rsid w:val="00A92707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15C2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E647A"/>
    <w:rsid w:val="00CF0DA5"/>
    <w:rsid w:val="00CF791A"/>
    <w:rsid w:val="00CF7E43"/>
    <w:rsid w:val="00D00D7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035D"/>
    <w:rsid w:val="00D84BDA"/>
    <w:rsid w:val="00D85AF9"/>
    <w:rsid w:val="00D876A8"/>
    <w:rsid w:val="00D87F26"/>
    <w:rsid w:val="00D93063"/>
    <w:rsid w:val="00D933B0"/>
    <w:rsid w:val="00D977E8"/>
    <w:rsid w:val="00DA15A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37D9"/>
    <w:rsid w:val="00E130EB"/>
    <w:rsid w:val="00E162CD"/>
    <w:rsid w:val="00E17FA5"/>
    <w:rsid w:val="00E26930"/>
    <w:rsid w:val="00E27257"/>
    <w:rsid w:val="00E428D4"/>
    <w:rsid w:val="00E449D0"/>
    <w:rsid w:val="00E4506A"/>
    <w:rsid w:val="00E53937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033C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418"/>
    <w:rsid w:val="00F46BD9"/>
    <w:rsid w:val="00F60BE0"/>
    <w:rsid w:val="00F6280E"/>
    <w:rsid w:val="00F7050A"/>
    <w:rsid w:val="00F75533"/>
    <w:rsid w:val="00F77D87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D7F1A"/>
    <w:rsid w:val="00FE2824"/>
    <w:rsid w:val="00FE661F"/>
    <w:rsid w:val="00FF0400"/>
    <w:rsid w:val="00FF19D0"/>
    <w:rsid w:val="00FF3D6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5E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5E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isco.com/en/US/products/hw/wireless/products_category_customer_case_studi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isco.com/en/US/products/hw/wireless/products_category_customer_case_studies.htm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8C056-824C-4A85-86BB-1D8E3DE7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2013-10-04T01:19:00Z</dcterms:created>
  <dcterms:modified xsi:type="dcterms:W3CDTF">2013-10-04T01:20:00Z</dcterms:modified>
</cp:coreProperties>
</file>