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AD63F1" w:rsidP="002C7143">
      <w:pPr>
        <w:pStyle w:val="LabTitle"/>
        <w:outlineLvl w:val="0"/>
      </w:pPr>
      <w:r>
        <w:t>Documentation Development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sdt>
      <w:sdtPr>
        <w:rPr>
          <w:lang w:val="en-CA"/>
        </w:rPr>
        <w:alias w:val="Section"/>
        <w:tag w:val="TLO"/>
        <w:id w:val="-1494480185"/>
        <w:placeholder>
          <w:docPart w:val="C4FA961FB57C426E84ACB405A0910A2E"/>
        </w:placeholder>
        <w:text/>
      </w:sdtPr>
      <w:sdtEndPr/>
      <w:sdtContent>
        <w:p w:rsidR="00FF0995" w:rsidRPr="00C13AA3" w:rsidRDefault="0017614F" w:rsidP="002C7143">
          <w:pPr>
            <w:pStyle w:val="BodyTextL25"/>
            <w:ind w:left="0"/>
            <w:outlineLvl w:val="0"/>
          </w:pPr>
          <w:r w:rsidRPr="00AD63F1">
            <w:rPr>
              <w:lang w:val="en-CA"/>
            </w:rPr>
            <w:t>Using a systematic approach, troubleshoot issues in a small</w:t>
          </w:r>
          <w:r>
            <w:rPr>
              <w:lang w:val="en-CA"/>
            </w:rPr>
            <w:t xml:space="preserve">- to </w:t>
          </w:r>
          <w:r w:rsidRPr="00AD63F1">
            <w:rPr>
              <w:lang w:val="en-CA"/>
            </w:rPr>
            <w:t>medium-sized business network.</w:t>
          </w:r>
        </w:p>
      </w:sdtContent>
    </w:sdt>
    <w:p w:rsidR="00C07FD9" w:rsidRPr="00C07FD9" w:rsidRDefault="00672919" w:rsidP="00FF0995">
      <w:pPr>
        <w:pStyle w:val="LabSection"/>
      </w:pPr>
      <w:r>
        <w:t>Scenario</w:t>
      </w:r>
    </w:p>
    <w:p w:rsidR="00455EC7" w:rsidRPr="00455EC7" w:rsidRDefault="00455EC7" w:rsidP="00455EC7">
      <w:pPr>
        <w:pStyle w:val="BodyTextL25"/>
        <w:ind w:left="0"/>
        <w:rPr>
          <w:bCs/>
        </w:rPr>
      </w:pPr>
      <w:r w:rsidRPr="00455EC7">
        <w:rPr>
          <w:bCs/>
        </w:rPr>
        <w:t xml:space="preserve">As the network administrator for a small business, you want to </w:t>
      </w:r>
      <w:r w:rsidR="004119C9">
        <w:rPr>
          <w:bCs/>
        </w:rPr>
        <w:t>implement</w:t>
      </w:r>
      <w:r w:rsidR="004119C9" w:rsidRPr="00455EC7">
        <w:rPr>
          <w:bCs/>
        </w:rPr>
        <w:t xml:space="preserve"> </w:t>
      </w:r>
      <w:r w:rsidRPr="00455EC7">
        <w:rPr>
          <w:bCs/>
        </w:rPr>
        <w:t xml:space="preserve">a documentation system </w:t>
      </w:r>
      <w:r w:rsidR="00D2202F">
        <w:rPr>
          <w:bCs/>
        </w:rPr>
        <w:t>to use with</w:t>
      </w:r>
      <w:r w:rsidRPr="00455EC7">
        <w:rPr>
          <w:bCs/>
        </w:rPr>
        <w:t xml:space="preserve"> troubleshooting network-based problems.</w:t>
      </w:r>
    </w:p>
    <w:p w:rsidR="00455EC7" w:rsidRPr="00455EC7" w:rsidRDefault="00455EC7" w:rsidP="00455EC7">
      <w:pPr>
        <w:pStyle w:val="BodyTextL25"/>
        <w:ind w:left="0"/>
        <w:rPr>
          <w:bCs/>
        </w:rPr>
      </w:pPr>
      <w:r w:rsidRPr="00455EC7">
        <w:rPr>
          <w:bCs/>
        </w:rPr>
        <w:t xml:space="preserve">After much thought, you decide to compile </w:t>
      </w:r>
      <w:r w:rsidR="003B6279">
        <w:rPr>
          <w:bCs/>
        </w:rPr>
        <w:t>simple</w:t>
      </w:r>
      <w:r w:rsidRPr="00455EC7">
        <w:rPr>
          <w:bCs/>
        </w:rPr>
        <w:t xml:space="preserve"> network</w:t>
      </w:r>
      <w:r w:rsidR="003B6279">
        <w:rPr>
          <w:bCs/>
        </w:rPr>
        <w:t xml:space="preserve"> documentation</w:t>
      </w:r>
      <w:r w:rsidRPr="00455EC7">
        <w:rPr>
          <w:bCs/>
        </w:rPr>
        <w:t xml:space="preserve"> information </w:t>
      </w:r>
      <w:r w:rsidR="00D2202F">
        <w:rPr>
          <w:bCs/>
        </w:rPr>
        <w:t xml:space="preserve">into a </w:t>
      </w:r>
      <w:r w:rsidRPr="00455EC7">
        <w:rPr>
          <w:bCs/>
        </w:rPr>
        <w:t xml:space="preserve">file to be used when network problems </w:t>
      </w:r>
      <w:r w:rsidR="007544F4">
        <w:rPr>
          <w:bCs/>
        </w:rPr>
        <w:t>arise</w:t>
      </w:r>
      <w:r w:rsidRPr="00455EC7">
        <w:rPr>
          <w:bCs/>
        </w:rPr>
        <w:t>.</w:t>
      </w:r>
      <w:r w:rsidR="00D2202F">
        <w:rPr>
          <w:bCs/>
        </w:rPr>
        <w:t xml:space="preserve"> You also know that if the company gets larger in the future, this file can be used to export the information to a computerized, network software system.</w:t>
      </w:r>
    </w:p>
    <w:p w:rsidR="00455EC7" w:rsidRDefault="00455EC7" w:rsidP="00455EC7">
      <w:pPr>
        <w:pStyle w:val="BodyTextL25"/>
        <w:ind w:left="0"/>
        <w:rPr>
          <w:bCs/>
        </w:rPr>
      </w:pPr>
      <w:r w:rsidRPr="00455EC7">
        <w:rPr>
          <w:bCs/>
        </w:rPr>
        <w:t xml:space="preserve">To start the network documentation </w:t>
      </w:r>
      <w:r>
        <w:rPr>
          <w:bCs/>
        </w:rPr>
        <w:t>process, you include</w:t>
      </w:r>
      <w:r w:rsidRPr="00455EC7">
        <w:rPr>
          <w:bCs/>
        </w:rPr>
        <w:t>:</w:t>
      </w:r>
    </w:p>
    <w:p w:rsidR="00455EC7" w:rsidRDefault="00455EC7" w:rsidP="007544F4">
      <w:pPr>
        <w:pStyle w:val="Bulletlevel1"/>
      </w:pPr>
      <w:r>
        <w:t>A physical diagram of your small</w:t>
      </w:r>
      <w:r w:rsidR="00D465B7">
        <w:t xml:space="preserve"> </w:t>
      </w:r>
      <w:r>
        <w:t>business network.</w:t>
      </w:r>
    </w:p>
    <w:p w:rsidR="00455EC7" w:rsidRDefault="00455EC7" w:rsidP="007544F4">
      <w:pPr>
        <w:pStyle w:val="Bulletlevel1"/>
      </w:pPr>
      <w:r>
        <w:t>A logical diagram of your small</w:t>
      </w:r>
      <w:r w:rsidR="00D465B7">
        <w:t xml:space="preserve"> </w:t>
      </w:r>
      <w:r>
        <w:t>business network.</w:t>
      </w:r>
    </w:p>
    <w:p w:rsidR="00455EC7" w:rsidRPr="00455EC7" w:rsidRDefault="00455EC7" w:rsidP="007544F4">
      <w:pPr>
        <w:pStyle w:val="Bulletlevel1"/>
      </w:pPr>
      <w:r>
        <w:t>Network configuration information for major devices, including routers and switches.</w:t>
      </w:r>
    </w:p>
    <w:p w:rsidR="007D2AFE" w:rsidRDefault="007D2AFE" w:rsidP="00C13AA3">
      <w:pPr>
        <w:pStyle w:val="LabSection"/>
      </w:pPr>
      <w:r>
        <w:t>R</w:t>
      </w:r>
      <w:r w:rsidR="006E6581">
        <w:t>esources</w:t>
      </w:r>
    </w:p>
    <w:p w:rsidR="008948D3" w:rsidRDefault="008948D3" w:rsidP="00712B44">
      <w:pPr>
        <w:pStyle w:val="Bulletlevel1"/>
        <w:numPr>
          <w:ilvl w:val="0"/>
          <w:numId w:val="4"/>
        </w:numPr>
      </w:pPr>
      <w:r>
        <w:t>Packet Tracer software</w:t>
      </w:r>
    </w:p>
    <w:p w:rsidR="00A33868" w:rsidRDefault="00A33868" w:rsidP="00712B44">
      <w:pPr>
        <w:pStyle w:val="Bulletlevel1"/>
        <w:numPr>
          <w:ilvl w:val="0"/>
          <w:numId w:val="4"/>
        </w:numPr>
      </w:pPr>
      <w:r>
        <w:t>Word processing software</w:t>
      </w:r>
    </w:p>
    <w:p w:rsidR="00B8369D" w:rsidRDefault="00455EC7" w:rsidP="008948D3">
      <w:pPr>
        <w:pStyle w:val="StepHead"/>
      </w:pPr>
      <w:r>
        <w:t xml:space="preserve">Create a Packet Tracer file </w:t>
      </w:r>
      <w:r w:rsidR="00EB77DE">
        <w:t xml:space="preserve">to simulate a </w:t>
      </w:r>
      <w:r w:rsidR="009A7E0C">
        <w:t xml:space="preserve">very </w:t>
      </w:r>
      <w:r w:rsidR="00EB77DE">
        <w:t>small business network. Include these</w:t>
      </w:r>
      <w:r>
        <w:t xml:space="preserve"> devices:</w:t>
      </w:r>
    </w:p>
    <w:p w:rsidR="00455EC7" w:rsidRDefault="00455EC7" w:rsidP="009B1931">
      <w:pPr>
        <w:pStyle w:val="BodyTextL25"/>
        <w:numPr>
          <w:ilvl w:val="0"/>
          <w:numId w:val="15"/>
        </w:numPr>
      </w:pPr>
      <w:r>
        <w:t xml:space="preserve">One </w:t>
      </w:r>
      <w:r w:rsidR="00EB77DE">
        <w:t>router</w:t>
      </w:r>
      <w:r w:rsidR="004119C9">
        <w:t xml:space="preserve"> with at least two Ethernet ports</w:t>
      </w:r>
    </w:p>
    <w:p w:rsidR="00455EC7" w:rsidRDefault="00455EC7" w:rsidP="009B1931">
      <w:pPr>
        <w:pStyle w:val="BodyTextL25"/>
        <w:numPr>
          <w:ilvl w:val="0"/>
          <w:numId w:val="15"/>
        </w:numPr>
      </w:pPr>
      <w:r>
        <w:t>Two switches connected to the router</w:t>
      </w:r>
      <w:r w:rsidR="007544F4">
        <w:t xml:space="preserve"> (LAN1 and LAN2)</w:t>
      </w:r>
    </w:p>
    <w:p w:rsidR="00B16A83" w:rsidRPr="00455EC7" w:rsidRDefault="00EB77DE" w:rsidP="00077BF5">
      <w:pPr>
        <w:pStyle w:val="BodyTextL25"/>
        <w:numPr>
          <w:ilvl w:val="0"/>
          <w:numId w:val="15"/>
        </w:numPr>
      </w:pPr>
      <w:r>
        <w:t>Five</w:t>
      </w:r>
      <w:r w:rsidR="00455EC7">
        <w:t xml:space="preserve"> user devices to include PCs, laptops, </w:t>
      </w:r>
      <w:r w:rsidR="00B16A83">
        <w:t xml:space="preserve">servers, </w:t>
      </w:r>
      <w:r w:rsidR="00455EC7">
        <w:t>and printers</w:t>
      </w:r>
      <w:r w:rsidR="007544F4">
        <w:t xml:space="preserve"> connected </w:t>
      </w:r>
      <w:r>
        <w:t xml:space="preserve">either of the two </w:t>
      </w:r>
      <w:r w:rsidR="007544F4">
        <w:t>LANs.</w:t>
      </w:r>
    </w:p>
    <w:p w:rsidR="00197DDB" w:rsidRDefault="00455EC7" w:rsidP="00B16A83">
      <w:pPr>
        <w:pStyle w:val="StepHead"/>
      </w:pPr>
      <w:r>
        <w:t xml:space="preserve">Create </w:t>
      </w:r>
      <w:r w:rsidR="00B16A83">
        <w:t>a</w:t>
      </w:r>
      <w:r>
        <w:t xml:space="preserve"> </w:t>
      </w:r>
      <w:r w:rsidR="00B16A83">
        <w:t xml:space="preserve">word-processing </w:t>
      </w:r>
      <w:r w:rsidR="003B6279">
        <w:t xml:space="preserve">file in matrix format to record </w:t>
      </w:r>
      <w:r w:rsidR="009A7E0C">
        <w:t>each of the following main network-documentation areas:</w:t>
      </w:r>
    </w:p>
    <w:p w:rsidR="00455EC7" w:rsidRDefault="00455EC7" w:rsidP="00B16A83">
      <w:pPr>
        <w:pStyle w:val="SubStepAlpha"/>
      </w:pPr>
      <w:r>
        <w:t xml:space="preserve">Physical </w:t>
      </w:r>
      <w:r w:rsidR="009A7E0C">
        <w:t xml:space="preserve">topology and </w:t>
      </w:r>
      <w:r>
        <w:t>information</w:t>
      </w:r>
    </w:p>
    <w:p w:rsidR="00455EC7" w:rsidRDefault="00455EC7" w:rsidP="00B16A83">
      <w:pPr>
        <w:pStyle w:val="SubStepNum"/>
      </w:pPr>
      <w:r>
        <w:t>Type of device and model name</w:t>
      </w:r>
    </w:p>
    <w:p w:rsidR="00455EC7" w:rsidRDefault="00455EC7" w:rsidP="00B16A83">
      <w:pPr>
        <w:pStyle w:val="SubStepNum"/>
      </w:pPr>
      <w:r>
        <w:t>Network hostname</w:t>
      </w:r>
    </w:p>
    <w:p w:rsidR="00455EC7" w:rsidRDefault="00455EC7" w:rsidP="00B16A83">
      <w:pPr>
        <w:pStyle w:val="SubStepNum"/>
      </w:pPr>
      <w:r>
        <w:t>Location of the device</w:t>
      </w:r>
    </w:p>
    <w:p w:rsidR="00455EC7" w:rsidRDefault="00455EC7" w:rsidP="00B16A83">
      <w:pPr>
        <w:pStyle w:val="SubStepNum"/>
      </w:pPr>
      <w:r>
        <w:t xml:space="preserve">Cable connections </w:t>
      </w:r>
      <w:r w:rsidR="007544F4">
        <w:t xml:space="preserve">types </w:t>
      </w:r>
      <w:r>
        <w:t>and ports</w:t>
      </w:r>
    </w:p>
    <w:p w:rsidR="00455EC7" w:rsidRDefault="00455EC7" w:rsidP="00B16A83">
      <w:pPr>
        <w:pStyle w:val="SubStepAlpha"/>
      </w:pPr>
      <w:r>
        <w:t xml:space="preserve">Logical </w:t>
      </w:r>
      <w:r w:rsidR="007544F4">
        <w:t xml:space="preserve">topology </w:t>
      </w:r>
      <w:r>
        <w:t>information</w:t>
      </w:r>
    </w:p>
    <w:p w:rsidR="00455EC7" w:rsidRDefault="00455EC7" w:rsidP="00B16A83">
      <w:pPr>
        <w:pStyle w:val="SubStepNum"/>
      </w:pPr>
      <w:r>
        <w:t>IOS</w:t>
      </w:r>
      <w:r w:rsidR="00EB77DE">
        <w:t xml:space="preserve"> or OS</w:t>
      </w:r>
      <w:r>
        <w:t xml:space="preserve"> image </w:t>
      </w:r>
      <w:r w:rsidR="00EB77DE">
        <w:t>versions</w:t>
      </w:r>
    </w:p>
    <w:p w:rsidR="00455EC7" w:rsidRDefault="00455EC7" w:rsidP="00B16A83">
      <w:pPr>
        <w:pStyle w:val="SubStepNum"/>
      </w:pPr>
      <w:r>
        <w:t>IP address</w:t>
      </w:r>
      <w:r w:rsidR="00B16A83">
        <w:t>es</w:t>
      </w:r>
      <w:r>
        <w:t xml:space="preserve"> (IPv4, IPv6, or both)</w:t>
      </w:r>
    </w:p>
    <w:p w:rsidR="00B16A83" w:rsidRDefault="00455EC7" w:rsidP="00B16A83">
      <w:pPr>
        <w:pStyle w:val="SubStepNum"/>
      </w:pPr>
      <w:r>
        <w:t>Data</w:t>
      </w:r>
      <w:r w:rsidR="004119C9">
        <w:t>-</w:t>
      </w:r>
      <w:r>
        <w:t>link address</w:t>
      </w:r>
      <w:r w:rsidR="00B16A83">
        <w:t>es</w:t>
      </w:r>
      <w:r>
        <w:t xml:space="preserve"> (MAC)</w:t>
      </w:r>
    </w:p>
    <w:p w:rsidR="008B13A3" w:rsidRPr="00B16A83" w:rsidRDefault="008B13A3" w:rsidP="00B16A83">
      <w:pPr>
        <w:pStyle w:val="SubStepNum"/>
      </w:pPr>
      <w:r>
        <w:t>VLAN addresses</w:t>
      </w:r>
    </w:p>
    <w:p w:rsidR="00B16A83" w:rsidRDefault="007544F4" w:rsidP="00B16A83">
      <w:pPr>
        <w:pStyle w:val="SubStepAlpha"/>
      </w:pPr>
      <w:r>
        <w:t>Network</w:t>
      </w:r>
      <w:r w:rsidR="00D465B7">
        <w:t xml:space="preserve"> </w:t>
      </w:r>
      <w:r w:rsidR="00B16A83">
        <w:t>device configuration information</w:t>
      </w:r>
    </w:p>
    <w:p w:rsidR="00B16A83" w:rsidRDefault="00B16A83" w:rsidP="00B16A83">
      <w:pPr>
        <w:pStyle w:val="SubStepNum"/>
      </w:pPr>
      <w:r>
        <w:t>Location of backup file (TFTP server, USB, text file)</w:t>
      </w:r>
    </w:p>
    <w:p w:rsidR="00B16A83" w:rsidRDefault="00B16A83" w:rsidP="00B16A83">
      <w:pPr>
        <w:pStyle w:val="SubStepNum"/>
      </w:pPr>
      <w:r>
        <w:lastRenderedPageBreak/>
        <w:t>Text-formatted</w:t>
      </w:r>
      <w:r w:rsidR="007544F4">
        <w:t>,</w:t>
      </w:r>
      <w:r>
        <w:t xml:space="preserve"> configuration </w:t>
      </w:r>
      <w:r w:rsidR="007544F4">
        <w:t>script</w:t>
      </w:r>
      <w:r>
        <w:t xml:space="preserve"> per </w:t>
      </w:r>
      <w:r w:rsidR="007544F4">
        <w:t>router and switch devi</w:t>
      </w:r>
      <w:r>
        <w:t>ce</w:t>
      </w:r>
      <w:r w:rsidR="007544F4">
        <w:t>s</w:t>
      </w:r>
    </w:p>
    <w:p w:rsidR="00A1773D" w:rsidRPr="002C7143" w:rsidRDefault="009B1931" w:rsidP="002C7143">
      <w:pPr>
        <w:pStyle w:val="StepHead"/>
      </w:pPr>
      <w:r>
        <w:t xml:space="preserve">Share your </w:t>
      </w:r>
      <w:r w:rsidR="00EB77DE">
        <w:t xml:space="preserve">Packet Tracer file and </w:t>
      </w:r>
      <w:r>
        <w:t>network documentation with a classmate, another group, the class</w:t>
      </w:r>
      <w:r w:rsidR="004119C9">
        <w:t>,</w:t>
      </w:r>
      <w:r>
        <w:t xml:space="preserve"> or your Instructor</w:t>
      </w:r>
      <w:r w:rsidR="004119C9">
        <w:t xml:space="preserve"> according to the instructions provided</w:t>
      </w:r>
      <w:r>
        <w:t>.</w:t>
      </w:r>
      <w:r w:rsidR="003B6279">
        <w:t xml:space="preserve"> Discuss how this information could be useful to any network administrator.</w:t>
      </w:r>
      <w:bookmarkStart w:id="0" w:name="_GoBack"/>
      <w:bookmarkEnd w:id="0"/>
    </w:p>
    <w:sectPr w:rsidR="00A1773D" w:rsidRPr="002C714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77" w:rsidRDefault="00933D77" w:rsidP="0090659A">
      <w:pPr>
        <w:spacing w:after="0" w:line="240" w:lineRule="auto"/>
      </w:pPr>
      <w:r>
        <w:separator/>
      </w:r>
    </w:p>
    <w:p w:rsidR="00933D77" w:rsidRDefault="00933D77"/>
    <w:p w:rsidR="00933D77" w:rsidRDefault="00933D77"/>
    <w:p w:rsidR="00933D77" w:rsidRDefault="00933D77"/>
    <w:p w:rsidR="00933D77" w:rsidRDefault="00933D77"/>
  </w:endnote>
  <w:endnote w:type="continuationSeparator" w:id="0">
    <w:p w:rsidR="00933D77" w:rsidRDefault="00933D77" w:rsidP="0090659A">
      <w:pPr>
        <w:spacing w:after="0" w:line="240" w:lineRule="auto"/>
      </w:pPr>
      <w:r>
        <w:continuationSeparator/>
      </w:r>
    </w:p>
    <w:p w:rsidR="00933D77" w:rsidRDefault="00933D77"/>
    <w:p w:rsidR="00933D77" w:rsidRDefault="00933D77"/>
    <w:p w:rsidR="00933D77" w:rsidRDefault="00933D77"/>
    <w:p w:rsidR="00933D77" w:rsidRDefault="00933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1444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4440" w:rsidRPr="0090659A">
      <w:rPr>
        <w:b/>
        <w:szCs w:val="16"/>
      </w:rPr>
      <w:fldChar w:fldCharType="separate"/>
    </w:r>
    <w:r w:rsidR="002C7143">
      <w:rPr>
        <w:b/>
        <w:noProof/>
        <w:szCs w:val="16"/>
      </w:rPr>
      <w:t>2</w:t>
    </w:r>
    <w:r w:rsidR="0011444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1444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4440" w:rsidRPr="0090659A">
      <w:rPr>
        <w:b/>
        <w:szCs w:val="16"/>
      </w:rPr>
      <w:fldChar w:fldCharType="separate"/>
    </w:r>
    <w:r w:rsidR="002C7143">
      <w:rPr>
        <w:b/>
        <w:noProof/>
        <w:szCs w:val="16"/>
      </w:rPr>
      <w:t>2</w:t>
    </w:r>
    <w:r w:rsidR="0011444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1444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4440" w:rsidRPr="0090659A">
      <w:rPr>
        <w:b/>
        <w:szCs w:val="16"/>
      </w:rPr>
      <w:fldChar w:fldCharType="separate"/>
    </w:r>
    <w:r w:rsidR="002C7143">
      <w:rPr>
        <w:b/>
        <w:noProof/>
        <w:szCs w:val="16"/>
      </w:rPr>
      <w:t>1</w:t>
    </w:r>
    <w:r w:rsidR="0011444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1444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4440" w:rsidRPr="0090659A">
      <w:rPr>
        <w:b/>
        <w:szCs w:val="16"/>
      </w:rPr>
      <w:fldChar w:fldCharType="separate"/>
    </w:r>
    <w:r w:rsidR="002C7143">
      <w:rPr>
        <w:b/>
        <w:noProof/>
        <w:szCs w:val="16"/>
      </w:rPr>
      <w:t>2</w:t>
    </w:r>
    <w:r w:rsidR="0011444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77" w:rsidRDefault="00933D77" w:rsidP="0090659A">
      <w:pPr>
        <w:spacing w:after="0" w:line="240" w:lineRule="auto"/>
      </w:pPr>
      <w:r>
        <w:separator/>
      </w:r>
    </w:p>
    <w:p w:rsidR="00933D77" w:rsidRDefault="00933D77"/>
    <w:p w:rsidR="00933D77" w:rsidRDefault="00933D77"/>
    <w:p w:rsidR="00933D77" w:rsidRDefault="00933D77"/>
    <w:p w:rsidR="00933D77" w:rsidRDefault="00933D77"/>
  </w:footnote>
  <w:footnote w:type="continuationSeparator" w:id="0">
    <w:p w:rsidR="00933D77" w:rsidRDefault="00933D77" w:rsidP="0090659A">
      <w:pPr>
        <w:spacing w:after="0" w:line="240" w:lineRule="auto"/>
      </w:pPr>
      <w:r>
        <w:continuationSeparator/>
      </w:r>
    </w:p>
    <w:p w:rsidR="00933D77" w:rsidRDefault="00933D77"/>
    <w:p w:rsidR="00933D77" w:rsidRDefault="00933D77"/>
    <w:p w:rsidR="00933D77" w:rsidRDefault="00933D77"/>
    <w:p w:rsidR="00933D77" w:rsidRDefault="00933D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D63F1" w:rsidP="00C52BA6">
    <w:pPr>
      <w:pStyle w:val="PageHead"/>
    </w:pPr>
    <w:r>
      <w:t>Documentation Development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45542C8"/>
    <w:multiLevelType w:val="hybridMultilevel"/>
    <w:tmpl w:val="7FE4E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913EC5"/>
    <w:multiLevelType w:val="hybridMultilevel"/>
    <w:tmpl w:val="91222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1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7011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67500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73CB"/>
    <w:rsid w:val="000E34D0"/>
    <w:rsid w:val="000E62E4"/>
    <w:rsid w:val="000E65F0"/>
    <w:rsid w:val="000F072C"/>
    <w:rsid w:val="000F16D7"/>
    <w:rsid w:val="000F6743"/>
    <w:rsid w:val="00103B71"/>
    <w:rsid w:val="00107B2B"/>
    <w:rsid w:val="00112AC5"/>
    <w:rsid w:val="001133DD"/>
    <w:rsid w:val="00114440"/>
    <w:rsid w:val="00120CBE"/>
    <w:rsid w:val="001218DC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614F"/>
    <w:rsid w:val="001772B8"/>
    <w:rsid w:val="00180FBF"/>
    <w:rsid w:val="00181247"/>
    <w:rsid w:val="00182CF4"/>
    <w:rsid w:val="00186CE1"/>
    <w:rsid w:val="00192F12"/>
    <w:rsid w:val="00193F14"/>
    <w:rsid w:val="00195247"/>
    <w:rsid w:val="00195ED2"/>
    <w:rsid w:val="00197614"/>
    <w:rsid w:val="00197DDB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99F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0010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C56"/>
    <w:rsid w:val="002C090C"/>
    <w:rsid w:val="002C1243"/>
    <w:rsid w:val="002C1815"/>
    <w:rsid w:val="002C475E"/>
    <w:rsid w:val="002C6AD6"/>
    <w:rsid w:val="002C7143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5E45"/>
    <w:rsid w:val="00392C65"/>
    <w:rsid w:val="00392ED5"/>
    <w:rsid w:val="0039716C"/>
    <w:rsid w:val="003A19DC"/>
    <w:rsid w:val="003A1B45"/>
    <w:rsid w:val="003A4704"/>
    <w:rsid w:val="003B46FC"/>
    <w:rsid w:val="003B4D3E"/>
    <w:rsid w:val="003B5767"/>
    <w:rsid w:val="003B6279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19C9"/>
    <w:rsid w:val="004131B0"/>
    <w:rsid w:val="00414212"/>
    <w:rsid w:val="00416C42"/>
    <w:rsid w:val="00417915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5EC7"/>
    <w:rsid w:val="00456C39"/>
    <w:rsid w:val="004659EE"/>
    <w:rsid w:val="004901F0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2FFE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37714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338A"/>
    <w:rsid w:val="005A6E62"/>
    <w:rsid w:val="005D2B29"/>
    <w:rsid w:val="005D354A"/>
    <w:rsid w:val="005D7E7D"/>
    <w:rsid w:val="005E3235"/>
    <w:rsid w:val="005E4176"/>
    <w:rsid w:val="005E4AA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2615"/>
    <w:rsid w:val="006340B4"/>
    <w:rsid w:val="006428E5"/>
    <w:rsid w:val="00644958"/>
    <w:rsid w:val="006468CD"/>
    <w:rsid w:val="00663E36"/>
    <w:rsid w:val="006724BE"/>
    <w:rsid w:val="00672919"/>
    <w:rsid w:val="00686587"/>
    <w:rsid w:val="006904CF"/>
    <w:rsid w:val="00693F2F"/>
    <w:rsid w:val="00695EE2"/>
    <w:rsid w:val="0069660B"/>
    <w:rsid w:val="00696BC6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2B44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44F4"/>
    <w:rsid w:val="00755C9B"/>
    <w:rsid w:val="00760C53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03C95"/>
    <w:rsid w:val="00810E4B"/>
    <w:rsid w:val="00814BAA"/>
    <w:rsid w:val="00822D27"/>
    <w:rsid w:val="00824295"/>
    <w:rsid w:val="00824BC0"/>
    <w:rsid w:val="008313F3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3C6B"/>
    <w:rsid w:val="00874961"/>
    <w:rsid w:val="00876B48"/>
    <w:rsid w:val="00883FE6"/>
    <w:rsid w:val="0088426A"/>
    <w:rsid w:val="00890108"/>
    <w:rsid w:val="00893877"/>
    <w:rsid w:val="008948D3"/>
    <w:rsid w:val="0089532C"/>
    <w:rsid w:val="00896681"/>
    <w:rsid w:val="008A0B0D"/>
    <w:rsid w:val="008A1EC7"/>
    <w:rsid w:val="008A2749"/>
    <w:rsid w:val="008A3A90"/>
    <w:rsid w:val="008B06D4"/>
    <w:rsid w:val="008B13A3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D7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96053"/>
    <w:rsid w:val="009A0B2F"/>
    <w:rsid w:val="009A1CF4"/>
    <w:rsid w:val="009A372B"/>
    <w:rsid w:val="009A37D7"/>
    <w:rsid w:val="009A4E17"/>
    <w:rsid w:val="009A6955"/>
    <w:rsid w:val="009A7E0C"/>
    <w:rsid w:val="009B1931"/>
    <w:rsid w:val="009B341C"/>
    <w:rsid w:val="009B5747"/>
    <w:rsid w:val="009D2C27"/>
    <w:rsid w:val="009D323A"/>
    <w:rsid w:val="009D7795"/>
    <w:rsid w:val="009E2309"/>
    <w:rsid w:val="009E42B9"/>
    <w:rsid w:val="009F4CC6"/>
    <w:rsid w:val="00A014A3"/>
    <w:rsid w:val="00A0412D"/>
    <w:rsid w:val="00A1773D"/>
    <w:rsid w:val="00A21211"/>
    <w:rsid w:val="00A26E0C"/>
    <w:rsid w:val="00A33868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3F1"/>
    <w:rsid w:val="00AD68E9"/>
    <w:rsid w:val="00AE56C0"/>
    <w:rsid w:val="00B00914"/>
    <w:rsid w:val="00B02A8E"/>
    <w:rsid w:val="00B052EE"/>
    <w:rsid w:val="00B1081F"/>
    <w:rsid w:val="00B16A83"/>
    <w:rsid w:val="00B27499"/>
    <w:rsid w:val="00B3010D"/>
    <w:rsid w:val="00B35151"/>
    <w:rsid w:val="00B433F2"/>
    <w:rsid w:val="00B458E8"/>
    <w:rsid w:val="00B51A3D"/>
    <w:rsid w:val="00B5397B"/>
    <w:rsid w:val="00B62809"/>
    <w:rsid w:val="00B728AE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3AD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2710"/>
    <w:rsid w:val="00CF791A"/>
    <w:rsid w:val="00CF7E43"/>
    <w:rsid w:val="00D00D7D"/>
    <w:rsid w:val="00D105CD"/>
    <w:rsid w:val="00D139C8"/>
    <w:rsid w:val="00D17F81"/>
    <w:rsid w:val="00D2202F"/>
    <w:rsid w:val="00D2758C"/>
    <w:rsid w:val="00D275CA"/>
    <w:rsid w:val="00D2789B"/>
    <w:rsid w:val="00D32B6B"/>
    <w:rsid w:val="00D345AB"/>
    <w:rsid w:val="00D41566"/>
    <w:rsid w:val="00D458EC"/>
    <w:rsid w:val="00D465B7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D19"/>
    <w:rsid w:val="00DB5F4D"/>
    <w:rsid w:val="00DB6DA5"/>
    <w:rsid w:val="00DB759E"/>
    <w:rsid w:val="00DC076B"/>
    <w:rsid w:val="00DC186F"/>
    <w:rsid w:val="00DC252F"/>
    <w:rsid w:val="00DC6050"/>
    <w:rsid w:val="00DC6865"/>
    <w:rsid w:val="00DC7293"/>
    <w:rsid w:val="00DD04E8"/>
    <w:rsid w:val="00DD750B"/>
    <w:rsid w:val="00DE28BE"/>
    <w:rsid w:val="00DE4E11"/>
    <w:rsid w:val="00DE6F44"/>
    <w:rsid w:val="00DF3D40"/>
    <w:rsid w:val="00E037D9"/>
    <w:rsid w:val="00E130EB"/>
    <w:rsid w:val="00E162CD"/>
    <w:rsid w:val="00E17FA5"/>
    <w:rsid w:val="00E21230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67FCA"/>
    <w:rsid w:val="00E71B43"/>
    <w:rsid w:val="00E81612"/>
    <w:rsid w:val="00E87D18"/>
    <w:rsid w:val="00E87D62"/>
    <w:rsid w:val="00EA0CC3"/>
    <w:rsid w:val="00EA3E4A"/>
    <w:rsid w:val="00EA486E"/>
    <w:rsid w:val="00EA4FA3"/>
    <w:rsid w:val="00EB001B"/>
    <w:rsid w:val="00EB6C33"/>
    <w:rsid w:val="00EB77DE"/>
    <w:rsid w:val="00EC2094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3814"/>
    <w:rsid w:val="00F06FDD"/>
    <w:rsid w:val="00F10819"/>
    <w:rsid w:val="00F12047"/>
    <w:rsid w:val="00F16F35"/>
    <w:rsid w:val="00F2229D"/>
    <w:rsid w:val="00F25ABB"/>
    <w:rsid w:val="00F27963"/>
    <w:rsid w:val="00F30446"/>
    <w:rsid w:val="00F4135D"/>
    <w:rsid w:val="00F41F1B"/>
    <w:rsid w:val="00F421D9"/>
    <w:rsid w:val="00F43B8E"/>
    <w:rsid w:val="00F46BD9"/>
    <w:rsid w:val="00F60BE0"/>
    <w:rsid w:val="00F62395"/>
    <w:rsid w:val="00F6280E"/>
    <w:rsid w:val="00F7050A"/>
    <w:rsid w:val="00F75533"/>
    <w:rsid w:val="00F84022"/>
    <w:rsid w:val="00F97844"/>
    <w:rsid w:val="00FA3811"/>
    <w:rsid w:val="00FA3B9F"/>
    <w:rsid w:val="00FA3F06"/>
    <w:rsid w:val="00FA4A26"/>
    <w:rsid w:val="00FA7084"/>
    <w:rsid w:val="00FA7BEF"/>
    <w:rsid w:val="00FB1929"/>
    <w:rsid w:val="00FB5FD9"/>
    <w:rsid w:val="00FB60D5"/>
    <w:rsid w:val="00FB7E6F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character" w:styleId="PlaceholderText">
    <w:name w:val="Placeholder Text"/>
    <w:basedOn w:val="DefaultParagraphFont"/>
    <w:uiPriority w:val="99"/>
    <w:semiHidden/>
    <w:rsid w:val="00EC2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character" w:styleId="PlaceholderText">
    <w:name w:val="Placeholder Text"/>
    <w:basedOn w:val="DefaultParagraphFont"/>
    <w:uiPriority w:val="99"/>
    <w:semiHidden/>
    <w:rsid w:val="00EC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FA961FB57C426E84ACB405A0910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B6E18-A343-4701-BCA0-CC4451EDCF9D}"/>
      </w:docPartPr>
      <w:docPartBody>
        <w:p w:rsidR="00E71678" w:rsidRDefault="00D36B90" w:rsidP="00D36B90">
          <w:pPr>
            <w:pStyle w:val="C4FA961FB57C426E84ACB405A0910A2E"/>
          </w:pPr>
          <w:r w:rsidRPr="00EA69FD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41DC"/>
    <w:rsid w:val="00004892"/>
    <w:rsid w:val="0044165C"/>
    <w:rsid w:val="00491C08"/>
    <w:rsid w:val="00496885"/>
    <w:rsid w:val="00606A62"/>
    <w:rsid w:val="00675512"/>
    <w:rsid w:val="007B216B"/>
    <w:rsid w:val="007C33CD"/>
    <w:rsid w:val="008F38CB"/>
    <w:rsid w:val="00972507"/>
    <w:rsid w:val="00996B97"/>
    <w:rsid w:val="009A2F3D"/>
    <w:rsid w:val="009D25FC"/>
    <w:rsid w:val="00A21745"/>
    <w:rsid w:val="00A35FB0"/>
    <w:rsid w:val="00B141DC"/>
    <w:rsid w:val="00D36B90"/>
    <w:rsid w:val="00DB30CC"/>
    <w:rsid w:val="00E71678"/>
    <w:rsid w:val="00E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B90"/>
  </w:style>
  <w:style w:type="paragraph" w:customStyle="1" w:styleId="C70AF59D6EE344B4920CDCA79CC27038">
    <w:name w:val="C70AF59D6EE344B4920CDCA79CC27038"/>
    <w:rsid w:val="00B141DC"/>
  </w:style>
  <w:style w:type="paragraph" w:customStyle="1" w:styleId="C4FA961FB57C426E84ACB405A0910A2E">
    <w:name w:val="C4FA961FB57C426E84ACB405A0910A2E"/>
    <w:rsid w:val="00D36B90"/>
  </w:style>
  <w:style w:type="paragraph" w:customStyle="1" w:styleId="4E410DF1D5ED4500A8200315A7E8CDAA">
    <w:name w:val="4E410DF1D5ED4500A8200315A7E8CDAA"/>
    <w:rsid w:val="00D36B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5EC6F-F7DF-49BE-9BCC-7B46C1F9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2013-10-22T00:32:00Z</dcterms:created>
  <dcterms:modified xsi:type="dcterms:W3CDTF">2013-10-22T00:33:00Z</dcterms:modified>
</cp:coreProperties>
</file>