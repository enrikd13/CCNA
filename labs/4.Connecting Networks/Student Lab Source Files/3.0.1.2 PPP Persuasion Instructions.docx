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520E82" w:rsidP="00A06B1B">
      <w:pPr>
        <w:pStyle w:val="LabTitle"/>
        <w:outlineLvl w:val="0"/>
      </w:pPr>
      <w:r>
        <w:t>PPP Persuasion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DE4E11" w:rsidRPr="00A06B1B" w:rsidRDefault="00E16EE7" w:rsidP="00040346">
      <w:pPr>
        <w:pStyle w:val="BodyText1"/>
      </w:pPr>
      <w:r>
        <w:t>Describe the benefits of using PPP over HDLC in a WAN.</w:t>
      </w:r>
    </w:p>
    <w:p w:rsidR="00C07FD9" w:rsidRPr="00C07FD9" w:rsidRDefault="00672919" w:rsidP="0014219C">
      <w:pPr>
        <w:pStyle w:val="LabSection"/>
      </w:pPr>
      <w:r>
        <w:t>Scenario</w:t>
      </w:r>
    </w:p>
    <w:p w:rsidR="00520E82" w:rsidRPr="00520E82" w:rsidRDefault="00520E82" w:rsidP="00520E82">
      <w:pPr>
        <w:pStyle w:val="BodyTextL25"/>
        <w:ind w:left="0"/>
      </w:pPr>
      <w:r w:rsidRPr="00520E82">
        <w:t xml:space="preserve">Your network engineering supervisor recently attended a networking conference where Layer 2 protocols were discussed. He knows that you have Cisco equipment on </w:t>
      </w:r>
      <w:r w:rsidR="00A128AD">
        <w:t xml:space="preserve">the </w:t>
      </w:r>
      <w:r w:rsidRPr="00520E82">
        <w:t>premise</w:t>
      </w:r>
      <w:r w:rsidR="00A128AD">
        <w:t>s</w:t>
      </w:r>
      <w:r w:rsidRPr="00520E82">
        <w:t xml:space="preserve">, but he would </w:t>
      </w:r>
      <w:r w:rsidR="00865993">
        <w:t xml:space="preserve">also </w:t>
      </w:r>
      <w:r w:rsidRPr="00520E82">
        <w:t>like to offer security and advanced TCP/IP options and controls on that sa</w:t>
      </w:r>
      <w:r w:rsidR="00750D6C">
        <w:t>me equipment by using the Point-</w:t>
      </w:r>
      <w:r w:rsidRPr="00520E82">
        <w:t>to</w:t>
      </w:r>
      <w:r w:rsidR="00750D6C">
        <w:t>-</w:t>
      </w:r>
      <w:r w:rsidRPr="00520E82">
        <w:t>Point Protocol (PPP).</w:t>
      </w:r>
    </w:p>
    <w:p w:rsidR="00520E82" w:rsidRPr="00520E82" w:rsidRDefault="00A128AD" w:rsidP="00520E82">
      <w:pPr>
        <w:pStyle w:val="BodyTextL25"/>
        <w:ind w:left="0"/>
      </w:pPr>
      <w:r>
        <w:t xml:space="preserve">After </w:t>
      </w:r>
      <w:r w:rsidR="00865993">
        <w:t>researching</w:t>
      </w:r>
      <w:r w:rsidR="00520E82" w:rsidRPr="00520E82">
        <w:t xml:space="preserve"> the PPP protocol</w:t>
      </w:r>
      <w:r>
        <w:t>, you</w:t>
      </w:r>
      <w:r w:rsidR="00865993">
        <w:t xml:space="preserve"> </w:t>
      </w:r>
      <w:r w:rsidR="00520E82" w:rsidRPr="00520E82">
        <w:t>find it offers some advantages over the HDLC protocol</w:t>
      </w:r>
      <w:r w:rsidR="00865993">
        <w:t>,</w:t>
      </w:r>
      <w:r w:rsidR="00520E82" w:rsidRPr="00520E82">
        <w:t xml:space="preserve"> </w:t>
      </w:r>
      <w:r>
        <w:t>currently used</w:t>
      </w:r>
      <w:r w:rsidR="00520E82" w:rsidRPr="00520E82">
        <w:t xml:space="preserve"> on your network.</w:t>
      </w:r>
    </w:p>
    <w:p w:rsidR="00520E82" w:rsidRPr="00520E82" w:rsidRDefault="00520E82" w:rsidP="00520E82">
      <w:pPr>
        <w:pStyle w:val="BodyTextL25"/>
        <w:ind w:left="0"/>
      </w:pPr>
      <w:r w:rsidRPr="00520E82">
        <w:t xml:space="preserve">Create a matrix listing the advantages and disadvantages of using the HDLC vs. PPP protocols. When comparing the two protocols, </w:t>
      </w:r>
      <w:r w:rsidR="00865993">
        <w:t>i</w:t>
      </w:r>
      <w:r w:rsidRPr="00520E82">
        <w:t>nclude:</w:t>
      </w:r>
    </w:p>
    <w:p w:rsidR="00B249E2" w:rsidRPr="00520E82" w:rsidRDefault="00284D8A" w:rsidP="00520E82">
      <w:pPr>
        <w:pStyle w:val="Bulletlevel1"/>
      </w:pPr>
      <w:r w:rsidRPr="00520E82">
        <w:t xml:space="preserve">Ease of </w:t>
      </w:r>
      <w:r w:rsidR="00865993">
        <w:t>c</w:t>
      </w:r>
      <w:r w:rsidR="00865993" w:rsidRPr="00520E82">
        <w:t>onfiguration</w:t>
      </w:r>
    </w:p>
    <w:p w:rsidR="00B249E2" w:rsidRPr="00520E82" w:rsidRDefault="00284D8A" w:rsidP="00520E82">
      <w:pPr>
        <w:pStyle w:val="Bulletlevel1"/>
      </w:pPr>
      <w:r w:rsidRPr="00520E82">
        <w:t xml:space="preserve">Adaptability to </w:t>
      </w:r>
      <w:r w:rsidR="00865993">
        <w:t>n</w:t>
      </w:r>
      <w:r w:rsidR="00865993" w:rsidRPr="00520E82">
        <w:t>on</w:t>
      </w:r>
      <w:r w:rsidRPr="00520E82">
        <w:t>-</w:t>
      </w:r>
      <w:r w:rsidR="00865993">
        <w:t>p</w:t>
      </w:r>
      <w:r w:rsidR="00865993" w:rsidRPr="00520E82">
        <w:t xml:space="preserve">roprietary </w:t>
      </w:r>
      <w:r w:rsidR="00865993">
        <w:t>n</w:t>
      </w:r>
      <w:r w:rsidR="00865993" w:rsidRPr="00520E82">
        <w:t xml:space="preserve">etwork </w:t>
      </w:r>
      <w:r w:rsidR="00865993">
        <w:t>e</w:t>
      </w:r>
      <w:r w:rsidR="00865993" w:rsidRPr="00520E82">
        <w:t>quipment</w:t>
      </w:r>
    </w:p>
    <w:p w:rsidR="00B249E2" w:rsidRPr="00520E82" w:rsidRDefault="00284D8A" w:rsidP="00520E82">
      <w:pPr>
        <w:pStyle w:val="Bulletlevel1"/>
      </w:pPr>
      <w:r w:rsidRPr="00520E82">
        <w:t xml:space="preserve">Security </w:t>
      </w:r>
      <w:r w:rsidR="00865993">
        <w:t>o</w:t>
      </w:r>
      <w:r w:rsidR="00865993" w:rsidRPr="00520E82">
        <w:t>ptions</w:t>
      </w:r>
    </w:p>
    <w:p w:rsidR="00B249E2" w:rsidRPr="00520E82" w:rsidRDefault="00284D8A" w:rsidP="00520E82">
      <w:pPr>
        <w:pStyle w:val="Bulletlevel1"/>
      </w:pPr>
      <w:r w:rsidRPr="00520E82">
        <w:t xml:space="preserve">Bandwidth </w:t>
      </w:r>
      <w:r w:rsidR="00865993">
        <w:t>u</w:t>
      </w:r>
      <w:r w:rsidR="00865993" w:rsidRPr="00520E82">
        <w:t xml:space="preserve">sage </w:t>
      </w:r>
      <w:r w:rsidRPr="00520E82">
        <w:t xml:space="preserve">and </w:t>
      </w:r>
      <w:r w:rsidR="00865993">
        <w:t>c</w:t>
      </w:r>
      <w:r w:rsidR="00865993" w:rsidRPr="00520E82">
        <w:t>ompression</w:t>
      </w:r>
    </w:p>
    <w:p w:rsidR="00B249E2" w:rsidRPr="00520E82" w:rsidRDefault="00284D8A" w:rsidP="00520E82">
      <w:pPr>
        <w:pStyle w:val="Bulletlevel1"/>
      </w:pPr>
      <w:r w:rsidRPr="00520E82">
        <w:t xml:space="preserve">Bandwidth </w:t>
      </w:r>
      <w:r w:rsidR="00865993">
        <w:t>c</w:t>
      </w:r>
      <w:r w:rsidR="00865993" w:rsidRPr="00520E82">
        <w:t>onsolidation</w:t>
      </w:r>
    </w:p>
    <w:p w:rsidR="00520E82" w:rsidRPr="00520E82" w:rsidRDefault="00865993" w:rsidP="00520E82">
      <w:pPr>
        <w:pStyle w:val="BodyTextL25"/>
        <w:ind w:left="0"/>
      </w:pPr>
      <w:r>
        <w:t>Share</w:t>
      </w:r>
      <w:r w:rsidRPr="00520E82">
        <w:t xml:space="preserve"> </w:t>
      </w:r>
      <w:r w:rsidR="00520E82" w:rsidRPr="00520E82">
        <w:t xml:space="preserve">your chart </w:t>
      </w:r>
      <w:r>
        <w:t>with</w:t>
      </w:r>
      <w:r w:rsidRPr="00520E82">
        <w:t xml:space="preserve"> </w:t>
      </w:r>
      <w:r w:rsidR="00520E82" w:rsidRPr="00520E82">
        <w:t xml:space="preserve">another student or class. Justify whether or not you would suggest </w:t>
      </w:r>
      <w:r>
        <w:t>sharing</w:t>
      </w:r>
      <w:r w:rsidR="00A128AD">
        <w:t xml:space="preserve"> the matrix </w:t>
      </w:r>
      <w:r>
        <w:t>with</w:t>
      </w:r>
      <w:r w:rsidRPr="00520E82">
        <w:t xml:space="preserve"> </w:t>
      </w:r>
      <w:r w:rsidR="00520E82" w:rsidRPr="00520E82">
        <w:t xml:space="preserve">the network engineering supervisor </w:t>
      </w:r>
      <w:r w:rsidR="00F3722E">
        <w:t xml:space="preserve">to justify a </w:t>
      </w:r>
      <w:r w:rsidR="00520E82" w:rsidRPr="00520E82">
        <w:t>change be</w:t>
      </w:r>
      <w:r w:rsidR="00F3722E">
        <w:t>ing</w:t>
      </w:r>
      <w:r w:rsidR="00520E82" w:rsidRPr="00520E82">
        <w:t xml:space="preserve"> made from HDLC to PPP for Layer 2 network connectivity.</w:t>
      </w:r>
    </w:p>
    <w:p w:rsidR="007D2AFE" w:rsidRDefault="007D2AFE" w:rsidP="0014219C">
      <w:pPr>
        <w:pStyle w:val="LabSection"/>
      </w:pPr>
      <w:r>
        <w:t>R</w:t>
      </w:r>
      <w:r w:rsidR="006E6581">
        <w:t>esources</w:t>
      </w:r>
    </w:p>
    <w:p w:rsidR="00CD7F73" w:rsidRPr="00520E82" w:rsidRDefault="004B58AF" w:rsidP="00520E82">
      <w:pPr>
        <w:pStyle w:val="Bulletlevel1"/>
      </w:pPr>
      <w:r w:rsidRPr="00520E82">
        <w:t xml:space="preserve">Internet access to the </w:t>
      </w:r>
      <w:r w:rsidR="00865993">
        <w:t>World Wide Web</w:t>
      </w:r>
    </w:p>
    <w:p w:rsidR="00520E82" w:rsidRPr="00A06B1B" w:rsidRDefault="00520E82" w:rsidP="00A06B1B">
      <w:pPr>
        <w:pStyle w:val="Bulletlevel1"/>
      </w:pPr>
      <w:r w:rsidRPr="00520E82">
        <w:t>Word processing or spreadsheet software</w:t>
      </w:r>
      <w:bookmarkStart w:id="0" w:name="_GoBack"/>
      <w:bookmarkEnd w:id="0"/>
    </w:p>
    <w:sectPr w:rsidR="00520E82" w:rsidRPr="00A06B1B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77F" w:rsidRDefault="0083777F" w:rsidP="0090659A">
      <w:pPr>
        <w:spacing w:after="0" w:line="240" w:lineRule="auto"/>
      </w:pPr>
      <w:r>
        <w:separator/>
      </w:r>
    </w:p>
    <w:p w:rsidR="0083777F" w:rsidRDefault="0083777F"/>
    <w:p w:rsidR="0083777F" w:rsidRDefault="0083777F"/>
    <w:p w:rsidR="0083777F" w:rsidRDefault="0083777F"/>
    <w:p w:rsidR="0083777F" w:rsidRDefault="0083777F"/>
  </w:endnote>
  <w:endnote w:type="continuationSeparator" w:id="0">
    <w:p w:rsidR="0083777F" w:rsidRDefault="0083777F" w:rsidP="0090659A">
      <w:pPr>
        <w:spacing w:after="0" w:line="240" w:lineRule="auto"/>
      </w:pPr>
      <w:r>
        <w:continuationSeparator/>
      </w:r>
    </w:p>
    <w:p w:rsidR="0083777F" w:rsidRDefault="0083777F"/>
    <w:p w:rsidR="0083777F" w:rsidRDefault="0083777F"/>
    <w:p w:rsidR="0083777F" w:rsidRDefault="0083777F"/>
    <w:p w:rsidR="0083777F" w:rsidRDefault="008377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C32F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C32F5" w:rsidRPr="0090659A">
      <w:rPr>
        <w:b/>
        <w:szCs w:val="16"/>
      </w:rPr>
      <w:fldChar w:fldCharType="separate"/>
    </w:r>
    <w:r w:rsidR="00A06B1B">
      <w:rPr>
        <w:b/>
        <w:noProof/>
        <w:szCs w:val="16"/>
      </w:rPr>
      <w:t>2</w:t>
    </w:r>
    <w:r w:rsidR="00AC32F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C32F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C32F5" w:rsidRPr="0090659A">
      <w:rPr>
        <w:b/>
        <w:szCs w:val="16"/>
      </w:rPr>
      <w:fldChar w:fldCharType="separate"/>
    </w:r>
    <w:r w:rsidR="00A06B1B">
      <w:rPr>
        <w:b/>
        <w:noProof/>
        <w:szCs w:val="16"/>
      </w:rPr>
      <w:t>2</w:t>
    </w:r>
    <w:r w:rsidR="00AC32F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C32F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C32F5" w:rsidRPr="0090659A">
      <w:rPr>
        <w:b/>
        <w:szCs w:val="16"/>
      </w:rPr>
      <w:fldChar w:fldCharType="separate"/>
    </w:r>
    <w:r w:rsidR="00A06B1B">
      <w:rPr>
        <w:b/>
        <w:noProof/>
        <w:szCs w:val="16"/>
      </w:rPr>
      <w:t>1</w:t>
    </w:r>
    <w:r w:rsidR="00AC32F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C32F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C32F5" w:rsidRPr="0090659A">
      <w:rPr>
        <w:b/>
        <w:szCs w:val="16"/>
      </w:rPr>
      <w:fldChar w:fldCharType="separate"/>
    </w:r>
    <w:r w:rsidR="00A06B1B">
      <w:rPr>
        <w:b/>
        <w:noProof/>
        <w:szCs w:val="16"/>
      </w:rPr>
      <w:t>1</w:t>
    </w:r>
    <w:r w:rsidR="00AC32F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77F" w:rsidRDefault="0083777F" w:rsidP="0090659A">
      <w:pPr>
        <w:spacing w:after="0" w:line="240" w:lineRule="auto"/>
      </w:pPr>
      <w:r>
        <w:separator/>
      </w:r>
    </w:p>
    <w:p w:rsidR="0083777F" w:rsidRDefault="0083777F"/>
    <w:p w:rsidR="0083777F" w:rsidRDefault="0083777F"/>
    <w:p w:rsidR="0083777F" w:rsidRDefault="0083777F"/>
    <w:p w:rsidR="0083777F" w:rsidRDefault="0083777F"/>
  </w:footnote>
  <w:footnote w:type="continuationSeparator" w:id="0">
    <w:p w:rsidR="0083777F" w:rsidRDefault="0083777F" w:rsidP="0090659A">
      <w:pPr>
        <w:spacing w:after="0" w:line="240" w:lineRule="auto"/>
      </w:pPr>
      <w:r>
        <w:continuationSeparator/>
      </w:r>
    </w:p>
    <w:p w:rsidR="0083777F" w:rsidRDefault="0083777F"/>
    <w:p w:rsidR="0083777F" w:rsidRDefault="0083777F"/>
    <w:p w:rsidR="0083777F" w:rsidRDefault="0083777F"/>
    <w:p w:rsidR="0083777F" w:rsidRDefault="0083777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520E82" w:rsidP="00C52BA6">
    <w:pPr>
      <w:pStyle w:val="PageHead"/>
    </w:pPr>
    <w:r>
      <w:t>PPP Persuasion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257CF9" wp14:editId="5B381A9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F15F65"/>
    <w:multiLevelType w:val="hybridMultilevel"/>
    <w:tmpl w:val="BFD83C98"/>
    <w:lvl w:ilvl="0" w:tplc="DF9AA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A4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C0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62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4AD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969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86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07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E6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0"/>
  </w:num>
  <w:num w:numId="18">
    <w:abstractNumId w:val="8"/>
  </w:num>
  <w:num w:numId="19">
    <w:abstractNumId w:val="0"/>
  </w:num>
  <w:num w:numId="20">
    <w:abstractNumId w:val="10"/>
  </w:num>
  <w:num w:numId="2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4D0"/>
    <w:rsid w:val="000E65F0"/>
    <w:rsid w:val="000F072C"/>
    <w:rsid w:val="000F16D7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5E66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4D8A"/>
    <w:rsid w:val="00292821"/>
    <w:rsid w:val="002A6C56"/>
    <w:rsid w:val="002B1BB2"/>
    <w:rsid w:val="002C090C"/>
    <w:rsid w:val="002C1243"/>
    <w:rsid w:val="002C1815"/>
    <w:rsid w:val="002C475E"/>
    <w:rsid w:val="002C6A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09B8"/>
    <w:rsid w:val="003F18D1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659EE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0E82"/>
    <w:rsid w:val="00521B31"/>
    <w:rsid w:val="00522469"/>
    <w:rsid w:val="0052400A"/>
    <w:rsid w:val="00531A79"/>
    <w:rsid w:val="00536F43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3C88"/>
    <w:rsid w:val="00617D6E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436BF"/>
    <w:rsid w:val="007443E9"/>
    <w:rsid w:val="00745DCE"/>
    <w:rsid w:val="00750D6C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777F"/>
    <w:rsid w:val="008405BB"/>
    <w:rsid w:val="00846494"/>
    <w:rsid w:val="00847B20"/>
    <w:rsid w:val="008509D3"/>
    <w:rsid w:val="00850FEF"/>
    <w:rsid w:val="00853418"/>
    <w:rsid w:val="00857CF6"/>
    <w:rsid w:val="008610ED"/>
    <w:rsid w:val="00861C6A"/>
    <w:rsid w:val="00865199"/>
    <w:rsid w:val="00865993"/>
    <w:rsid w:val="00867EAF"/>
    <w:rsid w:val="00873C6B"/>
    <w:rsid w:val="00876B48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317"/>
    <w:rsid w:val="00963E34"/>
    <w:rsid w:val="0096456C"/>
    <w:rsid w:val="00964DFA"/>
    <w:rsid w:val="00973943"/>
    <w:rsid w:val="0098155C"/>
    <w:rsid w:val="00983B77"/>
    <w:rsid w:val="00990E7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E2309"/>
    <w:rsid w:val="009E42B9"/>
    <w:rsid w:val="009F4CC6"/>
    <w:rsid w:val="00A014A3"/>
    <w:rsid w:val="00A0412D"/>
    <w:rsid w:val="00A06B1B"/>
    <w:rsid w:val="00A128AD"/>
    <w:rsid w:val="00A21211"/>
    <w:rsid w:val="00A26E0C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32F5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49E2"/>
    <w:rsid w:val="00B27499"/>
    <w:rsid w:val="00B3010D"/>
    <w:rsid w:val="00B35151"/>
    <w:rsid w:val="00B433F2"/>
    <w:rsid w:val="00B458E8"/>
    <w:rsid w:val="00B4609A"/>
    <w:rsid w:val="00B5397B"/>
    <w:rsid w:val="00B62809"/>
    <w:rsid w:val="00B728AE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0B2D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CEE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E037D9"/>
    <w:rsid w:val="00E130EB"/>
    <w:rsid w:val="00E162CD"/>
    <w:rsid w:val="00E16EE7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27F84"/>
    <w:rsid w:val="00F30446"/>
    <w:rsid w:val="00F3722E"/>
    <w:rsid w:val="00F4135D"/>
    <w:rsid w:val="00F41F1B"/>
    <w:rsid w:val="00F421D9"/>
    <w:rsid w:val="00F46BD9"/>
    <w:rsid w:val="00F60BE0"/>
    <w:rsid w:val="00F6280E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E2824"/>
    <w:rsid w:val="00FE661F"/>
    <w:rsid w:val="00FF0400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7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9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FAFD8-BECD-40F9-9C86-9C5E7786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2013-10-22T00:08:00Z</dcterms:created>
  <dcterms:modified xsi:type="dcterms:W3CDTF">2013-10-22T00:09:00Z</dcterms:modified>
</cp:coreProperties>
</file>