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F96EB1" w:rsidP="00870255">
      <w:pPr>
        <w:pStyle w:val="LabTitle"/>
      </w:pPr>
      <w:r>
        <w:t xml:space="preserve">A Network </w:t>
      </w:r>
      <w:r w:rsidR="008902E9">
        <w:t>Administrator’s Toolbox for Monitoring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C13AA3" w:rsidRDefault="009223A5" w:rsidP="00870255">
      <w:pPr>
        <w:pStyle w:val="BodyTextL25"/>
        <w:ind w:left="0"/>
      </w:pPr>
      <w:r>
        <w:t>Explain different resources that can be used to receive router log messages</w:t>
      </w:r>
      <w:r w:rsidR="00C13AA3">
        <w:t>.</w:t>
      </w:r>
    </w:p>
    <w:p w:rsidR="00C07FD9" w:rsidRPr="00C07FD9" w:rsidRDefault="00672919" w:rsidP="00FF0995">
      <w:pPr>
        <w:pStyle w:val="LabSection"/>
      </w:pPr>
      <w:r>
        <w:t>Scenario</w:t>
      </w:r>
    </w:p>
    <w:p w:rsidR="00F43CEF" w:rsidRDefault="00EC35DC" w:rsidP="00F43CEF">
      <w:pPr>
        <w:pStyle w:val="BodyTextL25"/>
        <w:ind w:left="0"/>
      </w:pPr>
      <w:r>
        <w:t xml:space="preserve">As the </w:t>
      </w:r>
      <w:r w:rsidR="00F96EB1">
        <w:t>network administrator for a small</w:t>
      </w:r>
      <w:r w:rsidR="00F45502">
        <w:t>-</w:t>
      </w:r>
      <w:r w:rsidR="00F96EB1">
        <w:t xml:space="preserve"> to medium-sized business</w:t>
      </w:r>
      <w:r>
        <w:t xml:space="preserve">, you have </w:t>
      </w:r>
      <w:r w:rsidR="00F96EB1">
        <w:t xml:space="preserve">just started using CLI network monitoring on the company routers, switches, and servers. </w:t>
      </w:r>
    </w:p>
    <w:p w:rsidR="00F43CEF" w:rsidRDefault="00F43CEF" w:rsidP="00F43CEF">
      <w:pPr>
        <w:pStyle w:val="BodyTextL25"/>
        <w:ind w:left="0"/>
      </w:pPr>
      <w:r>
        <w:t xml:space="preserve">You decide to create a </w:t>
      </w:r>
      <w:r w:rsidR="00EC35DC">
        <w:t>situational listing</w:t>
      </w:r>
      <w:r>
        <w:t xml:space="preserve"> </w:t>
      </w:r>
      <w:r w:rsidR="00EC35DC">
        <w:t xml:space="preserve">explaining when to use </w:t>
      </w:r>
      <w:r>
        <w:t>each method</w:t>
      </w:r>
      <w:r w:rsidR="00EC35DC">
        <w:t>. Network monitoring methods to include are:</w:t>
      </w:r>
    </w:p>
    <w:p w:rsidR="00F43CEF" w:rsidRDefault="00F43CEF" w:rsidP="00EC35DC">
      <w:pPr>
        <w:pStyle w:val="Bulletlevel1"/>
      </w:pPr>
      <w:r>
        <w:t>Syslog</w:t>
      </w:r>
    </w:p>
    <w:p w:rsidR="00F43CEF" w:rsidRDefault="00F43CEF" w:rsidP="00EC35DC">
      <w:pPr>
        <w:pStyle w:val="Bulletlevel1"/>
      </w:pPr>
      <w:r>
        <w:t>SNMP</w:t>
      </w:r>
    </w:p>
    <w:p w:rsidR="00F43CEF" w:rsidRDefault="00F43CEF" w:rsidP="00EC35DC">
      <w:pPr>
        <w:pStyle w:val="Bulletlevel1"/>
      </w:pPr>
      <w:proofErr w:type="spellStart"/>
      <w:r>
        <w:t>NetFlow</w:t>
      </w:r>
      <w:proofErr w:type="spellEnd"/>
    </w:p>
    <w:p w:rsidR="007D2AFE" w:rsidRDefault="007D2AFE" w:rsidP="00C13AA3">
      <w:pPr>
        <w:pStyle w:val="LabSection"/>
      </w:pPr>
      <w:r>
        <w:t>R</w:t>
      </w:r>
      <w:r w:rsidR="006E6581">
        <w:t>esources</w:t>
      </w:r>
    </w:p>
    <w:p w:rsidR="00F96EB1" w:rsidRDefault="00A33868" w:rsidP="00771FB2">
      <w:pPr>
        <w:pStyle w:val="Bulletlevel1"/>
      </w:pPr>
      <w:r>
        <w:t>Word processing software</w:t>
      </w:r>
    </w:p>
    <w:p w:rsidR="00F96EB1" w:rsidRDefault="00F96EB1" w:rsidP="00F96EB1">
      <w:pPr>
        <w:pStyle w:val="LabSection"/>
      </w:pPr>
      <w:r>
        <w:t>Directions</w:t>
      </w:r>
    </w:p>
    <w:p w:rsidR="00B8369D" w:rsidRDefault="00F96EB1" w:rsidP="00F96EB1">
      <w:pPr>
        <w:pStyle w:val="StepHead"/>
      </w:pPr>
      <w:r w:rsidRPr="00F96EB1">
        <w:t xml:space="preserve">Create several </w:t>
      </w:r>
      <w:r w:rsidR="00EC35DC">
        <w:t>situations</w:t>
      </w:r>
      <w:r w:rsidR="00EC35DC" w:rsidRPr="00F96EB1">
        <w:t xml:space="preserve"> </w:t>
      </w:r>
      <w:r w:rsidRPr="00F96EB1">
        <w:t>where Syslog, SNMP, and Net Flow would be used by a network administrator.</w:t>
      </w:r>
    </w:p>
    <w:p w:rsidR="006C3432" w:rsidRDefault="00F96EB1" w:rsidP="00B8369D">
      <w:pPr>
        <w:pStyle w:val="StepHead"/>
      </w:pPr>
      <w:r>
        <w:t xml:space="preserve">List the </w:t>
      </w:r>
      <w:r w:rsidR="00EC35DC">
        <w:t xml:space="preserve">situations </w:t>
      </w:r>
      <w:r>
        <w:t xml:space="preserve">in matrix format and ask another student or group to identify which CLI monitoring tool </w:t>
      </w:r>
      <w:r w:rsidR="00624391">
        <w:t>to</w:t>
      </w:r>
      <w:r>
        <w:t xml:space="preserve"> use to gather information about the network issue</w:t>
      </w:r>
      <w:r w:rsidR="00EC35DC">
        <w:t>s described.</w:t>
      </w:r>
    </w:p>
    <w:p w:rsidR="00F96EB1" w:rsidRPr="00F96EB1" w:rsidRDefault="00F96EB1" w:rsidP="00870255">
      <w:pPr>
        <w:pStyle w:val="StepHead"/>
      </w:pPr>
      <w:r>
        <w:t>Share the matrix with another group or the class</w:t>
      </w:r>
      <w:r w:rsidR="00B8369D">
        <w:t>.</w:t>
      </w:r>
      <w:bookmarkStart w:id="0" w:name="_GoBack"/>
      <w:bookmarkEnd w:id="0"/>
    </w:p>
    <w:sectPr w:rsidR="00F96EB1" w:rsidRPr="00F96EB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19D" w:rsidRDefault="0091619D" w:rsidP="0090659A">
      <w:pPr>
        <w:spacing w:after="0" w:line="240" w:lineRule="auto"/>
      </w:pPr>
      <w:r>
        <w:separator/>
      </w:r>
    </w:p>
    <w:p w:rsidR="0091619D" w:rsidRDefault="0091619D"/>
    <w:p w:rsidR="0091619D" w:rsidRDefault="0091619D"/>
    <w:p w:rsidR="0091619D" w:rsidRDefault="0091619D"/>
    <w:p w:rsidR="0091619D" w:rsidRDefault="0091619D"/>
  </w:endnote>
  <w:endnote w:type="continuationSeparator" w:id="0">
    <w:p w:rsidR="0091619D" w:rsidRDefault="0091619D" w:rsidP="0090659A">
      <w:pPr>
        <w:spacing w:after="0" w:line="240" w:lineRule="auto"/>
      </w:pPr>
      <w:r>
        <w:continuationSeparator/>
      </w:r>
    </w:p>
    <w:p w:rsidR="0091619D" w:rsidRDefault="0091619D"/>
    <w:p w:rsidR="0091619D" w:rsidRDefault="0091619D"/>
    <w:p w:rsidR="0091619D" w:rsidRDefault="0091619D"/>
    <w:p w:rsidR="0091619D" w:rsidRDefault="009161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000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005D" w:rsidRPr="0090659A">
      <w:rPr>
        <w:b/>
        <w:szCs w:val="16"/>
      </w:rPr>
      <w:fldChar w:fldCharType="separate"/>
    </w:r>
    <w:r w:rsidR="00870255">
      <w:rPr>
        <w:b/>
        <w:noProof/>
        <w:szCs w:val="16"/>
      </w:rPr>
      <w:t>2</w:t>
    </w:r>
    <w:r w:rsidR="0010005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000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005D" w:rsidRPr="0090659A">
      <w:rPr>
        <w:b/>
        <w:szCs w:val="16"/>
      </w:rPr>
      <w:fldChar w:fldCharType="separate"/>
    </w:r>
    <w:r w:rsidR="00870255">
      <w:rPr>
        <w:b/>
        <w:noProof/>
        <w:szCs w:val="16"/>
      </w:rPr>
      <w:t>2</w:t>
    </w:r>
    <w:r w:rsidR="0010005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000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005D" w:rsidRPr="0090659A">
      <w:rPr>
        <w:b/>
        <w:szCs w:val="16"/>
      </w:rPr>
      <w:fldChar w:fldCharType="separate"/>
    </w:r>
    <w:r w:rsidR="00870255">
      <w:rPr>
        <w:b/>
        <w:noProof/>
        <w:szCs w:val="16"/>
      </w:rPr>
      <w:t>1</w:t>
    </w:r>
    <w:r w:rsidR="0010005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000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005D" w:rsidRPr="0090659A">
      <w:rPr>
        <w:b/>
        <w:szCs w:val="16"/>
      </w:rPr>
      <w:fldChar w:fldCharType="separate"/>
    </w:r>
    <w:r w:rsidR="00870255">
      <w:rPr>
        <w:b/>
        <w:noProof/>
        <w:szCs w:val="16"/>
      </w:rPr>
      <w:t>1</w:t>
    </w:r>
    <w:r w:rsidR="0010005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19D" w:rsidRDefault="0091619D" w:rsidP="0090659A">
      <w:pPr>
        <w:spacing w:after="0" w:line="240" w:lineRule="auto"/>
      </w:pPr>
      <w:r>
        <w:separator/>
      </w:r>
    </w:p>
    <w:p w:rsidR="0091619D" w:rsidRDefault="0091619D"/>
    <w:p w:rsidR="0091619D" w:rsidRDefault="0091619D"/>
    <w:p w:rsidR="0091619D" w:rsidRDefault="0091619D"/>
    <w:p w:rsidR="0091619D" w:rsidRDefault="0091619D"/>
  </w:footnote>
  <w:footnote w:type="continuationSeparator" w:id="0">
    <w:p w:rsidR="0091619D" w:rsidRDefault="0091619D" w:rsidP="0090659A">
      <w:pPr>
        <w:spacing w:after="0" w:line="240" w:lineRule="auto"/>
      </w:pPr>
      <w:r>
        <w:continuationSeparator/>
      </w:r>
    </w:p>
    <w:p w:rsidR="0091619D" w:rsidRDefault="0091619D"/>
    <w:p w:rsidR="0091619D" w:rsidRDefault="0091619D"/>
    <w:p w:rsidR="0091619D" w:rsidRDefault="0091619D"/>
    <w:p w:rsidR="0091619D" w:rsidRDefault="009161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1458DE" w:rsidP="00C52BA6">
    <w:pPr>
      <w:pStyle w:val="PageHead"/>
    </w:pPr>
    <w:r>
      <w:t>A Network Administrator’s Toolbox for Monitoring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1A29119" wp14:editId="74A5404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21B"/>
    <w:multiLevelType w:val="hybridMultilevel"/>
    <w:tmpl w:val="1CA8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2EF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33609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005D"/>
    <w:rsid w:val="00103B71"/>
    <w:rsid w:val="00107B2B"/>
    <w:rsid w:val="00112AC5"/>
    <w:rsid w:val="001133DD"/>
    <w:rsid w:val="00120CBE"/>
    <w:rsid w:val="001218DC"/>
    <w:rsid w:val="001366EC"/>
    <w:rsid w:val="0014219C"/>
    <w:rsid w:val="001425ED"/>
    <w:rsid w:val="001458DE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ED2"/>
    <w:rsid w:val="00197614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51CC"/>
    <w:rsid w:val="00287794"/>
    <w:rsid w:val="00290F56"/>
    <w:rsid w:val="00292821"/>
    <w:rsid w:val="00292B09"/>
    <w:rsid w:val="00295608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92C65"/>
    <w:rsid w:val="00392ED5"/>
    <w:rsid w:val="0039716C"/>
    <w:rsid w:val="003A19DC"/>
    <w:rsid w:val="003A1B45"/>
    <w:rsid w:val="003A4704"/>
    <w:rsid w:val="003B46FC"/>
    <w:rsid w:val="003B4F11"/>
    <w:rsid w:val="003B5767"/>
    <w:rsid w:val="003B7605"/>
    <w:rsid w:val="003C6BCA"/>
    <w:rsid w:val="003C7902"/>
    <w:rsid w:val="003D0BFF"/>
    <w:rsid w:val="003E5BE5"/>
    <w:rsid w:val="003E7C21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6C39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4C11"/>
    <w:rsid w:val="00536F43"/>
    <w:rsid w:val="00537714"/>
    <w:rsid w:val="00550225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2618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24391"/>
    <w:rsid w:val="006340B4"/>
    <w:rsid w:val="006428E5"/>
    <w:rsid w:val="00644958"/>
    <w:rsid w:val="006468CD"/>
    <w:rsid w:val="006724BE"/>
    <w:rsid w:val="00672919"/>
    <w:rsid w:val="00684DC6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29D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22C0"/>
    <w:rsid w:val="00715AC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1FB2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6D1F"/>
    <w:rsid w:val="007C7164"/>
    <w:rsid w:val="007D1984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2A98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70255"/>
    <w:rsid w:val="00873C6B"/>
    <w:rsid w:val="00874961"/>
    <w:rsid w:val="00876B48"/>
    <w:rsid w:val="00883FE6"/>
    <w:rsid w:val="0088426A"/>
    <w:rsid w:val="00890108"/>
    <w:rsid w:val="008902E9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619D"/>
    <w:rsid w:val="00917624"/>
    <w:rsid w:val="009223A5"/>
    <w:rsid w:val="0092573B"/>
    <w:rsid w:val="00930386"/>
    <w:rsid w:val="009309F5"/>
    <w:rsid w:val="00933237"/>
    <w:rsid w:val="00933F28"/>
    <w:rsid w:val="00940FEB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96053"/>
    <w:rsid w:val="009A0B2F"/>
    <w:rsid w:val="009A1CF4"/>
    <w:rsid w:val="009A37D7"/>
    <w:rsid w:val="009A3E75"/>
    <w:rsid w:val="009A4E17"/>
    <w:rsid w:val="009A6955"/>
    <w:rsid w:val="009B341C"/>
    <w:rsid w:val="009B5747"/>
    <w:rsid w:val="009D2C27"/>
    <w:rsid w:val="009D323A"/>
    <w:rsid w:val="009E2309"/>
    <w:rsid w:val="009E42B9"/>
    <w:rsid w:val="009F4CC6"/>
    <w:rsid w:val="00A014A3"/>
    <w:rsid w:val="00A0412D"/>
    <w:rsid w:val="00A21211"/>
    <w:rsid w:val="00A26E0C"/>
    <w:rsid w:val="00A33868"/>
    <w:rsid w:val="00A34E7F"/>
    <w:rsid w:val="00A46F0A"/>
    <w:rsid w:val="00A46F25"/>
    <w:rsid w:val="00A47CC2"/>
    <w:rsid w:val="00A5074D"/>
    <w:rsid w:val="00A5662F"/>
    <w:rsid w:val="00A60146"/>
    <w:rsid w:val="00A622C4"/>
    <w:rsid w:val="00A754B4"/>
    <w:rsid w:val="00A807C1"/>
    <w:rsid w:val="00A83374"/>
    <w:rsid w:val="00A83BF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5D8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369D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319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8076E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CF7E43"/>
    <w:rsid w:val="00D00D7D"/>
    <w:rsid w:val="00D105C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28BE"/>
    <w:rsid w:val="00DE4E11"/>
    <w:rsid w:val="00DE6F44"/>
    <w:rsid w:val="00DF1923"/>
    <w:rsid w:val="00E037D9"/>
    <w:rsid w:val="00E06019"/>
    <w:rsid w:val="00E130EB"/>
    <w:rsid w:val="00E162CD"/>
    <w:rsid w:val="00E17FA5"/>
    <w:rsid w:val="00E24E4A"/>
    <w:rsid w:val="00E26930"/>
    <w:rsid w:val="00E27257"/>
    <w:rsid w:val="00E43E56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C35DC"/>
    <w:rsid w:val="00ED4990"/>
    <w:rsid w:val="00ED6019"/>
    <w:rsid w:val="00ED7830"/>
    <w:rsid w:val="00EE3909"/>
    <w:rsid w:val="00EF2765"/>
    <w:rsid w:val="00EF2795"/>
    <w:rsid w:val="00EF4205"/>
    <w:rsid w:val="00EF5939"/>
    <w:rsid w:val="00EF7D6C"/>
    <w:rsid w:val="00F01714"/>
    <w:rsid w:val="00F0258F"/>
    <w:rsid w:val="00F02D06"/>
    <w:rsid w:val="00F06FDD"/>
    <w:rsid w:val="00F10819"/>
    <w:rsid w:val="00F12047"/>
    <w:rsid w:val="00F16F35"/>
    <w:rsid w:val="00F2229D"/>
    <w:rsid w:val="00F25ABB"/>
    <w:rsid w:val="00F27963"/>
    <w:rsid w:val="00F30446"/>
    <w:rsid w:val="00F4135D"/>
    <w:rsid w:val="00F41F1B"/>
    <w:rsid w:val="00F421D9"/>
    <w:rsid w:val="00F43B8E"/>
    <w:rsid w:val="00F43CEF"/>
    <w:rsid w:val="00F45502"/>
    <w:rsid w:val="00F46BD9"/>
    <w:rsid w:val="00F60BE0"/>
    <w:rsid w:val="00F6280E"/>
    <w:rsid w:val="00F7050A"/>
    <w:rsid w:val="00F75533"/>
    <w:rsid w:val="00F84022"/>
    <w:rsid w:val="00F902E3"/>
    <w:rsid w:val="00F96EB1"/>
    <w:rsid w:val="00FA3811"/>
    <w:rsid w:val="00FA3B9F"/>
    <w:rsid w:val="00FA3F06"/>
    <w:rsid w:val="00FA4A26"/>
    <w:rsid w:val="00FA7084"/>
    <w:rsid w:val="00FA7BEF"/>
    <w:rsid w:val="00FB1929"/>
    <w:rsid w:val="00FB5FD9"/>
    <w:rsid w:val="00FC11B1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C30F4-04B1-4CAC-860E-BBB7C8F5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2013-10-22T00:29:00Z</dcterms:created>
  <dcterms:modified xsi:type="dcterms:W3CDTF">2013-10-22T00:29:00Z</dcterms:modified>
</cp:coreProperties>
</file>