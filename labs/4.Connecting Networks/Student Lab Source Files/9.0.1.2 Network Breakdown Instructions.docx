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D40C42" w:rsidP="00B14E61">
      <w:pPr>
        <w:pStyle w:val="LabTitle"/>
      </w:pPr>
      <w:r>
        <w:t>Network Breakdown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8340A5" w:rsidRDefault="00763736" w:rsidP="00B14E61">
      <w:pPr>
        <w:pStyle w:val="BodyTextL25"/>
        <w:ind w:left="0"/>
      </w:pPr>
      <w:sdt>
        <w:sdtPr>
          <w:rPr>
            <w:lang w:val="en-CA"/>
          </w:rPr>
          <w:alias w:val="Section"/>
          <w:tag w:val="TLO"/>
          <w:id w:val="-1747872138"/>
          <w:placeholder>
            <w:docPart w:val="C70AF59D6EE344B4920CDCA79CC27038"/>
          </w:placeholder>
          <w:text/>
        </w:sdtPr>
        <w:sdtEndPr/>
        <w:sdtContent>
          <w:r w:rsidR="008340A5">
            <w:t>Troubleshoot IP connectivity using basic commands</w:t>
          </w:r>
          <w:r w:rsidR="004F4119" w:rsidRPr="008B347F">
            <w:t>.</w:t>
          </w:r>
        </w:sdtContent>
      </w:sdt>
    </w:p>
    <w:p w:rsidR="00C07FD9" w:rsidRPr="00C07FD9" w:rsidRDefault="00672919" w:rsidP="008340A5">
      <w:pPr>
        <w:pStyle w:val="LabSection"/>
      </w:pPr>
      <w:r>
        <w:t>Scenario</w:t>
      </w:r>
    </w:p>
    <w:p w:rsidR="00576BCD" w:rsidRDefault="008340A5" w:rsidP="009F708F">
      <w:pPr>
        <w:pStyle w:val="BodyTextL25"/>
        <w:ind w:left="0"/>
      </w:pPr>
      <w:r>
        <w:t>You have just moved in to your new office</w:t>
      </w:r>
      <w:r w:rsidR="00576BCD">
        <w:t>,</w:t>
      </w:r>
      <w:r>
        <w:t xml:space="preserve"> and your network is very small. After a long weekend of </w:t>
      </w:r>
      <w:r w:rsidR="000A2E47">
        <w:t>setting up the new net</w:t>
      </w:r>
      <w:r>
        <w:t xml:space="preserve">work, you </w:t>
      </w:r>
      <w:r w:rsidR="00576BCD">
        <w:t>discover that it is not working correctly.</w:t>
      </w:r>
    </w:p>
    <w:p w:rsidR="00D40C42" w:rsidRDefault="00576BCD" w:rsidP="009F708F">
      <w:pPr>
        <w:pStyle w:val="BodyTextL25"/>
        <w:ind w:left="0"/>
      </w:pPr>
      <w:r>
        <w:t xml:space="preserve">Some of the devices cannot access each other and some cannot access the router which connects to the </w:t>
      </w:r>
      <w:r w:rsidR="00885906">
        <w:t>ISP</w:t>
      </w:r>
      <w:r>
        <w:t>.</w:t>
      </w:r>
    </w:p>
    <w:p w:rsidR="008340A5" w:rsidRDefault="008340A5" w:rsidP="009F708F">
      <w:pPr>
        <w:pStyle w:val="BodyTextL25"/>
        <w:ind w:left="0"/>
      </w:pPr>
      <w:r>
        <w:t>It is your responsibility to troubleshoot and fix the problem</w:t>
      </w:r>
      <w:r w:rsidR="00576BCD">
        <w:t>s</w:t>
      </w:r>
      <w:r>
        <w:t xml:space="preserve">. You decide to start with basic commands to identify possible </w:t>
      </w:r>
      <w:r w:rsidR="00576BCD">
        <w:t xml:space="preserve">troubleshooting </w:t>
      </w:r>
      <w:r>
        <w:t>areas.</w:t>
      </w:r>
    </w:p>
    <w:p w:rsidR="007D2AFE" w:rsidRDefault="007D2AFE" w:rsidP="00256336">
      <w:pPr>
        <w:pStyle w:val="LabSection"/>
      </w:pPr>
      <w:r>
        <w:t>R</w:t>
      </w:r>
      <w:r w:rsidR="006E6581">
        <w:t>esources</w:t>
      </w:r>
    </w:p>
    <w:p w:rsidR="00A33868" w:rsidRDefault="00185836" w:rsidP="00712B44">
      <w:pPr>
        <w:pStyle w:val="Bulletlevel1"/>
        <w:numPr>
          <w:ilvl w:val="0"/>
          <w:numId w:val="4"/>
        </w:numPr>
      </w:pPr>
      <w:r>
        <w:t>Packet Tracer software</w:t>
      </w:r>
    </w:p>
    <w:p w:rsidR="008B347F" w:rsidRDefault="008B347F" w:rsidP="008B347F">
      <w:pPr>
        <w:pStyle w:val="LabSection"/>
      </w:pPr>
      <w:r>
        <w:t>Directions</w:t>
      </w:r>
    </w:p>
    <w:p w:rsidR="008B347F" w:rsidRDefault="00185836" w:rsidP="008B347F">
      <w:pPr>
        <w:pStyle w:val="StepHead"/>
      </w:pPr>
      <w:r>
        <w:t>Create a simple network topology using Packet Tracer software</w:t>
      </w:r>
      <w:r w:rsidR="00F20952">
        <w:t>, i</w:t>
      </w:r>
      <w:r>
        <w:t>nclud</w:t>
      </w:r>
      <w:r w:rsidR="00F20952">
        <w:t>ing</w:t>
      </w:r>
      <w:r w:rsidR="008B347F">
        <w:t>:</w:t>
      </w:r>
    </w:p>
    <w:p w:rsidR="00185836" w:rsidRDefault="0095672E" w:rsidP="00185836">
      <w:pPr>
        <w:pStyle w:val="SubStepAlpha"/>
      </w:pPr>
      <w:r>
        <w:t>Two connected</w:t>
      </w:r>
      <w:r w:rsidR="00185836">
        <w:t xml:space="preserve"> </w:t>
      </w:r>
      <w:r w:rsidR="008340A5">
        <w:t>1941</w:t>
      </w:r>
      <w:r w:rsidR="00185836">
        <w:t xml:space="preserve"> series router</w:t>
      </w:r>
      <w:r>
        <w:t>s</w:t>
      </w:r>
    </w:p>
    <w:p w:rsidR="00185836" w:rsidRDefault="0095672E" w:rsidP="00185836">
      <w:pPr>
        <w:pStyle w:val="SubStepAlpha"/>
      </w:pPr>
      <w:r>
        <w:t>Two</w:t>
      </w:r>
      <w:r w:rsidR="00185836">
        <w:t xml:space="preserve"> </w:t>
      </w:r>
      <w:r w:rsidR="00F20952">
        <w:t xml:space="preserve">Cisco </w:t>
      </w:r>
      <w:r w:rsidR="00185836">
        <w:t>2960 switch</w:t>
      </w:r>
      <w:r>
        <w:t>es, one switch connected to each router to form two LANs</w:t>
      </w:r>
    </w:p>
    <w:p w:rsidR="0095672E" w:rsidRDefault="0095672E" w:rsidP="00185836">
      <w:pPr>
        <w:pStyle w:val="SubStepAlpha"/>
      </w:pPr>
      <w:r>
        <w:t>Six</w:t>
      </w:r>
      <w:r w:rsidR="00185836">
        <w:t xml:space="preserve"> </w:t>
      </w:r>
      <w:r>
        <w:t>end-user devices</w:t>
      </w:r>
    </w:p>
    <w:p w:rsidR="0095672E" w:rsidRDefault="0095672E" w:rsidP="0095672E">
      <w:pPr>
        <w:pStyle w:val="SubStepNum"/>
      </w:pPr>
      <w:r>
        <w:t xml:space="preserve">A printer and three </w:t>
      </w:r>
      <w:r w:rsidR="00185836">
        <w:t>PCs or laptops</w:t>
      </w:r>
      <w:r>
        <w:t xml:space="preserve"> </w:t>
      </w:r>
      <w:r w:rsidR="000F2A7C">
        <w:t xml:space="preserve">on </w:t>
      </w:r>
      <w:r>
        <w:t>LAN1</w:t>
      </w:r>
    </w:p>
    <w:p w:rsidR="00185836" w:rsidRDefault="0095672E" w:rsidP="0095672E">
      <w:pPr>
        <w:pStyle w:val="SubStepNum"/>
      </w:pPr>
      <w:r>
        <w:t>Two servers on LAN2</w:t>
      </w:r>
    </w:p>
    <w:p w:rsidR="00185836" w:rsidRDefault="00185836" w:rsidP="00185836">
      <w:pPr>
        <w:pStyle w:val="StepHead"/>
      </w:pPr>
      <w:r>
        <w:t>Configure the network and user devices</w:t>
      </w:r>
      <w:r w:rsidR="000F2A7C">
        <w:t xml:space="preserve"> and verify that everything is working correctly</w:t>
      </w:r>
      <w:r>
        <w:t xml:space="preserve">. </w:t>
      </w:r>
      <w:r w:rsidR="00DB1BF6">
        <w:t>Make an error or two in the configuration</w:t>
      </w:r>
      <w:r w:rsidR="00512A5D">
        <w:t>s</w:t>
      </w:r>
      <w:r>
        <w:t>.</w:t>
      </w:r>
      <w:r w:rsidR="00722917">
        <w:t xml:space="preserve"> </w:t>
      </w:r>
      <w:r w:rsidR="00512A5D" w:rsidRPr="00885906">
        <w:t>B</w:t>
      </w:r>
      <w:r w:rsidR="00512A5D">
        <w:t>e</w:t>
      </w:r>
      <w:r w:rsidR="00722917">
        <w:t xml:space="preserve"> sure to </w:t>
      </w:r>
      <w:r w:rsidR="00722917" w:rsidRPr="00512A5D">
        <w:rPr>
          <w:u w:val="single"/>
        </w:rPr>
        <w:t>turn off</w:t>
      </w:r>
      <w:r w:rsidR="00722917">
        <w:t xml:space="preserve"> the </w:t>
      </w:r>
      <w:r w:rsidR="00512A5D">
        <w:t xml:space="preserve">Options, Preferences, </w:t>
      </w:r>
      <w:r w:rsidR="00F20952">
        <w:t xml:space="preserve">and the </w:t>
      </w:r>
      <w:r w:rsidR="00512A5D">
        <w:t>Show Link Lights setting available on the Packet Tracer software.</w:t>
      </w:r>
    </w:p>
    <w:p w:rsidR="008B347F" w:rsidRDefault="00185836" w:rsidP="008B347F">
      <w:pPr>
        <w:pStyle w:val="StepHead"/>
      </w:pPr>
      <w:r>
        <w:t xml:space="preserve">Share your </w:t>
      </w:r>
      <w:r w:rsidR="00512A5D">
        <w:t>saved</w:t>
      </w:r>
      <w:r>
        <w:t xml:space="preserve"> Packet Tracer file with another grou</w:t>
      </w:r>
      <w:r w:rsidR="003F233A">
        <w:t>p</w:t>
      </w:r>
      <w:r w:rsidR="00DB1BF6">
        <w:t xml:space="preserve"> – have them find and fix the problems using the following commands only:</w:t>
      </w:r>
    </w:p>
    <w:p w:rsidR="00DB1BF6" w:rsidRPr="00D5624E" w:rsidRDefault="00DB1BF6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r w:rsidRPr="00D5624E">
        <w:rPr>
          <w:rFonts w:ascii="Courier10 BT" w:hAnsi="Courier10 BT"/>
          <w:b/>
        </w:rPr>
        <w:t>ping</w:t>
      </w:r>
    </w:p>
    <w:p w:rsidR="00DB1BF6" w:rsidRPr="00D5624E" w:rsidRDefault="00DB1BF6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proofErr w:type="spellStart"/>
      <w:r w:rsidRPr="00D5624E">
        <w:rPr>
          <w:rFonts w:ascii="Courier10 BT" w:hAnsi="Courier10 BT"/>
          <w:b/>
        </w:rPr>
        <w:t>traceroute</w:t>
      </w:r>
      <w:proofErr w:type="spellEnd"/>
    </w:p>
    <w:p w:rsidR="00DB1BF6" w:rsidRPr="00D5624E" w:rsidRDefault="00DB1BF6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r w:rsidRPr="00D5624E">
        <w:rPr>
          <w:rFonts w:ascii="Courier10 BT" w:hAnsi="Courier10 BT"/>
          <w:b/>
        </w:rPr>
        <w:t>telnet</w:t>
      </w:r>
    </w:p>
    <w:p w:rsidR="000F2A7C" w:rsidRPr="00D5624E" w:rsidRDefault="000F2A7C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r w:rsidRPr="00D5624E">
        <w:rPr>
          <w:rFonts w:ascii="Courier10 BT" w:hAnsi="Courier10 BT"/>
          <w:b/>
        </w:rPr>
        <w:t>show interface</w:t>
      </w:r>
    </w:p>
    <w:p w:rsidR="00DB1BF6" w:rsidRPr="00D5624E" w:rsidRDefault="00DB1BF6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r w:rsidRPr="00D5624E">
        <w:rPr>
          <w:rFonts w:ascii="Courier10 BT" w:hAnsi="Courier10 BT"/>
          <w:b/>
        </w:rPr>
        <w:t xml:space="preserve">show IP interface brief </w:t>
      </w:r>
      <w:r w:rsidRPr="00D5624E">
        <w:rPr>
          <w:b/>
        </w:rPr>
        <w:t>or</w:t>
      </w:r>
      <w:r w:rsidRPr="00D5624E">
        <w:rPr>
          <w:rFonts w:ascii="Courier10 BT" w:hAnsi="Courier10 BT"/>
          <w:b/>
        </w:rPr>
        <w:t xml:space="preserve"> show IPv6 interface brief</w:t>
      </w:r>
    </w:p>
    <w:p w:rsidR="00DB1BF6" w:rsidRPr="00D5624E" w:rsidRDefault="00DB1BF6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r w:rsidRPr="00D5624E">
        <w:rPr>
          <w:rFonts w:ascii="Courier10 BT" w:hAnsi="Courier10 BT"/>
          <w:b/>
        </w:rPr>
        <w:t xml:space="preserve">show IP route </w:t>
      </w:r>
      <w:r w:rsidRPr="00D5624E">
        <w:rPr>
          <w:b/>
        </w:rPr>
        <w:t>or</w:t>
      </w:r>
      <w:r w:rsidRPr="00D5624E">
        <w:rPr>
          <w:rFonts w:ascii="Courier10 BT" w:hAnsi="Courier10 BT"/>
          <w:b/>
        </w:rPr>
        <w:t xml:space="preserve"> show IPv6 route</w:t>
      </w:r>
    </w:p>
    <w:p w:rsidR="00DB1BF6" w:rsidRPr="00D5624E" w:rsidRDefault="004F2548" w:rsidP="00DB1BF6">
      <w:pPr>
        <w:pStyle w:val="BodyTextL25"/>
        <w:numPr>
          <w:ilvl w:val="0"/>
          <w:numId w:val="4"/>
        </w:numPr>
        <w:ind w:left="720"/>
        <w:rPr>
          <w:rFonts w:ascii="Courier10 BT" w:hAnsi="Courier10 BT"/>
          <w:b/>
        </w:rPr>
      </w:pPr>
      <w:r w:rsidRPr="00D5624E">
        <w:rPr>
          <w:rFonts w:ascii="Courier10 BT" w:hAnsi="Courier10 BT"/>
          <w:b/>
        </w:rPr>
        <w:t>show running-</w:t>
      </w:r>
      <w:proofErr w:type="spellStart"/>
      <w:r w:rsidR="00DB1BF6" w:rsidRPr="00D5624E">
        <w:rPr>
          <w:rFonts w:ascii="Courier10 BT" w:hAnsi="Courier10 BT"/>
          <w:b/>
        </w:rPr>
        <w:t>config</w:t>
      </w:r>
      <w:proofErr w:type="spellEnd"/>
    </w:p>
    <w:p w:rsidR="00DB1BF6" w:rsidRPr="00D5624E" w:rsidRDefault="00DB1BF6" w:rsidP="00DB1BF6">
      <w:pPr>
        <w:pStyle w:val="BodyTextL25"/>
        <w:numPr>
          <w:ilvl w:val="0"/>
          <w:numId w:val="4"/>
        </w:numPr>
        <w:ind w:left="720"/>
        <w:rPr>
          <w:b/>
        </w:rPr>
      </w:pPr>
      <w:r w:rsidRPr="00D5624E">
        <w:rPr>
          <w:rFonts w:ascii="Courier10 BT" w:hAnsi="Courier10 BT"/>
          <w:b/>
        </w:rPr>
        <w:t>show protocols</w:t>
      </w:r>
    </w:p>
    <w:p w:rsidR="000F2A7C" w:rsidRPr="00D5624E" w:rsidRDefault="000F2A7C" w:rsidP="00DB1BF6">
      <w:pPr>
        <w:pStyle w:val="BodyTextL25"/>
        <w:numPr>
          <w:ilvl w:val="0"/>
          <w:numId w:val="4"/>
        </w:numPr>
        <w:ind w:left="720"/>
        <w:rPr>
          <w:b/>
        </w:rPr>
      </w:pPr>
      <w:r w:rsidRPr="00D5624E">
        <w:rPr>
          <w:rFonts w:ascii="Courier10 BT" w:hAnsi="Courier10 BT"/>
          <w:b/>
        </w:rPr>
        <w:t xml:space="preserve">show </w:t>
      </w:r>
      <w:proofErr w:type="spellStart"/>
      <w:r w:rsidRPr="00D5624E">
        <w:rPr>
          <w:rFonts w:ascii="Courier10 BT" w:hAnsi="Courier10 BT"/>
          <w:b/>
        </w:rPr>
        <w:t>vlan</w:t>
      </w:r>
      <w:proofErr w:type="spellEnd"/>
    </w:p>
    <w:p w:rsidR="00DB1BF6" w:rsidRPr="00B14E61" w:rsidRDefault="00DB1BF6" w:rsidP="00B14E61">
      <w:pPr>
        <w:pStyle w:val="StepHead"/>
      </w:pPr>
      <w:r>
        <w:lastRenderedPageBreak/>
        <w:t>Share the results of the activity with the class or your instructor. How did the groups fix the problem</w:t>
      </w:r>
      <w:r w:rsidR="001E1AA2">
        <w:t>s?</w:t>
      </w:r>
      <w:bookmarkStart w:id="0" w:name="_GoBack"/>
      <w:bookmarkEnd w:id="0"/>
    </w:p>
    <w:sectPr w:rsidR="00DB1BF6" w:rsidRPr="00B14E6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736" w:rsidRDefault="00763736" w:rsidP="0090659A">
      <w:pPr>
        <w:spacing w:after="0" w:line="240" w:lineRule="auto"/>
      </w:pPr>
      <w:r>
        <w:separator/>
      </w:r>
    </w:p>
    <w:p w:rsidR="00763736" w:rsidRDefault="00763736"/>
    <w:p w:rsidR="00763736" w:rsidRDefault="00763736"/>
    <w:p w:rsidR="00763736" w:rsidRDefault="00763736"/>
    <w:p w:rsidR="00763736" w:rsidRDefault="00763736"/>
  </w:endnote>
  <w:endnote w:type="continuationSeparator" w:id="0">
    <w:p w:rsidR="00763736" w:rsidRDefault="00763736" w:rsidP="0090659A">
      <w:pPr>
        <w:spacing w:after="0" w:line="240" w:lineRule="auto"/>
      </w:pPr>
      <w:r>
        <w:continuationSeparator/>
      </w:r>
    </w:p>
    <w:p w:rsidR="00763736" w:rsidRDefault="00763736"/>
    <w:p w:rsidR="00763736" w:rsidRDefault="00763736"/>
    <w:p w:rsidR="00763736" w:rsidRDefault="00763736"/>
    <w:p w:rsidR="00763736" w:rsidRDefault="00763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10 BT">
    <w:altName w:val="Courier New"/>
    <w:charset w:val="00"/>
    <w:family w:val="modern"/>
    <w:pitch w:val="fixed"/>
    <w:sig w:usb0="00000001" w:usb1="500060E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106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1062" w:rsidRPr="0090659A">
      <w:rPr>
        <w:b/>
        <w:szCs w:val="16"/>
      </w:rPr>
      <w:fldChar w:fldCharType="separate"/>
    </w:r>
    <w:r w:rsidR="00B14E61">
      <w:rPr>
        <w:b/>
        <w:noProof/>
        <w:szCs w:val="16"/>
      </w:rPr>
      <w:t>2</w:t>
    </w:r>
    <w:r w:rsidR="00ED106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106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1062" w:rsidRPr="0090659A">
      <w:rPr>
        <w:b/>
        <w:szCs w:val="16"/>
      </w:rPr>
      <w:fldChar w:fldCharType="separate"/>
    </w:r>
    <w:r w:rsidR="00B14E61">
      <w:rPr>
        <w:b/>
        <w:noProof/>
        <w:szCs w:val="16"/>
      </w:rPr>
      <w:t>2</w:t>
    </w:r>
    <w:r w:rsidR="00ED106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D106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D1062" w:rsidRPr="0090659A">
      <w:rPr>
        <w:b/>
        <w:szCs w:val="16"/>
      </w:rPr>
      <w:fldChar w:fldCharType="separate"/>
    </w:r>
    <w:r w:rsidR="00B14E61">
      <w:rPr>
        <w:b/>
        <w:noProof/>
        <w:szCs w:val="16"/>
      </w:rPr>
      <w:t>1</w:t>
    </w:r>
    <w:r w:rsidR="00ED106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D106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D1062" w:rsidRPr="0090659A">
      <w:rPr>
        <w:b/>
        <w:szCs w:val="16"/>
      </w:rPr>
      <w:fldChar w:fldCharType="separate"/>
    </w:r>
    <w:r w:rsidR="00B14E61">
      <w:rPr>
        <w:b/>
        <w:noProof/>
        <w:szCs w:val="16"/>
      </w:rPr>
      <w:t>2</w:t>
    </w:r>
    <w:r w:rsidR="00ED106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736" w:rsidRDefault="00763736" w:rsidP="0090659A">
      <w:pPr>
        <w:spacing w:after="0" w:line="240" w:lineRule="auto"/>
      </w:pPr>
      <w:r>
        <w:separator/>
      </w:r>
    </w:p>
    <w:p w:rsidR="00763736" w:rsidRDefault="00763736"/>
    <w:p w:rsidR="00763736" w:rsidRDefault="00763736"/>
    <w:p w:rsidR="00763736" w:rsidRDefault="00763736"/>
    <w:p w:rsidR="00763736" w:rsidRDefault="00763736"/>
  </w:footnote>
  <w:footnote w:type="continuationSeparator" w:id="0">
    <w:p w:rsidR="00763736" w:rsidRDefault="00763736" w:rsidP="0090659A">
      <w:pPr>
        <w:spacing w:after="0" w:line="240" w:lineRule="auto"/>
      </w:pPr>
      <w:r>
        <w:continuationSeparator/>
      </w:r>
    </w:p>
    <w:p w:rsidR="00763736" w:rsidRDefault="00763736"/>
    <w:p w:rsidR="00763736" w:rsidRDefault="00763736"/>
    <w:p w:rsidR="00763736" w:rsidRDefault="00763736"/>
    <w:p w:rsidR="00763736" w:rsidRDefault="007637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40C42" w:rsidP="00C52BA6">
    <w:pPr>
      <w:pStyle w:val="PageHead"/>
    </w:pPr>
    <w:r>
      <w:t>Network Breakdown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5542C8"/>
    <w:multiLevelType w:val="hybridMultilevel"/>
    <w:tmpl w:val="7FE4E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2913EC5"/>
    <w:multiLevelType w:val="hybridMultilevel"/>
    <w:tmpl w:val="91222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626D4CCE"/>
    <w:multiLevelType w:val="hybridMultilevel"/>
    <w:tmpl w:val="676AD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8063D5"/>
    <w:multiLevelType w:val="hybridMultilevel"/>
    <w:tmpl w:val="C16E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1"/>
  </w:num>
  <w:num w:numId="16">
    <w:abstractNumId w:val="2"/>
  </w:num>
  <w:num w:numId="17">
    <w:abstractNumId w:val="0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4"/>
  </w:num>
  <w:num w:numId="25">
    <w:abstractNumId w:val="0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0"/>
  </w:num>
  <w:num w:numId="32">
    <w:abstractNumId w:val="2"/>
  </w:num>
  <w:num w:numId="33">
    <w:abstractNumId w:val="2"/>
  </w:num>
  <w:num w:numId="34">
    <w:abstractNumId w:val="0"/>
  </w:num>
  <w:num w:numId="35">
    <w:abstractNumId w:val="2"/>
  </w:num>
  <w:num w:numId="36">
    <w:abstractNumId w:val="2"/>
  </w:num>
  <w:num w:numId="3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63A14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A2E47"/>
    <w:rsid w:val="000B2344"/>
    <w:rsid w:val="000B6061"/>
    <w:rsid w:val="000B7DE5"/>
    <w:rsid w:val="000D55B4"/>
    <w:rsid w:val="000E34D0"/>
    <w:rsid w:val="000E62E4"/>
    <w:rsid w:val="000E65F0"/>
    <w:rsid w:val="000F072C"/>
    <w:rsid w:val="000F16D7"/>
    <w:rsid w:val="000F2A7C"/>
    <w:rsid w:val="000F6743"/>
    <w:rsid w:val="00103B71"/>
    <w:rsid w:val="00107B2B"/>
    <w:rsid w:val="00112AC5"/>
    <w:rsid w:val="001133DD"/>
    <w:rsid w:val="00120400"/>
    <w:rsid w:val="00120CBE"/>
    <w:rsid w:val="001218DC"/>
    <w:rsid w:val="001366EC"/>
    <w:rsid w:val="0014219C"/>
    <w:rsid w:val="0014227E"/>
    <w:rsid w:val="001425ED"/>
    <w:rsid w:val="00154E3A"/>
    <w:rsid w:val="00156FF4"/>
    <w:rsid w:val="00163164"/>
    <w:rsid w:val="00165C65"/>
    <w:rsid w:val="001710C0"/>
    <w:rsid w:val="00172AFB"/>
    <w:rsid w:val="0017429F"/>
    <w:rsid w:val="001772B8"/>
    <w:rsid w:val="00180FBF"/>
    <w:rsid w:val="00181247"/>
    <w:rsid w:val="00182CF4"/>
    <w:rsid w:val="00185836"/>
    <w:rsid w:val="00186CE1"/>
    <w:rsid w:val="001922A4"/>
    <w:rsid w:val="00192F12"/>
    <w:rsid w:val="00193F14"/>
    <w:rsid w:val="00195ED2"/>
    <w:rsid w:val="00197614"/>
    <w:rsid w:val="00197DDB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1AA2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0010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56336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01CA"/>
    <w:rsid w:val="0034455D"/>
    <w:rsid w:val="00344A15"/>
    <w:rsid w:val="00344D44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5E45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233A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17915"/>
    <w:rsid w:val="00420866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5EC7"/>
    <w:rsid w:val="00456C39"/>
    <w:rsid w:val="004659EE"/>
    <w:rsid w:val="00474B36"/>
    <w:rsid w:val="00475B48"/>
    <w:rsid w:val="004919A8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C5504"/>
    <w:rsid w:val="004D3339"/>
    <w:rsid w:val="004D353F"/>
    <w:rsid w:val="004D36D7"/>
    <w:rsid w:val="004D682B"/>
    <w:rsid w:val="004E2FFE"/>
    <w:rsid w:val="004E6152"/>
    <w:rsid w:val="004F2548"/>
    <w:rsid w:val="004F344A"/>
    <w:rsid w:val="004F4119"/>
    <w:rsid w:val="00510639"/>
    <w:rsid w:val="00512A5D"/>
    <w:rsid w:val="00516142"/>
    <w:rsid w:val="00520027"/>
    <w:rsid w:val="0052093C"/>
    <w:rsid w:val="00521B31"/>
    <w:rsid w:val="00521DC3"/>
    <w:rsid w:val="00522469"/>
    <w:rsid w:val="0052400A"/>
    <w:rsid w:val="00535F73"/>
    <w:rsid w:val="00536F43"/>
    <w:rsid w:val="00537714"/>
    <w:rsid w:val="005510BA"/>
    <w:rsid w:val="00553981"/>
    <w:rsid w:val="00554B4E"/>
    <w:rsid w:val="00556C02"/>
    <w:rsid w:val="00563249"/>
    <w:rsid w:val="00570A65"/>
    <w:rsid w:val="00575A29"/>
    <w:rsid w:val="005762B1"/>
    <w:rsid w:val="00576BCD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4AA6"/>
    <w:rsid w:val="005E65B5"/>
    <w:rsid w:val="005F3AE9"/>
    <w:rsid w:val="005F56E5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47019"/>
    <w:rsid w:val="0065269B"/>
    <w:rsid w:val="006724BE"/>
    <w:rsid w:val="00672919"/>
    <w:rsid w:val="00686587"/>
    <w:rsid w:val="006904CF"/>
    <w:rsid w:val="00692379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2B44"/>
    <w:rsid w:val="00715AC6"/>
    <w:rsid w:val="007222AD"/>
    <w:rsid w:val="00722917"/>
    <w:rsid w:val="007267CF"/>
    <w:rsid w:val="00731F3F"/>
    <w:rsid w:val="00733BAB"/>
    <w:rsid w:val="00737EC3"/>
    <w:rsid w:val="007436BF"/>
    <w:rsid w:val="007443E9"/>
    <w:rsid w:val="00745DCE"/>
    <w:rsid w:val="00753D89"/>
    <w:rsid w:val="007544F4"/>
    <w:rsid w:val="00755C9B"/>
    <w:rsid w:val="00760FE4"/>
    <w:rsid w:val="00763736"/>
    <w:rsid w:val="00763D8B"/>
    <w:rsid w:val="007657F6"/>
    <w:rsid w:val="0077125A"/>
    <w:rsid w:val="007715CC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03C95"/>
    <w:rsid w:val="00810E4B"/>
    <w:rsid w:val="00814BAA"/>
    <w:rsid w:val="00822D27"/>
    <w:rsid w:val="00824295"/>
    <w:rsid w:val="008313F3"/>
    <w:rsid w:val="008340A5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4F4C"/>
    <w:rsid w:val="00865199"/>
    <w:rsid w:val="00867EAF"/>
    <w:rsid w:val="00873C6B"/>
    <w:rsid w:val="00874961"/>
    <w:rsid w:val="00876B48"/>
    <w:rsid w:val="00883FE6"/>
    <w:rsid w:val="0088426A"/>
    <w:rsid w:val="00885906"/>
    <w:rsid w:val="00890108"/>
    <w:rsid w:val="00893877"/>
    <w:rsid w:val="008948D3"/>
    <w:rsid w:val="0089532C"/>
    <w:rsid w:val="00896681"/>
    <w:rsid w:val="008A0B0D"/>
    <w:rsid w:val="008A2749"/>
    <w:rsid w:val="008A3A90"/>
    <w:rsid w:val="008B06D4"/>
    <w:rsid w:val="008B347F"/>
    <w:rsid w:val="008B4F20"/>
    <w:rsid w:val="008B5D60"/>
    <w:rsid w:val="008B7FFD"/>
    <w:rsid w:val="008C2920"/>
    <w:rsid w:val="008C4307"/>
    <w:rsid w:val="008C7FC0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0FEB"/>
    <w:rsid w:val="00944162"/>
    <w:rsid w:val="009476C0"/>
    <w:rsid w:val="0095672E"/>
    <w:rsid w:val="00963317"/>
    <w:rsid w:val="00963E34"/>
    <w:rsid w:val="0096456C"/>
    <w:rsid w:val="00964DFA"/>
    <w:rsid w:val="00973943"/>
    <w:rsid w:val="0098155C"/>
    <w:rsid w:val="00983B77"/>
    <w:rsid w:val="0098496D"/>
    <w:rsid w:val="00995EFC"/>
    <w:rsid w:val="00996053"/>
    <w:rsid w:val="009A0B2F"/>
    <w:rsid w:val="009A1CF4"/>
    <w:rsid w:val="009A372B"/>
    <w:rsid w:val="009A37D7"/>
    <w:rsid w:val="009A4E17"/>
    <w:rsid w:val="009A6955"/>
    <w:rsid w:val="009B1931"/>
    <w:rsid w:val="009B341C"/>
    <w:rsid w:val="009B5747"/>
    <w:rsid w:val="009D2C27"/>
    <w:rsid w:val="009D323A"/>
    <w:rsid w:val="009D7795"/>
    <w:rsid w:val="009E2309"/>
    <w:rsid w:val="009E42B9"/>
    <w:rsid w:val="009F4CC6"/>
    <w:rsid w:val="009F708F"/>
    <w:rsid w:val="00A014A3"/>
    <w:rsid w:val="00A0412D"/>
    <w:rsid w:val="00A1773D"/>
    <w:rsid w:val="00A21211"/>
    <w:rsid w:val="00A25357"/>
    <w:rsid w:val="00A26E0C"/>
    <w:rsid w:val="00A33868"/>
    <w:rsid w:val="00A34E7F"/>
    <w:rsid w:val="00A46F0A"/>
    <w:rsid w:val="00A46F25"/>
    <w:rsid w:val="00A47CC2"/>
    <w:rsid w:val="00A5074D"/>
    <w:rsid w:val="00A50EE8"/>
    <w:rsid w:val="00A60146"/>
    <w:rsid w:val="00A622C4"/>
    <w:rsid w:val="00A754B4"/>
    <w:rsid w:val="00A807C1"/>
    <w:rsid w:val="00A83374"/>
    <w:rsid w:val="00A83BFA"/>
    <w:rsid w:val="00A8792B"/>
    <w:rsid w:val="00A96172"/>
    <w:rsid w:val="00AB0D6A"/>
    <w:rsid w:val="00AB1A8B"/>
    <w:rsid w:val="00AB43B3"/>
    <w:rsid w:val="00AB49B9"/>
    <w:rsid w:val="00AB758A"/>
    <w:rsid w:val="00AC1E7E"/>
    <w:rsid w:val="00AC507D"/>
    <w:rsid w:val="00AC66E4"/>
    <w:rsid w:val="00AD4578"/>
    <w:rsid w:val="00AD68E9"/>
    <w:rsid w:val="00AE4BC7"/>
    <w:rsid w:val="00AE56C0"/>
    <w:rsid w:val="00B00914"/>
    <w:rsid w:val="00B02A8E"/>
    <w:rsid w:val="00B052EE"/>
    <w:rsid w:val="00B1081F"/>
    <w:rsid w:val="00B14E61"/>
    <w:rsid w:val="00B16A83"/>
    <w:rsid w:val="00B27499"/>
    <w:rsid w:val="00B3010D"/>
    <w:rsid w:val="00B35151"/>
    <w:rsid w:val="00B433F2"/>
    <w:rsid w:val="00B458E8"/>
    <w:rsid w:val="00B5397B"/>
    <w:rsid w:val="00B5786D"/>
    <w:rsid w:val="00B62809"/>
    <w:rsid w:val="00B728AE"/>
    <w:rsid w:val="00B73CFD"/>
    <w:rsid w:val="00B7675A"/>
    <w:rsid w:val="00B81898"/>
    <w:rsid w:val="00B8369D"/>
    <w:rsid w:val="00B8606B"/>
    <w:rsid w:val="00B878E7"/>
    <w:rsid w:val="00B94522"/>
    <w:rsid w:val="00B9559F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90311"/>
    <w:rsid w:val="00C91C26"/>
    <w:rsid w:val="00C94333"/>
    <w:rsid w:val="00CA73D5"/>
    <w:rsid w:val="00CB5C15"/>
    <w:rsid w:val="00CC1C87"/>
    <w:rsid w:val="00CC261E"/>
    <w:rsid w:val="00CC3000"/>
    <w:rsid w:val="00CC4859"/>
    <w:rsid w:val="00CC7A35"/>
    <w:rsid w:val="00CD072A"/>
    <w:rsid w:val="00CD49AD"/>
    <w:rsid w:val="00CD7F73"/>
    <w:rsid w:val="00CE26C5"/>
    <w:rsid w:val="00CE36AF"/>
    <w:rsid w:val="00CE4BA8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0C42"/>
    <w:rsid w:val="00D41566"/>
    <w:rsid w:val="00D458EC"/>
    <w:rsid w:val="00D501B0"/>
    <w:rsid w:val="00D52582"/>
    <w:rsid w:val="00D5624E"/>
    <w:rsid w:val="00D56A0E"/>
    <w:rsid w:val="00D57AD3"/>
    <w:rsid w:val="00D60FCB"/>
    <w:rsid w:val="00D635FE"/>
    <w:rsid w:val="00D66567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BF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D04E8"/>
    <w:rsid w:val="00DE28BE"/>
    <w:rsid w:val="00DE4E11"/>
    <w:rsid w:val="00DE6F44"/>
    <w:rsid w:val="00DF3D40"/>
    <w:rsid w:val="00E037D9"/>
    <w:rsid w:val="00E130EB"/>
    <w:rsid w:val="00E162CD"/>
    <w:rsid w:val="00E17FA5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33AC"/>
    <w:rsid w:val="00E87D18"/>
    <w:rsid w:val="00E87D62"/>
    <w:rsid w:val="00E9781E"/>
    <w:rsid w:val="00EA0CC3"/>
    <w:rsid w:val="00EA3E4A"/>
    <w:rsid w:val="00EA486E"/>
    <w:rsid w:val="00EA4FA3"/>
    <w:rsid w:val="00EB001B"/>
    <w:rsid w:val="00EB6C33"/>
    <w:rsid w:val="00ED1062"/>
    <w:rsid w:val="00ED6019"/>
    <w:rsid w:val="00ED7830"/>
    <w:rsid w:val="00EE3909"/>
    <w:rsid w:val="00EF4205"/>
    <w:rsid w:val="00EF5939"/>
    <w:rsid w:val="00EF7D6C"/>
    <w:rsid w:val="00F00920"/>
    <w:rsid w:val="00F01714"/>
    <w:rsid w:val="00F0258F"/>
    <w:rsid w:val="00F02D06"/>
    <w:rsid w:val="00F06FDD"/>
    <w:rsid w:val="00F10819"/>
    <w:rsid w:val="00F12047"/>
    <w:rsid w:val="00F16F35"/>
    <w:rsid w:val="00F20952"/>
    <w:rsid w:val="00F20B5C"/>
    <w:rsid w:val="00F2229D"/>
    <w:rsid w:val="00F25ABB"/>
    <w:rsid w:val="00F27963"/>
    <w:rsid w:val="00F30446"/>
    <w:rsid w:val="00F4135D"/>
    <w:rsid w:val="00F41F1B"/>
    <w:rsid w:val="00F421D9"/>
    <w:rsid w:val="00F43B8E"/>
    <w:rsid w:val="00F46BD9"/>
    <w:rsid w:val="00F60BE0"/>
    <w:rsid w:val="00F62395"/>
    <w:rsid w:val="00F6280E"/>
    <w:rsid w:val="00F7050A"/>
    <w:rsid w:val="00F7288B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C4623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27F1"/>
    <w:rsid w:val="00FF3D6B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0AF59D6EE344B4920CDCA79CC27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236E8-DB2F-4295-BB31-9950E3B6D4DA}"/>
      </w:docPartPr>
      <w:docPartBody>
        <w:p w:rsidR="00E76588" w:rsidRDefault="00B141DC" w:rsidP="00B141DC">
          <w:pPr>
            <w:pStyle w:val="C70AF59D6EE344B4920CDCA79CC27038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10 BT">
    <w:altName w:val="Courier New"/>
    <w:charset w:val="00"/>
    <w:family w:val="modern"/>
    <w:pitch w:val="fixed"/>
    <w:sig w:usb0="00000001" w:usb1="500060E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41DC"/>
    <w:rsid w:val="00114D33"/>
    <w:rsid w:val="00176A17"/>
    <w:rsid w:val="00240195"/>
    <w:rsid w:val="00254607"/>
    <w:rsid w:val="00282030"/>
    <w:rsid w:val="0044165C"/>
    <w:rsid w:val="0049466D"/>
    <w:rsid w:val="00497F0A"/>
    <w:rsid w:val="0056180D"/>
    <w:rsid w:val="00633301"/>
    <w:rsid w:val="00675512"/>
    <w:rsid w:val="007A5EA5"/>
    <w:rsid w:val="007C33CD"/>
    <w:rsid w:val="008F38CB"/>
    <w:rsid w:val="00A761A3"/>
    <w:rsid w:val="00B141DC"/>
    <w:rsid w:val="00B30294"/>
    <w:rsid w:val="00D43012"/>
    <w:rsid w:val="00D60792"/>
    <w:rsid w:val="00E76588"/>
    <w:rsid w:val="00E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1DC"/>
    <w:rPr>
      <w:color w:val="808080"/>
    </w:rPr>
  </w:style>
  <w:style w:type="paragraph" w:customStyle="1" w:styleId="C70AF59D6EE344B4920CDCA79CC27038">
    <w:name w:val="C70AF59D6EE344B4920CDCA79CC27038"/>
    <w:rsid w:val="00B141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C8C48-EC8D-4AA1-8814-CB595A35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2013-08-28T15:31:00Z</cp:lastPrinted>
  <dcterms:created xsi:type="dcterms:W3CDTF">2013-10-22T00:30:00Z</dcterms:created>
  <dcterms:modified xsi:type="dcterms:W3CDTF">2013-10-22T00:31:00Z</dcterms:modified>
</cp:coreProperties>
</file>