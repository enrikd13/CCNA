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FD266B" w:rsidP="009065B7">
      <w:pPr>
        <w:pStyle w:val="LabTitle"/>
        <w:outlineLvl w:val="0"/>
      </w:pPr>
      <w:r>
        <w:t>VPNs at a Glance</w:t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DE4E11" w:rsidRPr="006724BE" w:rsidRDefault="008126D6" w:rsidP="00040346">
      <w:pPr>
        <w:pStyle w:val="BodyText1"/>
        <w:rPr>
          <w:b/>
          <w:color w:val="FF0000"/>
        </w:rPr>
      </w:pPr>
      <w:sdt>
        <w:sdtPr>
          <w:rPr>
            <w:lang w:val="en-CA"/>
          </w:rPr>
          <w:alias w:val="Section"/>
          <w:tag w:val="TLO"/>
          <w:id w:val="-1747872138"/>
          <w:placeholder>
            <w:docPart w:val="2282A7C5AC7C4B03A781CC8FE61E147B"/>
          </w:placeholder>
          <w:text/>
        </w:sdtPr>
        <w:sdtEndPr/>
        <w:sdtContent>
          <w:r w:rsidR="00FD266B" w:rsidRPr="008077F8">
            <w:rPr>
              <w:lang w:val="en-CA"/>
            </w:rPr>
            <w:t>Explain the use of VPNs in securing site-to-site connectivity in a small</w:t>
          </w:r>
          <w:r w:rsidR="00FD266B">
            <w:rPr>
              <w:lang w:val="en-CA"/>
            </w:rPr>
            <w:t>-</w:t>
          </w:r>
          <w:r w:rsidR="00FD266B" w:rsidRPr="008077F8">
            <w:rPr>
              <w:lang w:val="en-CA"/>
            </w:rPr>
            <w:t xml:space="preserve"> to medium-sized business network.</w:t>
          </w:r>
        </w:sdtContent>
      </w:sdt>
      <w:r w:rsidR="00FD266B">
        <w:rPr>
          <w:color w:val="FF0000"/>
        </w:rPr>
        <w:t xml:space="preserve"> </w:t>
      </w:r>
    </w:p>
    <w:p w:rsidR="006E67EB" w:rsidRDefault="00ED5781" w:rsidP="006E67EB">
      <w:pPr>
        <w:pStyle w:val="LabSection"/>
      </w:pPr>
      <w:r w:rsidRPr="00ED5781">
        <w:t>Scenario</w:t>
      </w:r>
    </w:p>
    <w:p w:rsidR="007B346B" w:rsidRPr="007B346B" w:rsidRDefault="007B346B" w:rsidP="007B346B">
      <w:pPr>
        <w:pStyle w:val="BodyTextL25"/>
        <w:ind w:left="0"/>
      </w:pPr>
      <w:r w:rsidRPr="007B346B">
        <w:t>A small- to medium-sized business is growing and needs customers, teleworkers, and wired/wireless employees to be able to access the main network</w:t>
      </w:r>
      <w:r>
        <w:t xml:space="preserve"> from any location</w:t>
      </w:r>
      <w:r w:rsidRPr="007B346B">
        <w:t xml:space="preserve">. As the network </w:t>
      </w:r>
      <w:r w:rsidR="00B84FAF">
        <w:t>administrator</w:t>
      </w:r>
      <w:r w:rsidRPr="007B346B">
        <w:t xml:space="preserve"> for the business, you have decided to implement VPNs for security, network access ease, and cost savings.</w:t>
      </w:r>
    </w:p>
    <w:p w:rsidR="007B346B" w:rsidRPr="007B346B" w:rsidRDefault="007B346B" w:rsidP="007B346B">
      <w:pPr>
        <w:pStyle w:val="BodyTextL25"/>
        <w:ind w:left="0"/>
      </w:pPr>
      <w:r w:rsidRPr="007B346B">
        <w:t>It is your job to ensure that all of the network administrators start the VPN planning process with the same knowledge set.</w:t>
      </w:r>
    </w:p>
    <w:p w:rsidR="007B346B" w:rsidRPr="007B346B" w:rsidRDefault="00E24D70" w:rsidP="007B346B">
      <w:pPr>
        <w:pStyle w:val="BodyTextL25"/>
        <w:ind w:left="0"/>
      </w:pPr>
      <w:r>
        <w:t>Four</w:t>
      </w:r>
      <w:r w:rsidRPr="007B346B">
        <w:t xml:space="preserve"> </w:t>
      </w:r>
      <w:r w:rsidR="007B346B" w:rsidRPr="007B346B">
        <w:t>basic VPN informational areas need to be researched and presented to the network administrative team:</w:t>
      </w:r>
    </w:p>
    <w:p w:rsidR="00C82C37" w:rsidRDefault="00762FEA" w:rsidP="007B346B">
      <w:pPr>
        <w:pStyle w:val="Bulletlevel1"/>
      </w:pPr>
      <w:r w:rsidRPr="007B346B">
        <w:t>Concise definition of VPNs</w:t>
      </w:r>
    </w:p>
    <w:p w:rsidR="00191869" w:rsidRPr="007B346B" w:rsidRDefault="00191869" w:rsidP="007B346B">
      <w:pPr>
        <w:pStyle w:val="Bulletlevel1"/>
      </w:pPr>
      <w:r>
        <w:t>Some general VPN facts</w:t>
      </w:r>
    </w:p>
    <w:p w:rsidR="00C82C37" w:rsidRPr="007B346B" w:rsidRDefault="00762FEA" w:rsidP="007B346B">
      <w:pPr>
        <w:pStyle w:val="Bulletlevel1"/>
      </w:pPr>
      <w:r w:rsidRPr="007B346B">
        <w:t xml:space="preserve">IPsec as a </w:t>
      </w:r>
      <w:r w:rsidR="00191869">
        <w:t xml:space="preserve">VPN </w:t>
      </w:r>
      <w:r w:rsidRPr="007B346B">
        <w:t>security option</w:t>
      </w:r>
    </w:p>
    <w:p w:rsidR="00C82C37" w:rsidRPr="007B346B" w:rsidRDefault="00191869" w:rsidP="007B346B">
      <w:pPr>
        <w:pStyle w:val="Bulletlevel1"/>
      </w:pPr>
      <w:r>
        <w:t>Ways VPNs use tunneling</w:t>
      </w:r>
    </w:p>
    <w:p w:rsidR="007D2AFE" w:rsidRDefault="007D2AFE" w:rsidP="00456DC2">
      <w:pPr>
        <w:pStyle w:val="LabSection"/>
      </w:pPr>
      <w:r>
        <w:t>R</w:t>
      </w:r>
      <w:r w:rsidR="006E6581">
        <w:t>esources</w:t>
      </w:r>
    </w:p>
    <w:p w:rsidR="001366A9" w:rsidRDefault="001366A9" w:rsidP="00757764">
      <w:pPr>
        <w:pStyle w:val="Bulletlevel1"/>
      </w:pPr>
      <w:r>
        <w:t>World Wide Web access</w:t>
      </w:r>
    </w:p>
    <w:p w:rsidR="00456DC2" w:rsidRDefault="006E67EB" w:rsidP="00757764">
      <w:pPr>
        <w:pStyle w:val="Bulletlevel1"/>
      </w:pPr>
      <w:r>
        <w:t xml:space="preserve">Word processing </w:t>
      </w:r>
      <w:r w:rsidR="001366A9">
        <w:t>or presentation s</w:t>
      </w:r>
      <w:r>
        <w:t>oftware</w:t>
      </w:r>
    </w:p>
    <w:p w:rsidR="006A286A" w:rsidRDefault="006A286A" w:rsidP="006A286A">
      <w:pPr>
        <w:pStyle w:val="LabSection"/>
      </w:pPr>
      <w:r>
        <w:t>Directions</w:t>
      </w:r>
    </w:p>
    <w:p w:rsidR="009A4BBE" w:rsidRDefault="00FE7F91" w:rsidP="00A06AA5">
      <w:pPr>
        <w:pStyle w:val="StepHead"/>
      </w:pPr>
      <w:r w:rsidRPr="009A4BBE">
        <w:rPr>
          <w:u w:val="single"/>
        </w:rPr>
        <w:t>Individual</w:t>
      </w:r>
      <w:r>
        <w:t xml:space="preserve"> s</w:t>
      </w:r>
      <w:r w:rsidR="000026F5">
        <w:t xml:space="preserve">tudents </w:t>
      </w:r>
      <w:r w:rsidR="001A3BAD">
        <w:t xml:space="preserve">research </w:t>
      </w:r>
      <w:r w:rsidR="00175EFA">
        <w:t xml:space="preserve">all four of </w:t>
      </w:r>
      <w:r w:rsidR="001A3BAD">
        <w:t>the following</w:t>
      </w:r>
      <w:r w:rsidR="000026F5">
        <w:t xml:space="preserve"> topic</w:t>
      </w:r>
      <w:r w:rsidR="001A3BAD">
        <w:t>s</w:t>
      </w:r>
      <w:r w:rsidR="00175EFA">
        <w:t xml:space="preserve"> and take notes on their research</w:t>
      </w:r>
      <w:r w:rsidR="009A4BBE">
        <w:t>:</w:t>
      </w:r>
    </w:p>
    <w:p w:rsidR="009A4BBE" w:rsidRDefault="009A4BBE" w:rsidP="00A06AA5">
      <w:pPr>
        <w:pStyle w:val="SubStepAlpha"/>
      </w:pPr>
      <w:r>
        <w:t>Topic 1</w:t>
      </w:r>
      <w:r w:rsidR="00715DD5">
        <w:t>:</w:t>
      </w:r>
      <w:r>
        <w:t xml:space="preserve"> A concise definition of VPNs</w:t>
      </w:r>
    </w:p>
    <w:p w:rsidR="009A4BBE" w:rsidRDefault="009A4BBE" w:rsidP="009A4BBE">
      <w:pPr>
        <w:pStyle w:val="SubStepAlpha"/>
      </w:pPr>
      <w:r>
        <w:t>Topic 2</w:t>
      </w:r>
      <w:r w:rsidR="00715DD5">
        <w:t>:</w:t>
      </w:r>
      <w:r>
        <w:t xml:space="preserve"> </w:t>
      </w:r>
      <w:r w:rsidR="001A3BAD">
        <w:t xml:space="preserve">Five general facts about VPNs </w:t>
      </w:r>
    </w:p>
    <w:p w:rsidR="009A4BBE" w:rsidRDefault="009A4BBE" w:rsidP="009A4BBE">
      <w:pPr>
        <w:pStyle w:val="SubStepAlpha"/>
      </w:pPr>
      <w:r>
        <w:t>Topic 3</w:t>
      </w:r>
      <w:r w:rsidR="00715DD5">
        <w:t>:</w:t>
      </w:r>
      <w:r>
        <w:t xml:space="preserve"> </w:t>
      </w:r>
      <w:r w:rsidR="001A3BAD">
        <w:t>IPsec defined as a security option when using VPNs</w:t>
      </w:r>
    </w:p>
    <w:p w:rsidR="001A3BAD" w:rsidRDefault="001A3BAD" w:rsidP="009A4BBE">
      <w:pPr>
        <w:pStyle w:val="SubStepAlpha"/>
      </w:pPr>
      <w:r>
        <w:t>Topic 4</w:t>
      </w:r>
      <w:r w:rsidR="00715DD5">
        <w:t>:</w:t>
      </w:r>
      <w:r>
        <w:t xml:space="preserve"> </w:t>
      </w:r>
      <w:r w:rsidR="0001458E">
        <w:t>A graphic showing how VPNs use tunneling</w:t>
      </w:r>
    </w:p>
    <w:p w:rsidR="00BD0B76" w:rsidRDefault="001366A9" w:rsidP="001366A9">
      <w:pPr>
        <w:pStyle w:val="StepHead"/>
      </w:pPr>
      <w:r>
        <w:t>After students research their topi</w:t>
      </w:r>
      <w:r w:rsidR="000026F5">
        <w:t>c</w:t>
      </w:r>
      <w:r w:rsidR="001A3BAD">
        <w:t>s</w:t>
      </w:r>
      <w:r w:rsidR="000026F5">
        <w:t xml:space="preserve">, </w:t>
      </w:r>
      <w:r w:rsidR="000026F5" w:rsidRPr="00E24D70">
        <w:rPr>
          <w:u w:val="single"/>
        </w:rPr>
        <w:t>groups</w:t>
      </w:r>
      <w:r w:rsidR="001A3BAD">
        <w:t xml:space="preserve"> of </w:t>
      </w:r>
      <w:r w:rsidR="0001458E">
        <w:t xml:space="preserve">four </w:t>
      </w:r>
      <w:r w:rsidR="001A3BAD">
        <w:t>students</w:t>
      </w:r>
      <w:r w:rsidR="000026F5">
        <w:t xml:space="preserve"> will be formed </w:t>
      </w:r>
      <w:r w:rsidR="00FE7F91">
        <w:t xml:space="preserve">to discuss their </w:t>
      </w:r>
      <w:r w:rsidR="00175EFA">
        <w:t xml:space="preserve">individual </w:t>
      </w:r>
      <w:r w:rsidR="00FE7F91">
        <w:t>research</w:t>
      </w:r>
      <w:r w:rsidR="000026F5">
        <w:t>.</w:t>
      </w:r>
    </w:p>
    <w:p w:rsidR="001803AD" w:rsidRDefault="001803AD" w:rsidP="001803AD">
      <w:pPr>
        <w:pStyle w:val="SubStepAlpha"/>
      </w:pPr>
      <w:r>
        <w:t>Each group will agree on</w:t>
      </w:r>
    </w:p>
    <w:p w:rsidR="001803AD" w:rsidRDefault="001803AD" w:rsidP="001803AD">
      <w:pPr>
        <w:pStyle w:val="SubStepNum"/>
      </w:pPr>
      <w:r>
        <w:t xml:space="preserve">One </w:t>
      </w:r>
      <w:r w:rsidR="0001458E">
        <w:t xml:space="preserve">concise </w:t>
      </w:r>
      <w:r w:rsidR="001A3BAD">
        <w:t xml:space="preserve">VPN </w:t>
      </w:r>
      <w:r>
        <w:t xml:space="preserve">definition </w:t>
      </w:r>
    </w:p>
    <w:p w:rsidR="0001458E" w:rsidRDefault="0001458E" w:rsidP="001A3BAD">
      <w:pPr>
        <w:pStyle w:val="SubStepNum"/>
      </w:pPr>
      <w:r>
        <w:t>Five facts describing VPNs</w:t>
      </w:r>
      <w:r w:rsidRPr="001A3BAD">
        <w:t xml:space="preserve"> </w:t>
      </w:r>
    </w:p>
    <w:p w:rsidR="001A3BAD" w:rsidRDefault="001A3BAD" w:rsidP="001A3BAD">
      <w:pPr>
        <w:pStyle w:val="SubStepNum"/>
      </w:pPr>
      <w:r>
        <w:t>One definition of IPsec as a VPN security option</w:t>
      </w:r>
    </w:p>
    <w:p w:rsidR="001803AD" w:rsidRDefault="0001458E" w:rsidP="001803AD">
      <w:pPr>
        <w:pStyle w:val="SubStepNum"/>
      </w:pPr>
      <w:r>
        <w:t>One graphic showing a VPN network using tunneling</w:t>
      </w:r>
    </w:p>
    <w:p w:rsidR="00191869" w:rsidRPr="009065B7" w:rsidRDefault="001803AD" w:rsidP="009065B7">
      <w:pPr>
        <w:pStyle w:val="StepHead"/>
        <w:sectPr w:rsidR="00191869" w:rsidRPr="009065B7" w:rsidSect="008C4307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080" w:bottom="1440" w:left="1080" w:header="720" w:footer="720" w:gutter="0"/>
          <w:cols w:space="720"/>
          <w:titlePg/>
          <w:docGrid w:linePitch="360"/>
        </w:sectPr>
      </w:pPr>
      <w:r>
        <w:t xml:space="preserve">Each group will design a </w:t>
      </w:r>
      <w:r w:rsidR="0001458E">
        <w:t>four</w:t>
      </w:r>
      <w:r>
        <w:t>-slide presentation</w:t>
      </w:r>
      <w:r w:rsidR="00191869">
        <w:t xml:space="preserve"> (one slide per topic)</w:t>
      </w:r>
      <w:r>
        <w:t xml:space="preserve"> </w:t>
      </w:r>
      <w:r w:rsidR="00A06AA5">
        <w:t>to deliver to</w:t>
      </w:r>
      <w:r>
        <w:t xml:space="preserve"> </w:t>
      </w:r>
      <w:r w:rsidR="00A06AA5">
        <w:t>the class for discussion.</w:t>
      </w:r>
      <w:bookmarkStart w:id="0" w:name="_GoBack"/>
      <w:bookmarkEnd w:id="0"/>
    </w:p>
    <w:p w:rsidR="00F92905" w:rsidRPr="00F92905" w:rsidRDefault="00F92905" w:rsidP="009065B7">
      <w:pPr>
        <w:pStyle w:val="Bulletlevel1"/>
        <w:numPr>
          <w:ilvl w:val="0"/>
          <w:numId w:val="0"/>
        </w:numPr>
        <w:rPr>
          <w:color w:val="FF0000"/>
        </w:rPr>
      </w:pPr>
    </w:p>
    <w:sectPr w:rsidR="00F92905" w:rsidRPr="00F92905" w:rsidSect="00191869">
      <w:type w:val="continuous"/>
      <w:pgSz w:w="12240" w:h="15840" w:code="1"/>
      <w:pgMar w:top="1440" w:right="1080" w:bottom="1440" w:left="108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6D6" w:rsidRDefault="008126D6" w:rsidP="0090659A">
      <w:pPr>
        <w:spacing w:after="0" w:line="240" w:lineRule="auto"/>
      </w:pPr>
      <w:r>
        <w:separator/>
      </w:r>
    </w:p>
    <w:p w:rsidR="008126D6" w:rsidRDefault="008126D6"/>
    <w:p w:rsidR="008126D6" w:rsidRDefault="008126D6"/>
    <w:p w:rsidR="008126D6" w:rsidRDefault="008126D6"/>
    <w:p w:rsidR="008126D6" w:rsidRDefault="008126D6"/>
  </w:endnote>
  <w:endnote w:type="continuationSeparator" w:id="0">
    <w:p w:rsidR="008126D6" w:rsidRDefault="008126D6" w:rsidP="0090659A">
      <w:pPr>
        <w:spacing w:after="0" w:line="240" w:lineRule="auto"/>
      </w:pPr>
      <w:r>
        <w:continuationSeparator/>
      </w:r>
    </w:p>
    <w:p w:rsidR="008126D6" w:rsidRDefault="008126D6"/>
    <w:p w:rsidR="008126D6" w:rsidRDefault="008126D6"/>
    <w:p w:rsidR="008126D6" w:rsidRDefault="008126D6"/>
    <w:p w:rsidR="008126D6" w:rsidRDefault="008126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B2D8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B2D81" w:rsidRPr="0090659A">
      <w:rPr>
        <w:b/>
        <w:szCs w:val="16"/>
      </w:rPr>
      <w:fldChar w:fldCharType="separate"/>
    </w:r>
    <w:r w:rsidR="009065B7">
      <w:rPr>
        <w:b/>
        <w:noProof/>
        <w:szCs w:val="16"/>
      </w:rPr>
      <w:t>2</w:t>
    </w:r>
    <w:r w:rsidR="009B2D8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B2D8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B2D81" w:rsidRPr="0090659A">
      <w:rPr>
        <w:b/>
        <w:szCs w:val="16"/>
      </w:rPr>
      <w:fldChar w:fldCharType="separate"/>
    </w:r>
    <w:r w:rsidR="009065B7">
      <w:rPr>
        <w:b/>
        <w:noProof/>
        <w:szCs w:val="16"/>
      </w:rPr>
      <w:t>2</w:t>
    </w:r>
    <w:r w:rsidR="009B2D81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9B2D8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B2D81" w:rsidRPr="0090659A">
      <w:rPr>
        <w:b/>
        <w:szCs w:val="16"/>
      </w:rPr>
      <w:fldChar w:fldCharType="separate"/>
    </w:r>
    <w:r w:rsidR="009065B7">
      <w:rPr>
        <w:b/>
        <w:noProof/>
        <w:szCs w:val="16"/>
      </w:rPr>
      <w:t>1</w:t>
    </w:r>
    <w:r w:rsidR="009B2D8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9B2D8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B2D81" w:rsidRPr="0090659A">
      <w:rPr>
        <w:b/>
        <w:szCs w:val="16"/>
      </w:rPr>
      <w:fldChar w:fldCharType="separate"/>
    </w:r>
    <w:r w:rsidR="009065B7">
      <w:rPr>
        <w:b/>
        <w:noProof/>
        <w:szCs w:val="16"/>
      </w:rPr>
      <w:t>1</w:t>
    </w:r>
    <w:r w:rsidR="009B2D81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6D6" w:rsidRDefault="008126D6" w:rsidP="0090659A">
      <w:pPr>
        <w:spacing w:after="0" w:line="240" w:lineRule="auto"/>
      </w:pPr>
      <w:r>
        <w:separator/>
      </w:r>
    </w:p>
    <w:p w:rsidR="008126D6" w:rsidRDefault="008126D6"/>
    <w:p w:rsidR="008126D6" w:rsidRDefault="008126D6"/>
    <w:p w:rsidR="008126D6" w:rsidRDefault="008126D6"/>
    <w:p w:rsidR="008126D6" w:rsidRDefault="008126D6"/>
  </w:footnote>
  <w:footnote w:type="continuationSeparator" w:id="0">
    <w:p w:rsidR="008126D6" w:rsidRDefault="008126D6" w:rsidP="0090659A">
      <w:pPr>
        <w:spacing w:after="0" w:line="240" w:lineRule="auto"/>
      </w:pPr>
      <w:r>
        <w:continuationSeparator/>
      </w:r>
    </w:p>
    <w:p w:rsidR="008126D6" w:rsidRDefault="008126D6"/>
    <w:p w:rsidR="008126D6" w:rsidRDefault="008126D6"/>
    <w:p w:rsidR="008126D6" w:rsidRDefault="008126D6"/>
    <w:p w:rsidR="008126D6" w:rsidRDefault="008126D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6E67EB" w:rsidP="00C52BA6">
    <w:pPr>
      <w:pStyle w:val="PageHead"/>
    </w:pPr>
    <w:r>
      <w:t>Network Maintenance Development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A99CF93" wp14:editId="69BCF7C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063B"/>
    <w:multiLevelType w:val="hybridMultilevel"/>
    <w:tmpl w:val="84EA81A6"/>
    <w:lvl w:ilvl="0" w:tplc="438EF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848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32E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2E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20C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5671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9EC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AB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9A9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23443E74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59B12E2"/>
    <w:multiLevelType w:val="hybridMultilevel"/>
    <w:tmpl w:val="3108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">
    <w:nsid w:val="51685988"/>
    <w:multiLevelType w:val="multilevel"/>
    <w:tmpl w:val="E18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D70204"/>
    <w:multiLevelType w:val="hybridMultilevel"/>
    <w:tmpl w:val="21FE5D1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E7A1D"/>
    <w:multiLevelType w:val="hybridMultilevel"/>
    <w:tmpl w:val="F21CD4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B12E26"/>
    <w:multiLevelType w:val="hybridMultilevel"/>
    <w:tmpl w:val="5C14E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11"/>
  </w:num>
  <w:num w:numId="9">
    <w:abstractNumId w:val="1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7"/>
  </w:num>
  <w:num w:numId="17">
    <w:abstractNumId w:val="1"/>
  </w:num>
  <w:num w:numId="18">
    <w:abstractNumId w:val="9"/>
  </w:num>
  <w:num w:numId="19">
    <w:abstractNumId w:val="1"/>
  </w:num>
  <w:num w:numId="20">
    <w:abstractNumId w:val="1"/>
  </w:num>
  <w:num w:numId="21">
    <w:abstractNumId w:val="1"/>
  </w:num>
  <w:num w:numId="22">
    <w:abstractNumId w:val="2"/>
  </w:num>
  <w:num w:numId="23">
    <w:abstractNumId w:val="1"/>
  </w:num>
  <w:num w:numId="24">
    <w:abstractNumId w:val="1"/>
  </w:num>
  <w:num w:numId="25">
    <w:abstractNumId w:val="8"/>
  </w:num>
  <w:num w:numId="26">
    <w:abstractNumId w:val="8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1"/>
  </w:num>
  <w:num w:numId="33">
    <w:abstractNumId w:val="12"/>
  </w:num>
  <w:num w:numId="34">
    <w:abstractNumId w:val="2"/>
  </w:num>
  <w:num w:numId="35">
    <w:abstractNumId w:val="2"/>
  </w:num>
  <w:num w:numId="36">
    <w:abstractNumId w:val="13"/>
  </w:num>
  <w:num w:numId="37">
    <w:abstractNumId w:val="0"/>
  </w:num>
  <w:num w:numId="38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  <w:color w:val="auto"/>
        </w:rPr>
      </w:lvl>
    </w:lvlOverride>
  </w:num>
  <w:num w:numId="39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  <w:color w:val="auto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26F5"/>
    <w:rsid w:val="00004175"/>
    <w:rsid w:val="000059C9"/>
    <w:rsid w:val="0001458E"/>
    <w:rsid w:val="000160F7"/>
    <w:rsid w:val="00016D5B"/>
    <w:rsid w:val="00016F30"/>
    <w:rsid w:val="0002047C"/>
    <w:rsid w:val="00021496"/>
    <w:rsid w:val="00021B9A"/>
    <w:rsid w:val="0002391C"/>
    <w:rsid w:val="000242D6"/>
    <w:rsid w:val="00024AA5"/>
    <w:rsid w:val="00024EE5"/>
    <w:rsid w:val="0003016B"/>
    <w:rsid w:val="00040346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75E81"/>
    <w:rsid w:val="00075F2A"/>
    <w:rsid w:val="000769CF"/>
    <w:rsid w:val="000815D8"/>
    <w:rsid w:val="00085CC6"/>
    <w:rsid w:val="00090220"/>
    <w:rsid w:val="00090C07"/>
    <w:rsid w:val="00091E8D"/>
    <w:rsid w:val="0009378D"/>
    <w:rsid w:val="00097163"/>
    <w:rsid w:val="000A22C8"/>
    <w:rsid w:val="000B2344"/>
    <w:rsid w:val="000B7DE5"/>
    <w:rsid w:val="000D55B4"/>
    <w:rsid w:val="000E34D0"/>
    <w:rsid w:val="000E65F0"/>
    <w:rsid w:val="000F072C"/>
    <w:rsid w:val="000F16D7"/>
    <w:rsid w:val="000F6743"/>
    <w:rsid w:val="00107B2B"/>
    <w:rsid w:val="00112AC5"/>
    <w:rsid w:val="001133DD"/>
    <w:rsid w:val="001174F6"/>
    <w:rsid w:val="00120CBE"/>
    <w:rsid w:val="001366A9"/>
    <w:rsid w:val="001366EC"/>
    <w:rsid w:val="0014219C"/>
    <w:rsid w:val="001425ED"/>
    <w:rsid w:val="00154E3A"/>
    <w:rsid w:val="00156FF4"/>
    <w:rsid w:val="00163164"/>
    <w:rsid w:val="00165C65"/>
    <w:rsid w:val="001710C0"/>
    <w:rsid w:val="00172AFB"/>
    <w:rsid w:val="0017406C"/>
    <w:rsid w:val="00175EFA"/>
    <w:rsid w:val="001772B8"/>
    <w:rsid w:val="001803AD"/>
    <w:rsid w:val="00180FBF"/>
    <w:rsid w:val="00181247"/>
    <w:rsid w:val="00182CF4"/>
    <w:rsid w:val="00186CE1"/>
    <w:rsid w:val="00191869"/>
    <w:rsid w:val="00192F12"/>
    <w:rsid w:val="00193F14"/>
    <w:rsid w:val="00197614"/>
    <w:rsid w:val="001A0312"/>
    <w:rsid w:val="001A15DA"/>
    <w:rsid w:val="001A2694"/>
    <w:rsid w:val="001A3BAD"/>
    <w:rsid w:val="001A3CC7"/>
    <w:rsid w:val="001A69AC"/>
    <w:rsid w:val="001B67D8"/>
    <w:rsid w:val="001B6F95"/>
    <w:rsid w:val="001C05A1"/>
    <w:rsid w:val="001C1D9E"/>
    <w:rsid w:val="001C7C3B"/>
    <w:rsid w:val="001D1E41"/>
    <w:rsid w:val="001D5B6F"/>
    <w:rsid w:val="001E0AB8"/>
    <w:rsid w:val="001E25EC"/>
    <w:rsid w:val="001E38E0"/>
    <w:rsid w:val="001E4E72"/>
    <w:rsid w:val="001E501A"/>
    <w:rsid w:val="001E5921"/>
    <w:rsid w:val="001E62B3"/>
    <w:rsid w:val="001F0171"/>
    <w:rsid w:val="001F0D77"/>
    <w:rsid w:val="001F3121"/>
    <w:rsid w:val="001F7DD8"/>
    <w:rsid w:val="00201928"/>
    <w:rsid w:val="00203E26"/>
    <w:rsid w:val="0020449C"/>
    <w:rsid w:val="002113B8"/>
    <w:rsid w:val="00213812"/>
    <w:rsid w:val="00215367"/>
    <w:rsid w:val="00215665"/>
    <w:rsid w:val="0021792C"/>
    <w:rsid w:val="002214F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5E12"/>
    <w:rsid w:val="002768DC"/>
    <w:rsid w:val="00292821"/>
    <w:rsid w:val="002A6C56"/>
    <w:rsid w:val="002C090C"/>
    <w:rsid w:val="002C1243"/>
    <w:rsid w:val="002C1815"/>
    <w:rsid w:val="002C475E"/>
    <w:rsid w:val="002C6AD6"/>
    <w:rsid w:val="002D6C2A"/>
    <w:rsid w:val="002D7A86"/>
    <w:rsid w:val="002D7EE3"/>
    <w:rsid w:val="002E072E"/>
    <w:rsid w:val="002F45FF"/>
    <w:rsid w:val="002F6D17"/>
    <w:rsid w:val="00302887"/>
    <w:rsid w:val="00304685"/>
    <w:rsid w:val="003046E3"/>
    <w:rsid w:val="003056EB"/>
    <w:rsid w:val="003071FF"/>
    <w:rsid w:val="00310652"/>
    <w:rsid w:val="0031371D"/>
    <w:rsid w:val="00315D45"/>
    <w:rsid w:val="0031789F"/>
    <w:rsid w:val="00317C71"/>
    <w:rsid w:val="00320788"/>
    <w:rsid w:val="0032311C"/>
    <w:rsid w:val="003233A3"/>
    <w:rsid w:val="003249BC"/>
    <w:rsid w:val="003279EE"/>
    <w:rsid w:val="0034455D"/>
    <w:rsid w:val="00344A15"/>
    <w:rsid w:val="0034604B"/>
    <w:rsid w:val="00346D17"/>
    <w:rsid w:val="00347972"/>
    <w:rsid w:val="003543AF"/>
    <w:rsid w:val="003559CC"/>
    <w:rsid w:val="003569D7"/>
    <w:rsid w:val="003608AC"/>
    <w:rsid w:val="003635CD"/>
    <w:rsid w:val="00363CDB"/>
    <w:rsid w:val="0036465A"/>
    <w:rsid w:val="003842F0"/>
    <w:rsid w:val="00392C65"/>
    <w:rsid w:val="00392ED5"/>
    <w:rsid w:val="00393093"/>
    <w:rsid w:val="0039716C"/>
    <w:rsid w:val="00397D2D"/>
    <w:rsid w:val="003A19DC"/>
    <w:rsid w:val="003A1B45"/>
    <w:rsid w:val="003A4704"/>
    <w:rsid w:val="003A78A0"/>
    <w:rsid w:val="003B46FC"/>
    <w:rsid w:val="003B5767"/>
    <w:rsid w:val="003B7605"/>
    <w:rsid w:val="003C5E78"/>
    <w:rsid w:val="003C6BCA"/>
    <w:rsid w:val="003C7902"/>
    <w:rsid w:val="003D0BFF"/>
    <w:rsid w:val="003E5BE5"/>
    <w:rsid w:val="003F18D1"/>
    <w:rsid w:val="003F4F0E"/>
    <w:rsid w:val="003F5DB1"/>
    <w:rsid w:val="003F6E06"/>
    <w:rsid w:val="00403C7A"/>
    <w:rsid w:val="004057A6"/>
    <w:rsid w:val="00406554"/>
    <w:rsid w:val="004131B0"/>
    <w:rsid w:val="00414212"/>
    <w:rsid w:val="00416C42"/>
    <w:rsid w:val="00422476"/>
    <w:rsid w:val="0042385C"/>
    <w:rsid w:val="00431654"/>
    <w:rsid w:val="00433E58"/>
    <w:rsid w:val="00434926"/>
    <w:rsid w:val="004365CA"/>
    <w:rsid w:val="00444217"/>
    <w:rsid w:val="004478F4"/>
    <w:rsid w:val="00450F7A"/>
    <w:rsid w:val="00452C6D"/>
    <w:rsid w:val="00454FFC"/>
    <w:rsid w:val="00455E0B"/>
    <w:rsid w:val="00456DC2"/>
    <w:rsid w:val="004659EE"/>
    <w:rsid w:val="0048180B"/>
    <w:rsid w:val="004919D5"/>
    <w:rsid w:val="004936C2"/>
    <w:rsid w:val="0049379C"/>
    <w:rsid w:val="0049775D"/>
    <w:rsid w:val="004A1CA0"/>
    <w:rsid w:val="004A22E9"/>
    <w:rsid w:val="004A5BC5"/>
    <w:rsid w:val="004B023D"/>
    <w:rsid w:val="004B58AF"/>
    <w:rsid w:val="004C0909"/>
    <w:rsid w:val="004C3F97"/>
    <w:rsid w:val="004D016E"/>
    <w:rsid w:val="004D3339"/>
    <w:rsid w:val="004D353F"/>
    <w:rsid w:val="004D36D7"/>
    <w:rsid w:val="004D682B"/>
    <w:rsid w:val="004E6152"/>
    <w:rsid w:val="004E7BE8"/>
    <w:rsid w:val="004F1E3A"/>
    <w:rsid w:val="004F344A"/>
    <w:rsid w:val="0050502C"/>
    <w:rsid w:val="00510639"/>
    <w:rsid w:val="00516142"/>
    <w:rsid w:val="00520027"/>
    <w:rsid w:val="0052093C"/>
    <w:rsid w:val="00521B31"/>
    <w:rsid w:val="00522469"/>
    <w:rsid w:val="0052400A"/>
    <w:rsid w:val="00530C96"/>
    <w:rsid w:val="00536F43"/>
    <w:rsid w:val="005510BA"/>
    <w:rsid w:val="00554B4E"/>
    <w:rsid w:val="00556C02"/>
    <w:rsid w:val="00556D15"/>
    <w:rsid w:val="00557744"/>
    <w:rsid w:val="00563249"/>
    <w:rsid w:val="00570A65"/>
    <w:rsid w:val="00575A29"/>
    <w:rsid w:val="005762B1"/>
    <w:rsid w:val="00580456"/>
    <w:rsid w:val="00580E73"/>
    <w:rsid w:val="00593386"/>
    <w:rsid w:val="00596998"/>
    <w:rsid w:val="005A6E62"/>
    <w:rsid w:val="005C1B41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067E2"/>
    <w:rsid w:val="006131CE"/>
    <w:rsid w:val="00617D6E"/>
    <w:rsid w:val="00622D61"/>
    <w:rsid w:val="00624198"/>
    <w:rsid w:val="006340B4"/>
    <w:rsid w:val="006428E5"/>
    <w:rsid w:val="00644958"/>
    <w:rsid w:val="006468CD"/>
    <w:rsid w:val="006524B9"/>
    <w:rsid w:val="006724BE"/>
    <w:rsid w:val="00672919"/>
    <w:rsid w:val="00680A20"/>
    <w:rsid w:val="00686587"/>
    <w:rsid w:val="006904CF"/>
    <w:rsid w:val="00693F2F"/>
    <w:rsid w:val="00695EE2"/>
    <w:rsid w:val="0069660B"/>
    <w:rsid w:val="006A1B33"/>
    <w:rsid w:val="006A286A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67EB"/>
    <w:rsid w:val="006E71DF"/>
    <w:rsid w:val="006F0484"/>
    <w:rsid w:val="006F1CC4"/>
    <w:rsid w:val="006F2A86"/>
    <w:rsid w:val="006F3163"/>
    <w:rsid w:val="00705FEC"/>
    <w:rsid w:val="0071147A"/>
    <w:rsid w:val="0071185D"/>
    <w:rsid w:val="00715AC6"/>
    <w:rsid w:val="00715DD5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56701"/>
    <w:rsid w:val="00757764"/>
    <w:rsid w:val="00760FE4"/>
    <w:rsid w:val="00762FEA"/>
    <w:rsid w:val="00763D8B"/>
    <w:rsid w:val="007657F6"/>
    <w:rsid w:val="0077125A"/>
    <w:rsid w:val="00786F58"/>
    <w:rsid w:val="007878B6"/>
    <w:rsid w:val="00787CC1"/>
    <w:rsid w:val="00792F4E"/>
    <w:rsid w:val="0079398D"/>
    <w:rsid w:val="00794163"/>
    <w:rsid w:val="00796C25"/>
    <w:rsid w:val="007A287C"/>
    <w:rsid w:val="007A3B2A"/>
    <w:rsid w:val="007B346B"/>
    <w:rsid w:val="007B5522"/>
    <w:rsid w:val="007B6781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874"/>
    <w:rsid w:val="00810E4B"/>
    <w:rsid w:val="008126D6"/>
    <w:rsid w:val="00814BAA"/>
    <w:rsid w:val="00824295"/>
    <w:rsid w:val="008313F3"/>
    <w:rsid w:val="008405BB"/>
    <w:rsid w:val="00846494"/>
    <w:rsid w:val="00847B20"/>
    <w:rsid w:val="008509D3"/>
    <w:rsid w:val="008525AC"/>
    <w:rsid w:val="00853418"/>
    <w:rsid w:val="00857CF6"/>
    <w:rsid w:val="0086099C"/>
    <w:rsid w:val="008610ED"/>
    <w:rsid w:val="00861C6A"/>
    <w:rsid w:val="00865199"/>
    <w:rsid w:val="00867EAF"/>
    <w:rsid w:val="00873C6B"/>
    <w:rsid w:val="00876B48"/>
    <w:rsid w:val="00881086"/>
    <w:rsid w:val="00883FE6"/>
    <w:rsid w:val="0088426A"/>
    <w:rsid w:val="008861E5"/>
    <w:rsid w:val="00890108"/>
    <w:rsid w:val="00893877"/>
    <w:rsid w:val="0089532C"/>
    <w:rsid w:val="00896681"/>
    <w:rsid w:val="008A0B0D"/>
    <w:rsid w:val="008A2749"/>
    <w:rsid w:val="008A3A90"/>
    <w:rsid w:val="008B06D4"/>
    <w:rsid w:val="008B305C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3E60"/>
    <w:rsid w:val="0090659A"/>
    <w:rsid w:val="009065B7"/>
    <w:rsid w:val="00915986"/>
    <w:rsid w:val="00917624"/>
    <w:rsid w:val="00930386"/>
    <w:rsid w:val="009309F5"/>
    <w:rsid w:val="00933237"/>
    <w:rsid w:val="00933F28"/>
    <w:rsid w:val="009466C3"/>
    <w:rsid w:val="009476C0"/>
    <w:rsid w:val="00963317"/>
    <w:rsid w:val="00963E34"/>
    <w:rsid w:val="0096456C"/>
    <w:rsid w:val="00964DFA"/>
    <w:rsid w:val="00973943"/>
    <w:rsid w:val="0098155C"/>
    <w:rsid w:val="00983B77"/>
    <w:rsid w:val="00996053"/>
    <w:rsid w:val="009A0B2F"/>
    <w:rsid w:val="009A1CF4"/>
    <w:rsid w:val="009A37D7"/>
    <w:rsid w:val="009A4BBE"/>
    <w:rsid w:val="009A4E17"/>
    <w:rsid w:val="009A6955"/>
    <w:rsid w:val="009B2D81"/>
    <w:rsid w:val="009B341C"/>
    <w:rsid w:val="009B5747"/>
    <w:rsid w:val="009D2C27"/>
    <w:rsid w:val="009D323A"/>
    <w:rsid w:val="009E2309"/>
    <w:rsid w:val="009E42B9"/>
    <w:rsid w:val="009F3525"/>
    <w:rsid w:val="009F374E"/>
    <w:rsid w:val="009F4CC6"/>
    <w:rsid w:val="00A014A3"/>
    <w:rsid w:val="00A0412D"/>
    <w:rsid w:val="00A06AA5"/>
    <w:rsid w:val="00A21211"/>
    <w:rsid w:val="00A26D4F"/>
    <w:rsid w:val="00A26E0C"/>
    <w:rsid w:val="00A34E7F"/>
    <w:rsid w:val="00A46F0A"/>
    <w:rsid w:val="00A46F25"/>
    <w:rsid w:val="00A47CC2"/>
    <w:rsid w:val="00A5074D"/>
    <w:rsid w:val="00A60146"/>
    <w:rsid w:val="00A622C4"/>
    <w:rsid w:val="00A71BB9"/>
    <w:rsid w:val="00A754B4"/>
    <w:rsid w:val="00A807C1"/>
    <w:rsid w:val="00A83374"/>
    <w:rsid w:val="00A96172"/>
    <w:rsid w:val="00AA7BCF"/>
    <w:rsid w:val="00AB0D6A"/>
    <w:rsid w:val="00AB3385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0BE2"/>
    <w:rsid w:val="00B02A8E"/>
    <w:rsid w:val="00B052EE"/>
    <w:rsid w:val="00B1081F"/>
    <w:rsid w:val="00B1591B"/>
    <w:rsid w:val="00B27499"/>
    <w:rsid w:val="00B3010D"/>
    <w:rsid w:val="00B35151"/>
    <w:rsid w:val="00B433F2"/>
    <w:rsid w:val="00B458E8"/>
    <w:rsid w:val="00B5397B"/>
    <w:rsid w:val="00B61B30"/>
    <w:rsid w:val="00B62809"/>
    <w:rsid w:val="00B65EC9"/>
    <w:rsid w:val="00B728AE"/>
    <w:rsid w:val="00B7675A"/>
    <w:rsid w:val="00B81898"/>
    <w:rsid w:val="00B84FAF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0B76"/>
    <w:rsid w:val="00BD2500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4778"/>
    <w:rsid w:val="00C151E0"/>
    <w:rsid w:val="00C15C5B"/>
    <w:rsid w:val="00C1712C"/>
    <w:rsid w:val="00C21737"/>
    <w:rsid w:val="00C23E16"/>
    <w:rsid w:val="00C25922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00CA"/>
    <w:rsid w:val="00C6258F"/>
    <w:rsid w:val="00C63DF6"/>
    <w:rsid w:val="00C63E58"/>
    <w:rsid w:val="00C6495E"/>
    <w:rsid w:val="00C670EE"/>
    <w:rsid w:val="00C67E3B"/>
    <w:rsid w:val="00C82C37"/>
    <w:rsid w:val="00C90311"/>
    <w:rsid w:val="00C91C26"/>
    <w:rsid w:val="00C94333"/>
    <w:rsid w:val="00C94B89"/>
    <w:rsid w:val="00CA73D5"/>
    <w:rsid w:val="00CB5C15"/>
    <w:rsid w:val="00CC1C87"/>
    <w:rsid w:val="00CC3000"/>
    <w:rsid w:val="00CC4859"/>
    <w:rsid w:val="00CC7A35"/>
    <w:rsid w:val="00CD072A"/>
    <w:rsid w:val="00CD7F73"/>
    <w:rsid w:val="00CE134D"/>
    <w:rsid w:val="00CE26C5"/>
    <w:rsid w:val="00CE36AF"/>
    <w:rsid w:val="00CE5184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2B6B"/>
    <w:rsid w:val="00D345AB"/>
    <w:rsid w:val="00D40FD5"/>
    <w:rsid w:val="00D41566"/>
    <w:rsid w:val="00D458EC"/>
    <w:rsid w:val="00D4636C"/>
    <w:rsid w:val="00D501B0"/>
    <w:rsid w:val="00D52582"/>
    <w:rsid w:val="00D52757"/>
    <w:rsid w:val="00D56A0E"/>
    <w:rsid w:val="00D57735"/>
    <w:rsid w:val="00D57AD3"/>
    <w:rsid w:val="00D60FCB"/>
    <w:rsid w:val="00D635FE"/>
    <w:rsid w:val="00D729DE"/>
    <w:rsid w:val="00D75B6A"/>
    <w:rsid w:val="00D84BDA"/>
    <w:rsid w:val="00D85AF9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E4E11"/>
    <w:rsid w:val="00DE6F44"/>
    <w:rsid w:val="00DF6A40"/>
    <w:rsid w:val="00E02059"/>
    <w:rsid w:val="00E037D9"/>
    <w:rsid w:val="00E04A01"/>
    <w:rsid w:val="00E130EB"/>
    <w:rsid w:val="00E162CD"/>
    <w:rsid w:val="00E17FA5"/>
    <w:rsid w:val="00E24D64"/>
    <w:rsid w:val="00E24D70"/>
    <w:rsid w:val="00E26930"/>
    <w:rsid w:val="00E27257"/>
    <w:rsid w:val="00E449D0"/>
    <w:rsid w:val="00E4506A"/>
    <w:rsid w:val="00E45F6A"/>
    <w:rsid w:val="00E53F99"/>
    <w:rsid w:val="00E56510"/>
    <w:rsid w:val="00E62EA8"/>
    <w:rsid w:val="00E67A6E"/>
    <w:rsid w:val="00E71B43"/>
    <w:rsid w:val="00E81612"/>
    <w:rsid w:val="00E87D18"/>
    <w:rsid w:val="00E87D62"/>
    <w:rsid w:val="00EA0CC3"/>
    <w:rsid w:val="00EA486E"/>
    <w:rsid w:val="00EA4FA3"/>
    <w:rsid w:val="00EB001B"/>
    <w:rsid w:val="00EB6C33"/>
    <w:rsid w:val="00ED5781"/>
    <w:rsid w:val="00ED6019"/>
    <w:rsid w:val="00ED7830"/>
    <w:rsid w:val="00EE3909"/>
    <w:rsid w:val="00EF4205"/>
    <w:rsid w:val="00EF5939"/>
    <w:rsid w:val="00EF7D6C"/>
    <w:rsid w:val="00F01714"/>
    <w:rsid w:val="00F0258F"/>
    <w:rsid w:val="00F02D06"/>
    <w:rsid w:val="00F06FDD"/>
    <w:rsid w:val="00F10819"/>
    <w:rsid w:val="00F16F35"/>
    <w:rsid w:val="00F2229D"/>
    <w:rsid w:val="00F227EC"/>
    <w:rsid w:val="00F25ABB"/>
    <w:rsid w:val="00F27963"/>
    <w:rsid w:val="00F30446"/>
    <w:rsid w:val="00F4135D"/>
    <w:rsid w:val="00F41F1B"/>
    <w:rsid w:val="00F421D9"/>
    <w:rsid w:val="00F46BD9"/>
    <w:rsid w:val="00F57FE6"/>
    <w:rsid w:val="00F60BE0"/>
    <w:rsid w:val="00F6280E"/>
    <w:rsid w:val="00F7050A"/>
    <w:rsid w:val="00F75533"/>
    <w:rsid w:val="00F801B1"/>
    <w:rsid w:val="00F84022"/>
    <w:rsid w:val="00F85B4B"/>
    <w:rsid w:val="00F92905"/>
    <w:rsid w:val="00F97685"/>
    <w:rsid w:val="00FA3811"/>
    <w:rsid w:val="00FA3B9F"/>
    <w:rsid w:val="00FA3F06"/>
    <w:rsid w:val="00FA4A26"/>
    <w:rsid w:val="00FA7084"/>
    <w:rsid w:val="00FA7BEF"/>
    <w:rsid w:val="00FB1929"/>
    <w:rsid w:val="00FB5FD9"/>
    <w:rsid w:val="00FB6379"/>
    <w:rsid w:val="00FB6B96"/>
    <w:rsid w:val="00FD1A3D"/>
    <w:rsid w:val="00FD266B"/>
    <w:rsid w:val="00FD33AB"/>
    <w:rsid w:val="00FD4724"/>
    <w:rsid w:val="00FD4A68"/>
    <w:rsid w:val="00FD68ED"/>
    <w:rsid w:val="00FE16AF"/>
    <w:rsid w:val="00FE2824"/>
    <w:rsid w:val="00FE661F"/>
    <w:rsid w:val="00FE7F91"/>
    <w:rsid w:val="00FF0400"/>
    <w:rsid w:val="00FF19D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D57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D57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6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282A7C5AC7C4B03A781CC8FE61E1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F8F72-558E-4AE3-B3F1-61C284732088}"/>
      </w:docPartPr>
      <w:docPartBody>
        <w:p w:rsidR="00912311" w:rsidRDefault="00CA3D58" w:rsidP="00CA3D58">
          <w:pPr>
            <w:pStyle w:val="2282A7C5AC7C4B03A781CC8FE61E147B"/>
          </w:pPr>
          <w:r w:rsidRPr="00EA69FD">
            <w:rPr>
              <w:rStyle w:val="PlaceholderText"/>
            </w:rPr>
            <w:t>Add the TLO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A3D58"/>
    <w:rsid w:val="0021724E"/>
    <w:rsid w:val="003E74EB"/>
    <w:rsid w:val="00702B81"/>
    <w:rsid w:val="007C5E5C"/>
    <w:rsid w:val="007D5748"/>
    <w:rsid w:val="00912311"/>
    <w:rsid w:val="009D5924"/>
    <w:rsid w:val="00B02DD7"/>
    <w:rsid w:val="00B60A7C"/>
    <w:rsid w:val="00C3239D"/>
    <w:rsid w:val="00CA3D58"/>
    <w:rsid w:val="00CF3368"/>
    <w:rsid w:val="00D53E10"/>
    <w:rsid w:val="00F81E31"/>
    <w:rsid w:val="00F8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3D58"/>
    <w:rPr>
      <w:color w:val="808080"/>
    </w:rPr>
  </w:style>
  <w:style w:type="paragraph" w:customStyle="1" w:styleId="2282A7C5AC7C4B03A781CC8FE61E147B">
    <w:name w:val="2282A7C5AC7C4B03A781CC8FE61E147B"/>
    <w:rsid w:val="00CA3D5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6EA5D8-0F0A-461C-8792-91CFA590F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2013-08-23T21:08:00Z</cp:lastPrinted>
  <dcterms:created xsi:type="dcterms:W3CDTF">2013-10-22T00:21:00Z</dcterms:created>
  <dcterms:modified xsi:type="dcterms:W3CDTF">2013-10-22T00:22:00Z</dcterms:modified>
</cp:coreProperties>
</file>