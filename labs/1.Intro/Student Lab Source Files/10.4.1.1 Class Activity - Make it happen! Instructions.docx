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1D6C0C" w:rsidP="00440A31">
      <w:pPr>
        <w:pStyle w:val="LabTitle"/>
      </w:pPr>
      <w:r>
        <w:t>Make it happen!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1D6C0C" w:rsidP="00963E34">
      <w:pPr>
        <w:pStyle w:val="BodyTextL25Bold"/>
      </w:pPr>
      <w:r w:rsidRPr="001D6C0C">
        <w:t xml:space="preserve">Explain the operation of the </w:t>
      </w:r>
      <w:r w:rsidR="00867971">
        <w:t>a</w:t>
      </w:r>
      <w:r w:rsidRPr="001D6C0C">
        <w:t>pplication layer in providing support to end-user applications</w:t>
      </w:r>
      <w:r>
        <w:t>.</w:t>
      </w:r>
    </w:p>
    <w:p w:rsidR="00BD2D6C" w:rsidRPr="00BD2D6C" w:rsidRDefault="00C073A8" w:rsidP="00C073A8">
      <w:pPr>
        <w:pStyle w:val="BodyTextL50"/>
      </w:pPr>
      <w:r w:rsidRPr="00C073A8">
        <w:t>In this activity, you will apply new knowledge of application layer protocols and methods of the TCP/IP layer in streamlining data/network communication.</w:t>
      </w:r>
    </w:p>
    <w:p w:rsidR="00C07FD9" w:rsidRPr="00C07FD9" w:rsidRDefault="00C073A8" w:rsidP="00BD2D6C">
      <w:pPr>
        <w:pStyle w:val="LabSection"/>
      </w:pPr>
      <w:r>
        <w:t>Background</w:t>
      </w:r>
      <w:r w:rsidR="001D6C0C">
        <w:t>/</w:t>
      </w:r>
      <w:r w:rsidR="00672919">
        <w:t>Scenario</w:t>
      </w:r>
    </w:p>
    <w:p w:rsidR="00353545" w:rsidRDefault="00633932" w:rsidP="001D6C0C">
      <w:pPr>
        <w:pStyle w:val="BodyTextL50"/>
        <w:rPr>
          <w:rFonts w:eastAsia="Times New Roman"/>
          <w:b/>
          <w:bCs/>
          <w:iCs/>
          <w:sz w:val="24"/>
        </w:rPr>
      </w:pPr>
      <w:r w:rsidRPr="00662488">
        <w:rPr>
          <w:rFonts w:eastAsia="Times New Roman"/>
          <w:bCs/>
          <w:iCs/>
          <w:szCs w:val="20"/>
        </w:rPr>
        <w:t>Refer to the</w:t>
      </w:r>
      <w:r w:rsidR="007566EC">
        <w:rPr>
          <w:rFonts w:eastAsia="Times New Roman"/>
          <w:bCs/>
          <w:iCs/>
          <w:szCs w:val="20"/>
        </w:rPr>
        <w:t xml:space="preserve"> </w:t>
      </w:r>
      <w:r w:rsidRPr="00633932">
        <w:rPr>
          <w:rFonts w:eastAsia="Times New Roman"/>
          <w:bCs/>
          <w:iCs/>
          <w:szCs w:val="20"/>
        </w:rPr>
        <w:t>modeling activity from</w:t>
      </w:r>
      <w:r w:rsidRPr="00662488">
        <w:rPr>
          <w:rFonts w:eastAsia="Times New Roman"/>
          <w:bCs/>
          <w:iCs/>
          <w:szCs w:val="20"/>
        </w:rPr>
        <w:t xml:space="preserve"> the beginning of this chapter as the basis for this activity.</w:t>
      </w:r>
      <w:r w:rsidRPr="00633932" w:rsidDel="00633932">
        <w:rPr>
          <w:rFonts w:eastAsia="Times New Roman"/>
          <w:b/>
          <w:bCs/>
          <w:iCs/>
          <w:sz w:val="24"/>
        </w:rPr>
        <w:t xml:space="preserve"> </w:t>
      </w:r>
    </w:p>
    <w:p w:rsidR="001D6C0C" w:rsidRPr="001D6C0C" w:rsidRDefault="001D6C0C" w:rsidP="001D6C0C">
      <w:pPr>
        <w:pStyle w:val="BodyTextL50"/>
      </w:pPr>
      <w:r w:rsidRPr="001D6C0C">
        <w:t>Your IP telephones were installed in a half day vs. the full week originally anticipated. Your network has been restored to full capacity</w:t>
      </w:r>
      <w:r w:rsidR="00633932">
        <w:t xml:space="preserve"> and network applications are available for your use</w:t>
      </w:r>
      <w:r w:rsidRPr="001D6C0C">
        <w:t>.  You have the same emails to answer and quotes to write for your manager’s approval.</w:t>
      </w:r>
    </w:p>
    <w:p w:rsidR="001D6C0C" w:rsidRPr="001D6C0C" w:rsidRDefault="001D6C0C" w:rsidP="001D6C0C">
      <w:pPr>
        <w:pStyle w:val="BodyTextL50"/>
      </w:pPr>
      <w:r w:rsidRPr="001D6C0C">
        <w:t xml:space="preserve">Use the same </w:t>
      </w:r>
      <w:r w:rsidR="00867971">
        <w:t>scenario</w:t>
      </w:r>
      <w:r w:rsidRPr="001D6C0C">
        <w:t xml:space="preserve"> you </w:t>
      </w:r>
      <w:r w:rsidR="00867971">
        <w:t>completed</w:t>
      </w:r>
      <w:r w:rsidRPr="001D6C0C">
        <w:t xml:space="preserve"> </w:t>
      </w:r>
      <w:r w:rsidR="00633932">
        <w:t>in the introduction modeling activity to</w:t>
      </w:r>
      <w:r w:rsidRPr="001D6C0C">
        <w:t xml:space="preserve"> answer the following questions:</w:t>
      </w:r>
    </w:p>
    <w:p w:rsidR="001D6C0C" w:rsidRPr="001D6C0C" w:rsidRDefault="001D6C0C" w:rsidP="00867971">
      <w:pPr>
        <w:pStyle w:val="BodyTextL50"/>
        <w:numPr>
          <w:ilvl w:val="0"/>
          <w:numId w:val="26"/>
        </w:numPr>
        <w:rPr>
          <w:b/>
        </w:rPr>
      </w:pPr>
      <w:r w:rsidRPr="001D6C0C">
        <w:rPr>
          <w:b/>
        </w:rPr>
        <w:t>Emails</w:t>
      </w:r>
    </w:p>
    <w:p w:rsidR="001D6C0C" w:rsidRDefault="00633932" w:rsidP="005B3631">
      <w:pPr>
        <w:pStyle w:val="BodyTextL50"/>
        <w:numPr>
          <w:ilvl w:val="0"/>
          <w:numId w:val="13"/>
        </w:numPr>
        <w:ind w:left="1080"/>
      </w:pPr>
      <w:r>
        <w:t>W</w:t>
      </w:r>
      <w:r w:rsidR="001D6C0C" w:rsidRPr="001D6C0C">
        <w:t>hat methods can you use to send email correspondence</w:t>
      </w:r>
      <w:r>
        <w:t xml:space="preserve"> now t</w:t>
      </w:r>
      <w:bookmarkStart w:id="0" w:name="_GoBack"/>
      <w:bookmarkEnd w:id="0"/>
      <w:r>
        <w:t>hat the network is working</w:t>
      </w:r>
      <w:r w:rsidR="00440A31">
        <w:t>?</w:t>
      </w:r>
    </w:p>
    <w:p w:rsidR="00440A31" w:rsidRPr="001D6C0C" w:rsidRDefault="00440A31" w:rsidP="00440A31">
      <w:pPr>
        <w:pStyle w:val="BodyTextL50"/>
        <w:ind w:left="1080"/>
      </w:pPr>
      <w:r>
        <w:t>________________________________________________________________________________</w:t>
      </w:r>
    </w:p>
    <w:p w:rsidR="001D6C0C" w:rsidRPr="001D6C0C" w:rsidRDefault="00633932" w:rsidP="005B3631">
      <w:pPr>
        <w:pStyle w:val="BodyTextL50"/>
        <w:numPr>
          <w:ilvl w:val="0"/>
          <w:numId w:val="13"/>
        </w:numPr>
        <w:ind w:left="1080"/>
      </w:pPr>
      <w:r>
        <w:t>W</w:t>
      </w:r>
      <w:r w:rsidR="001D6C0C" w:rsidRPr="001D6C0C">
        <w:t>hat format will your em</w:t>
      </w:r>
      <w:r w:rsidR="00440A31">
        <w:t>ails be sent over the network? ____________________________________</w:t>
      </w:r>
    </w:p>
    <w:p w:rsidR="001D6C0C" w:rsidRDefault="00633932" w:rsidP="005B3631">
      <w:pPr>
        <w:pStyle w:val="BodyTextL50"/>
        <w:numPr>
          <w:ilvl w:val="0"/>
          <w:numId w:val="13"/>
        </w:numPr>
        <w:ind w:left="1080"/>
      </w:pPr>
      <w:r>
        <w:t>H</w:t>
      </w:r>
      <w:r w:rsidRPr="001D6C0C">
        <w:t xml:space="preserve">ow </w:t>
      </w:r>
      <w:r w:rsidR="001D6C0C" w:rsidRPr="001D6C0C">
        <w:t xml:space="preserve">can you now send the same </w:t>
      </w:r>
      <w:r w:rsidR="00440A31">
        <w:t>message to multiple recipients?</w:t>
      </w:r>
    </w:p>
    <w:p w:rsidR="00440A31" w:rsidRPr="001D6C0C" w:rsidRDefault="00440A31" w:rsidP="00440A31">
      <w:pPr>
        <w:pStyle w:val="BodyTextL50"/>
        <w:ind w:left="1080"/>
      </w:pPr>
      <w:r>
        <w:t>________________________________________________________________________________</w:t>
      </w:r>
    </w:p>
    <w:p w:rsidR="001D6C0C" w:rsidRDefault="00633932" w:rsidP="005B3631">
      <w:pPr>
        <w:pStyle w:val="BodyTextL50"/>
        <w:numPr>
          <w:ilvl w:val="0"/>
          <w:numId w:val="13"/>
        </w:numPr>
        <w:ind w:left="1080"/>
      </w:pPr>
      <w:r>
        <w:t>H</w:t>
      </w:r>
      <w:r w:rsidR="001D6C0C" w:rsidRPr="001D6C0C">
        <w:t>ow can you send the large attachments to multiple recipients</w:t>
      </w:r>
      <w:r>
        <w:t xml:space="preserve"> using network applications</w:t>
      </w:r>
      <w:r w:rsidR="00440A31">
        <w:t>?</w:t>
      </w:r>
    </w:p>
    <w:p w:rsidR="00440A31" w:rsidRPr="001D6C0C" w:rsidRDefault="00440A31" w:rsidP="00440A31">
      <w:pPr>
        <w:pStyle w:val="BodyTextL50"/>
        <w:ind w:left="1080"/>
      </w:pPr>
      <w:r>
        <w:t>________________________________________________________________________________</w:t>
      </w:r>
    </w:p>
    <w:p w:rsidR="001D6C0C" w:rsidRDefault="001D6C0C" w:rsidP="005B3631">
      <w:pPr>
        <w:pStyle w:val="BodyTextL50"/>
        <w:numPr>
          <w:ilvl w:val="0"/>
          <w:numId w:val="13"/>
        </w:numPr>
        <w:ind w:left="1080"/>
      </w:pPr>
      <w:r w:rsidRPr="001D6C0C">
        <w:t xml:space="preserve">Would using network applications prove to </w:t>
      </w:r>
      <w:r w:rsidR="00662488" w:rsidRPr="001D6C0C">
        <w:t>be</w:t>
      </w:r>
      <w:r w:rsidR="00662488">
        <w:t xml:space="preserve"> </w:t>
      </w:r>
      <w:r w:rsidR="00662488" w:rsidRPr="001D6C0C">
        <w:t>a</w:t>
      </w:r>
      <w:r w:rsidR="00633932">
        <w:t xml:space="preserve"> </w:t>
      </w:r>
      <w:r w:rsidRPr="001D6C0C">
        <w:t>cost-effective communication method for your corporation?</w:t>
      </w:r>
    </w:p>
    <w:p w:rsidR="00440A31" w:rsidRPr="001D6C0C" w:rsidRDefault="00440A31" w:rsidP="00440A31">
      <w:pPr>
        <w:pStyle w:val="BodyTextL50"/>
        <w:ind w:left="1080"/>
      </w:pPr>
      <w:r>
        <w:t>________________________________________________________________________________</w:t>
      </w:r>
    </w:p>
    <w:p w:rsidR="001D6C0C" w:rsidRPr="001D6C0C" w:rsidRDefault="001D6C0C" w:rsidP="00867971">
      <w:pPr>
        <w:pStyle w:val="BodyTextL50"/>
        <w:numPr>
          <w:ilvl w:val="0"/>
          <w:numId w:val="26"/>
        </w:numPr>
        <w:rPr>
          <w:b/>
        </w:rPr>
      </w:pPr>
      <w:r w:rsidRPr="001D6C0C">
        <w:rPr>
          <w:b/>
        </w:rPr>
        <w:t>Quote for Manager’s Approval</w:t>
      </w:r>
    </w:p>
    <w:p w:rsidR="001D6C0C" w:rsidRDefault="00867971" w:rsidP="005B3631">
      <w:pPr>
        <w:pStyle w:val="BodyTextL50"/>
        <w:numPr>
          <w:ilvl w:val="0"/>
          <w:numId w:val="13"/>
        </w:numPr>
        <w:ind w:left="1080"/>
      </w:pPr>
      <w:r>
        <w:t>Because</w:t>
      </w:r>
      <w:r w:rsidR="001D6C0C" w:rsidRPr="001D6C0C">
        <w:t xml:space="preserve"> you have </w:t>
      </w:r>
      <w:r>
        <w:t>desktop</w:t>
      </w:r>
      <w:r w:rsidR="001D6C0C" w:rsidRPr="001D6C0C">
        <w:t xml:space="preserve"> application programs installed on your computer, will it be relatively easy to produce the quote your manager needs for the new contract due by the end of the week?  </w:t>
      </w:r>
      <w:r w:rsidR="00633932">
        <w:t>Explain your answer.</w:t>
      </w:r>
    </w:p>
    <w:p w:rsidR="00440A31" w:rsidRDefault="00440A31" w:rsidP="00440A31">
      <w:pPr>
        <w:pStyle w:val="BodyTextL50"/>
        <w:ind w:left="1080"/>
      </w:pPr>
      <w:r>
        <w:t>________________________________________________________________________________</w:t>
      </w:r>
    </w:p>
    <w:p w:rsidR="00440A31" w:rsidRPr="001D6C0C" w:rsidRDefault="00440A31" w:rsidP="00440A31">
      <w:pPr>
        <w:pStyle w:val="BodyTextL50"/>
        <w:ind w:left="1080"/>
      </w:pPr>
      <w:r>
        <w:t>________________________________________________________________________________</w:t>
      </w:r>
    </w:p>
    <w:p w:rsidR="001D6C0C" w:rsidRDefault="001D6C0C" w:rsidP="005B3631">
      <w:pPr>
        <w:pStyle w:val="BodyTextL50"/>
        <w:numPr>
          <w:ilvl w:val="0"/>
          <w:numId w:val="13"/>
        </w:numPr>
        <w:ind w:left="1080"/>
      </w:pPr>
      <w:r w:rsidRPr="001D6C0C">
        <w:t xml:space="preserve">When you finish writing the quote, how will you present it to your manager for approval?  How will </w:t>
      </w:r>
      <w:r w:rsidR="00C073A8">
        <w:t>your manager</w:t>
      </w:r>
      <w:r w:rsidRPr="001D6C0C">
        <w:t xml:space="preserve"> send th</w:t>
      </w:r>
      <w:r w:rsidR="00C073A8">
        <w:t xml:space="preserve">e quote to the client for </w:t>
      </w:r>
      <w:r w:rsidR="00867971">
        <w:t>approval</w:t>
      </w:r>
      <w:r w:rsidRPr="001D6C0C">
        <w:t>?</w:t>
      </w:r>
    </w:p>
    <w:p w:rsidR="00440A31" w:rsidRPr="001D6C0C" w:rsidRDefault="00440A31" w:rsidP="00440A31">
      <w:pPr>
        <w:pStyle w:val="BodyTextL50"/>
        <w:ind w:left="1080"/>
      </w:pPr>
      <w:r>
        <w:t>________________________________________________________________________________</w:t>
      </w:r>
    </w:p>
    <w:p w:rsidR="001D6C0C" w:rsidRDefault="000F5201" w:rsidP="005B3631">
      <w:pPr>
        <w:pStyle w:val="BodyTextL50"/>
        <w:numPr>
          <w:ilvl w:val="0"/>
          <w:numId w:val="13"/>
        </w:numPr>
        <w:ind w:left="1080"/>
      </w:pPr>
      <w:r>
        <w:t>Is</w:t>
      </w:r>
      <w:r w:rsidR="001D6C0C" w:rsidRPr="001D6C0C">
        <w:t xml:space="preserve"> </w:t>
      </w:r>
      <w:r>
        <w:t>using network applications</w:t>
      </w:r>
      <w:r w:rsidR="001D6C0C" w:rsidRPr="001D6C0C">
        <w:t xml:space="preserve"> a cost-effective way to complete business transactions? </w:t>
      </w:r>
      <w:r>
        <w:t xml:space="preserve"> Justify your answer.</w:t>
      </w:r>
    </w:p>
    <w:p w:rsidR="00440A31" w:rsidRDefault="00440A31" w:rsidP="00440A31">
      <w:pPr>
        <w:pStyle w:val="BodyTextL50"/>
        <w:ind w:left="1080"/>
      </w:pPr>
      <w:r>
        <w:t>________________________________________________________________________________</w:t>
      </w:r>
    </w:p>
    <w:p w:rsidR="00440A31" w:rsidRPr="001D6C0C" w:rsidRDefault="00440A31" w:rsidP="00440A31">
      <w:pPr>
        <w:pStyle w:val="BodyTextL50"/>
        <w:ind w:left="1080"/>
      </w:pPr>
      <w:r>
        <w:t>________________________________________________________________________________</w:t>
      </w:r>
    </w:p>
    <w:p w:rsidR="00FE6E17" w:rsidRDefault="001D6C0C" w:rsidP="005B3631">
      <w:pPr>
        <w:pStyle w:val="BodyTextL50"/>
        <w:numPr>
          <w:ilvl w:val="0"/>
          <w:numId w:val="13"/>
        </w:numPr>
        <w:ind w:left="1080"/>
      </w:pPr>
      <w:r w:rsidRPr="001D6C0C">
        <w:t xml:space="preserve">Save a </w:t>
      </w:r>
      <w:r w:rsidR="00867971">
        <w:t xml:space="preserve">hard copy or an electronic </w:t>
      </w:r>
      <w:r w:rsidRPr="001D6C0C">
        <w:t>copy of your answers.  Be prepared to discuss your answers in class.</w:t>
      </w:r>
    </w:p>
    <w:p w:rsidR="00853418" w:rsidRDefault="00024EE5" w:rsidP="00024EE5">
      <w:pPr>
        <w:pStyle w:val="LabSection"/>
      </w:pPr>
      <w:r>
        <w:lastRenderedPageBreak/>
        <w:t>Reflection</w:t>
      </w:r>
    </w:p>
    <w:p w:rsidR="00440A31" w:rsidRDefault="00662488" w:rsidP="00440A31">
      <w:pPr>
        <w:pStyle w:val="BodyTextL25"/>
        <w:numPr>
          <w:ilvl w:val="0"/>
          <w:numId w:val="15"/>
        </w:numPr>
      </w:pPr>
      <w:r>
        <w:t>Having</w:t>
      </w:r>
      <w:r w:rsidR="00B37061">
        <w:t xml:space="preserve"> network applications and services available to you may increase production, decrease costs, and save time.  </w:t>
      </w:r>
      <w:r w:rsidR="0076349E">
        <w:t>Would this be true with the scenario you chose? Justify your answer.</w:t>
      </w:r>
      <w:r w:rsidR="0076349E" w:rsidDel="0076349E">
        <w:t xml:space="preserve"> </w:t>
      </w:r>
    </w:p>
    <w:p w:rsidR="00440A31" w:rsidRDefault="00440A31" w:rsidP="00440A31">
      <w:pPr>
        <w:pStyle w:val="BodyTextL25"/>
        <w:ind w:left="720"/>
      </w:pPr>
      <w:r>
        <w:t>____________________________________________________________________________________</w:t>
      </w:r>
    </w:p>
    <w:p w:rsidR="00440A31" w:rsidRDefault="00440A31" w:rsidP="00440A31">
      <w:pPr>
        <w:pStyle w:val="BodyTextL25"/>
        <w:ind w:left="720"/>
      </w:pPr>
      <w:r>
        <w:t>____________________________________________________________________________________</w:t>
      </w:r>
    </w:p>
    <w:p w:rsidR="00440A31" w:rsidRDefault="00440A31" w:rsidP="00440A31">
      <w:pPr>
        <w:pStyle w:val="BodyTextL25"/>
        <w:ind w:left="720"/>
      </w:pPr>
      <w:r>
        <w:t>____________________________________________________________________________________</w:t>
      </w:r>
    </w:p>
    <w:p w:rsidR="00440A31" w:rsidRDefault="00440A31" w:rsidP="00440A31">
      <w:pPr>
        <w:pStyle w:val="BodyTextL25"/>
        <w:ind w:left="720"/>
      </w:pPr>
      <w:r>
        <w:t>____________________________________________________________________________________</w:t>
      </w:r>
    </w:p>
    <w:p w:rsidR="00B37061" w:rsidRPr="00440A31" w:rsidRDefault="001772B8" w:rsidP="00440A31">
      <w:pPr>
        <w:pStyle w:val="BodyTextL25"/>
        <w:ind w:left="720"/>
      </w:pPr>
      <w:r>
        <w:t>____________________________________________________________________________________</w:t>
      </w:r>
    </w:p>
    <w:sectPr w:rsidR="00B37061" w:rsidRPr="00440A31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521" w:rsidRDefault="00A36521" w:rsidP="0090659A">
      <w:pPr>
        <w:spacing w:after="0" w:line="240" w:lineRule="auto"/>
      </w:pPr>
      <w:r>
        <w:separator/>
      </w:r>
    </w:p>
    <w:p w:rsidR="00A36521" w:rsidRDefault="00A36521"/>
    <w:p w:rsidR="00A36521" w:rsidRDefault="00A36521"/>
    <w:p w:rsidR="00A36521" w:rsidRDefault="00A36521"/>
    <w:p w:rsidR="00A36521" w:rsidRDefault="00A36521"/>
  </w:endnote>
  <w:endnote w:type="continuationSeparator" w:id="0">
    <w:p w:rsidR="00A36521" w:rsidRDefault="00A36521" w:rsidP="0090659A">
      <w:pPr>
        <w:spacing w:after="0" w:line="240" w:lineRule="auto"/>
      </w:pPr>
      <w:r>
        <w:continuationSeparator/>
      </w:r>
    </w:p>
    <w:p w:rsidR="00A36521" w:rsidRDefault="00A36521"/>
    <w:p w:rsidR="00A36521" w:rsidRDefault="00A36521"/>
    <w:p w:rsidR="00A36521" w:rsidRDefault="00A36521"/>
    <w:p w:rsidR="00A36521" w:rsidRDefault="00A3652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51A8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51A86" w:rsidRPr="0090659A">
      <w:rPr>
        <w:b/>
        <w:szCs w:val="16"/>
      </w:rPr>
      <w:fldChar w:fldCharType="separate"/>
    </w:r>
    <w:r w:rsidR="00440A31">
      <w:rPr>
        <w:b/>
        <w:noProof/>
        <w:szCs w:val="16"/>
      </w:rPr>
      <w:t>2</w:t>
    </w:r>
    <w:r w:rsidR="00751A8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51A8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51A86" w:rsidRPr="0090659A">
      <w:rPr>
        <w:b/>
        <w:szCs w:val="16"/>
      </w:rPr>
      <w:fldChar w:fldCharType="separate"/>
    </w:r>
    <w:r w:rsidR="00440A31">
      <w:rPr>
        <w:b/>
        <w:noProof/>
        <w:szCs w:val="16"/>
      </w:rPr>
      <w:t>2</w:t>
    </w:r>
    <w:r w:rsidR="00751A8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51A8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51A86" w:rsidRPr="0090659A">
      <w:rPr>
        <w:b/>
        <w:szCs w:val="16"/>
      </w:rPr>
      <w:fldChar w:fldCharType="separate"/>
    </w:r>
    <w:r w:rsidR="00440A31">
      <w:rPr>
        <w:b/>
        <w:noProof/>
        <w:szCs w:val="16"/>
      </w:rPr>
      <w:t>1</w:t>
    </w:r>
    <w:r w:rsidR="00751A8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51A8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51A86" w:rsidRPr="0090659A">
      <w:rPr>
        <w:b/>
        <w:szCs w:val="16"/>
      </w:rPr>
      <w:fldChar w:fldCharType="separate"/>
    </w:r>
    <w:r w:rsidR="00440A31">
      <w:rPr>
        <w:b/>
        <w:noProof/>
        <w:szCs w:val="16"/>
      </w:rPr>
      <w:t>2</w:t>
    </w:r>
    <w:r w:rsidR="00751A8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521" w:rsidRDefault="00A36521" w:rsidP="0090659A">
      <w:pPr>
        <w:spacing w:after="0" w:line="240" w:lineRule="auto"/>
      </w:pPr>
      <w:r>
        <w:separator/>
      </w:r>
    </w:p>
    <w:p w:rsidR="00A36521" w:rsidRDefault="00A36521"/>
    <w:p w:rsidR="00A36521" w:rsidRDefault="00A36521"/>
    <w:p w:rsidR="00A36521" w:rsidRDefault="00A36521"/>
    <w:p w:rsidR="00A36521" w:rsidRDefault="00A36521"/>
  </w:footnote>
  <w:footnote w:type="continuationSeparator" w:id="0">
    <w:p w:rsidR="00A36521" w:rsidRDefault="00A36521" w:rsidP="0090659A">
      <w:pPr>
        <w:spacing w:after="0" w:line="240" w:lineRule="auto"/>
      </w:pPr>
      <w:r>
        <w:continuationSeparator/>
      </w:r>
    </w:p>
    <w:p w:rsidR="00A36521" w:rsidRDefault="00A36521"/>
    <w:p w:rsidR="00A36521" w:rsidRDefault="00A36521"/>
    <w:p w:rsidR="00A36521" w:rsidRDefault="00A36521"/>
    <w:p w:rsidR="00A36521" w:rsidRDefault="00A3652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662488" w:rsidP="00C52BA6">
    <w:pPr>
      <w:pStyle w:val="PageHead"/>
    </w:pPr>
    <w:r>
      <w:t>Make it happen!</w:t>
    </w:r>
    <w:r w:rsidR="00C52BA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2F4"/>
    <w:multiLevelType w:val="hybridMultilevel"/>
    <w:tmpl w:val="5B367878"/>
    <w:lvl w:ilvl="0" w:tplc="F8F8DB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794F92"/>
    <w:multiLevelType w:val="hybridMultilevel"/>
    <w:tmpl w:val="C3FE9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44422"/>
    <w:multiLevelType w:val="hybridMultilevel"/>
    <w:tmpl w:val="1134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A39AE"/>
    <w:multiLevelType w:val="hybridMultilevel"/>
    <w:tmpl w:val="0A44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5"/>
  </w:num>
  <w:num w:numId="6">
    <w:abstractNumId w:val="3"/>
  </w:num>
  <w:num w:numId="7">
    <w:abstractNumId w:val="14"/>
  </w:num>
  <w:num w:numId="8">
    <w:abstractNumId w:val="3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17"/>
  </w:num>
  <w:num w:numId="14">
    <w:abstractNumId w:val="3"/>
  </w:num>
  <w:num w:numId="15">
    <w:abstractNumId w:val="12"/>
  </w:num>
  <w:num w:numId="16">
    <w:abstractNumId w:val="11"/>
  </w:num>
  <w:num w:numId="17">
    <w:abstractNumId w:val="3"/>
  </w:num>
  <w:num w:numId="18">
    <w:abstractNumId w:val="16"/>
  </w:num>
  <w:num w:numId="19">
    <w:abstractNumId w:val="4"/>
  </w:num>
  <w:num w:numId="20">
    <w:abstractNumId w:val="3"/>
  </w:num>
  <w:num w:numId="21">
    <w:abstractNumId w:val="9"/>
  </w:num>
  <w:num w:numId="22">
    <w:abstractNumId w:val="13"/>
  </w:num>
  <w:num w:numId="23">
    <w:abstractNumId w:val="3"/>
  </w:num>
  <w:num w:numId="24">
    <w:abstractNumId w:val="10"/>
  </w:num>
  <w:num w:numId="25">
    <w:abstractNumId w:val="7"/>
  </w:num>
  <w:num w:numId="26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B2344"/>
    <w:rsid w:val="000B7DE5"/>
    <w:rsid w:val="000D55B4"/>
    <w:rsid w:val="000E65F0"/>
    <w:rsid w:val="000F072C"/>
    <w:rsid w:val="000F5201"/>
    <w:rsid w:val="000F5AC0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545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0C63"/>
    <w:rsid w:val="00422476"/>
    <w:rsid w:val="0042385C"/>
    <w:rsid w:val="00431654"/>
    <w:rsid w:val="00434926"/>
    <w:rsid w:val="00440A31"/>
    <w:rsid w:val="00444217"/>
    <w:rsid w:val="004478F4"/>
    <w:rsid w:val="0045014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B31"/>
    <w:rsid w:val="00580E73"/>
    <w:rsid w:val="00593386"/>
    <w:rsid w:val="00596998"/>
    <w:rsid w:val="005A6E62"/>
    <w:rsid w:val="005B3631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3932"/>
    <w:rsid w:val="00640119"/>
    <w:rsid w:val="006428E5"/>
    <w:rsid w:val="00644958"/>
    <w:rsid w:val="00662488"/>
    <w:rsid w:val="00672919"/>
    <w:rsid w:val="00684981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07612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46D12"/>
    <w:rsid w:val="00751A86"/>
    <w:rsid w:val="00753D89"/>
    <w:rsid w:val="00755C9B"/>
    <w:rsid w:val="007566EC"/>
    <w:rsid w:val="00760FE4"/>
    <w:rsid w:val="0076349E"/>
    <w:rsid w:val="00763D8B"/>
    <w:rsid w:val="007657F6"/>
    <w:rsid w:val="0077125A"/>
    <w:rsid w:val="00786F58"/>
    <w:rsid w:val="00787CC1"/>
    <w:rsid w:val="00791F24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6237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971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11B9"/>
    <w:rsid w:val="008D23DF"/>
    <w:rsid w:val="008D495B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F6271"/>
    <w:rsid w:val="00A014A3"/>
    <w:rsid w:val="00A0412D"/>
    <w:rsid w:val="00A21211"/>
    <w:rsid w:val="00A34E7F"/>
    <w:rsid w:val="00A36521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37061"/>
    <w:rsid w:val="00B433F2"/>
    <w:rsid w:val="00B458E8"/>
    <w:rsid w:val="00B5397B"/>
    <w:rsid w:val="00B62809"/>
    <w:rsid w:val="00B63C9D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3A8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6F2A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58B0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1DE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2BB8"/>
    <w:rsid w:val="00E449D0"/>
    <w:rsid w:val="00E4506A"/>
    <w:rsid w:val="00E53F99"/>
    <w:rsid w:val="00E56510"/>
    <w:rsid w:val="00E61158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E39AF0-35D1-4D7C-99B8-727F89BAA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8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6</cp:revision>
  <cp:lastPrinted>2013-03-29T18:51:00Z</cp:lastPrinted>
  <dcterms:created xsi:type="dcterms:W3CDTF">2013-04-12T19:58:00Z</dcterms:created>
  <dcterms:modified xsi:type="dcterms:W3CDTF">2013-04-19T16:51:00Z</dcterms:modified>
</cp:coreProperties>
</file>