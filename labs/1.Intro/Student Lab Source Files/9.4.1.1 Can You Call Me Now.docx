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F7134F" w:rsidP="002D4F31">
      <w:pPr>
        <w:pStyle w:val="LabTitle"/>
      </w:pPr>
      <w:r>
        <w:t>Can you call me now?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F7134F" w:rsidP="00963E34">
      <w:pPr>
        <w:pStyle w:val="BodyTextL25Bold"/>
      </w:pPr>
      <w:r>
        <w:t>Calculate the necessary subnet mask to accommodate a given number of hosts.</w:t>
      </w:r>
    </w:p>
    <w:p w:rsidR="00F7134F" w:rsidRPr="00F7134F" w:rsidRDefault="00F7134F" w:rsidP="00906A70">
      <w:pPr>
        <w:pStyle w:val="BodyTextL50"/>
      </w:pPr>
      <w:r w:rsidRPr="00F7134F">
        <w:t>Subnetting is hierarchical and can help deliver network traffic more easily if small groups of IP addresses are designed to serve network needs.</w:t>
      </w:r>
    </w:p>
    <w:p w:rsidR="00F30116" w:rsidRPr="00F30116" w:rsidRDefault="009D2C27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F30116" w:rsidRPr="0085500C" w:rsidRDefault="00F30116" w:rsidP="00F30116">
      <w:pPr>
        <w:pStyle w:val="BodyTextL50"/>
        <w:ind w:left="0"/>
        <w:rPr>
          <w:b/>
        </w:rPr>
      </w:pPr>
      <w:r w:rsidRPr="0085500C">
        <w:rPr>
          <w:b/>
        </w:rPr>
        <w:t>Note</w:t>
      </w:r>
      <w:r w:rsidR="008708F3">
        <w:rPr>
          <w:b/>
        </w:rPr>
        <w:t xml:space="preserve">: </w:t>
      </w:r>
      <w:r w:rsidRPr="0085500C">
        <w:t xml:space="preserve"> </w:t>
      </w:r>
      <w:r w:rsidR="00EA60EA">
        <w:t>This activity may be completed individually or in small</w:t>
      </w:r>
      <w:r w:rsidR="00D467AB">
        <w:t xml:space="preserve"> or </w:t>
      </w:r>
      <w:r w:rsidR="00EA60EA">
        <w:t>large groups</w:t>
      </w:r>
      <w:r w:rsidR="00F7134F">
        <w:t xml:space="preserve"> using Packet Tracer software.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 xml:space="preserve">You are setting up a dedicated, computer addressing scheme for patient rooms in a hospital.  </w:t>
      </w:r>
      <w:r w:rsidR="008A2242">
        <w:t>The switch will be centrally located in the nurses’ station, as each of the five rooms will be wired so that patients can just connect to a</w:t>
      </w:r>
      <w:r w:rsidR="00D467AB">
        <w:t>n</w:t>
      </w:r>
      <w:r w:rsidR="008A2242">
        <w:t xml:space="preserve"> RJ45 port built into the wall of their room.  </w:t>
      </w:r>
      <w:r w:rsidR="008A2242" w:rsidRPr="008A2242">
        <w:t>Devise a physical and logical topology for only one of the six floors</w:t>
      </w:r>
      <w:r w:rsidR="008A2242">
        <w:t xml:space="preserve"> using the following addressing scheme requirements</w:t>
      </w:r>
      <w:r w:rsidR="008A2242" w:rsidRPr="008A2242">
        <w:t>:</w:t>
      </w:r>
      <w:r w:rsidR="008A2242">
        <w:t xml:space="preserve"> </w:t>
      </w:r>
      <w:r>
        <w:t>There are six floors with five patient rooms on each floor</w:t>
      </w:r>
      <w:r w:rsidR="008708F3">
        <w:t xml:space="preserve"> for a total of </w:t>
      </w:r>
      <w:r w:rsidR="00D467AB">
        <w:t>30</w:t>
      </w:r>
      <w:r w:rsidR="008708F3">
        <w:t xml:space="preserve"> connections</w:t>
      </w:r>
      <w:r>
        <w:t>.  Each room needs a network connection.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 xml:space="preserve">Subnetting must be incorporated into your scheme.  </w:t>
      </w:r>
    </w:p>
    <w:p w:rsidR="00F7134F" w:rsidRDefault="00F7134F" w:rsidP="00F7134F">
      <w:pPr>
        <w:pStyle w:val="BodyTextL50"/>
        <w:numPr>
          <w:ilvl w:val="1"/>
          <w:numId w:val="34"/>
        </w:numPr>
      </w:pPr>
      <w:r>
        <w:t>Use one router, one switch</w:t>
      </w:r>
      <w:r w:rsidR="008A2242">
        <w:t>,</w:t>
      </w:r>
      <w:r>
        <w:t xml:space="preserve"> and five host stations for addressing purposes.  </w:t>
      </w:r>
    </w:p>
    <w:p w:rsidR="00F7134F" w:rsidRDefault="008A2242" w:rsidP="00F7134F">
      <w:pPr>
        <w:pStyle w:val="BodyTextL50"/>
        <w:numPr>
          <w:ilvl w:val="1"/>
          <w:numId w:val="34"/>
        </w:numPr>
      </w:pPr>
      <w:r>
        <w:t>Validate</w:t>
      </w:r>
      <w:r w:rsidR="00F7134F">
        <w:t xml:space="preserve"> that all PCs can connect to the hospital’s in-house services.  </w:t>
      </w:r>
    </w:p>
    <w:p w:rsidR="00EA60EA" w:rsidRPr="00EA60EA" w:rsidRDefault="00EA60EA" w:rsidP="00EA60EA">
      <w:pPr>
        <w:pStyle w:val="BodyTextL50"/>
      </w:pPr>
      <w:r w:rsidRPr="00EA60EA">
        <w:t xml:space="preserve">Keep a copy of your scheme to share </w:t>
      </w:r>
      <w:r w:rsidR="008A2242">
        <w:t xml:space="preserve">later </w:t>
      </w:r>
      <w:r w:rsidRPr="00EA60EA">
        <w:t xml:space="preserve">with the class or learning community. Be prepared to explain how </w:t>
      </w:r>
      <w:proofErr w:type="spellStart"/>
      <w:r w:rsidRPr="00EA60EA">
        <w:t>subnetting</w:t>
      </w:r>
      <w:proofErr w:type="spellEnd"/>
      <w:r w:rsidRPr="00EA60EA">
        <w:t xml:space="preserve">, </w:t>
      </w:r>
      <w:proofErr w:type="spellStart"/>
      <w:r w:rsidRPr="00EA60EA">
        <w:t>unicasts</w:t>
      </w:r>
      <w:proofErr w:type="spellEnd"/>
      <w:r w:rsidRPr="00EA60EA">
        <w:t>, multicasts</w:t>
      </w:r>
      <w:r w:rsidR="00D467AB">
        <w:t>,</w:t>
      </w:r>
      <w:r w:rsidRPr="00EA60EA">
        <w:t xml:space="preserve"> and broadcasts would be incorporated, </w:t>
      </w:r>
      <w:r w:rsidR="00906A70">
        <w:t xml:space="preserve">and </w:t>
      </w:r>
      <w:r w:rsidRPr="00EA60EA">
        <w:t>where your addressing scheme could be used.</w:t>
      </w:r>
    </w:p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F7134F" w:rsidRDefault="00F7134F" w:rsidP="00D467AB">
      <w:pPr>
        <w:pStyle w:val="BodyTextL50"/>
      </w:pPr>
      <w:r>
        <w:t>Packet Tracer software</w:t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A2242" w:rsidP="00810BC5">
      <w:pPr>
        <w:pStyle w:val="BodyTextL25"/>
        <w:numPr>
          <w:ilvl w:val="0"/>
          <w:numId w:val="15"/>
        </w:numPr>
      </w:pPr>
      <w:r>
        <w:t xml:space="preserve">How </w:t>
      </w:r>
      <w:r w:rsidR="00F7134F">
        <w:t>would you change your addressing scheme</w:t>
      </w:r>
      <w:r>
        <w:t xml:space="preserve"> if you were going to add an additional network connection to the hospital rooms with a total of 10 connections per floor or 2 ports per room</w:t>
      </w:r>
      <w:r w:rsidR="008A4D65">
        <w:t>?</w:t>
      </w:r>
    </w:p>
    <w:p w:rsidR="002D4F31" w:rsidRDefault="002D4F31" w:rsidP="002D4F31">
      <w:pPr>
        <w:pStyle w:val="BodyTextL25"/>
        <w:ind w:left="720"/>
      </w:pPr>
      <w:r>
        <w:t>____________________________________________________________________________________</w:t>
      </w:r>
    </w:p>
    <w:p w:rsidR="002D4F31" w:rsidRDefault="002D4F31" w:rsidP="002D4F31">
      <w:pPr>
        <w:pStyle w:val="BodyTextL25"/>
        <w:ind w:left="720"/>
      </w:pPr>
      <w:r>
        <w:t>____________________________________________________________________________________</w:t>
      </w:r>
    </w:p>
    <w:p w:rsidR="002D4F31" w:rsidRDefault="002D4F31" w:rsidP="002D4F31">
      <w:pPr>
        <w:pStyle w:val="BodyTextL25"/>
        <w:ind w:left="720"/>
      </w:pPr>
      <w:r>
        <w:t>____________________________________________________________________________________</w:t>
      </w:r>
    </w:p>
    <w:p w:rsidR="002D4F31" w:rsidRDefault="002D4F31" w:rsidP="002D4F31">
      <w:pPr>
        <w:pStyle w:val="BodyTextL25"/>
        <w:ind w:left="720"/>
      </w:pPr>
      <w:r>
        <w:t>____________________________________________________________________________________</w:t>
      </w:r>
    </w:p>
    <w:p w:rsidR="002D4F31" w:rsidRDefault="002D4F31" w:rsidP="002D4F31">
      <w:pPr>
        <w:pStyle w:val="BodyTextL25"/>
        <w:ind w:left="720"/>
      </w:pPr>
      <w:r>
        <w:t>____________________________________________________________________________________</w:t>
      </w:r>
    </w:p>
    <w:p w:rsidR="00492DD6" w:rsidRDefault="00492DD6" w:rsidP="00492DD6">
      <w:pPr>
        <w:ind w:left="720"/>
      </w:pPr>
      <w:r>
        <w:rPr>
          <w:sz w:val="20"/>
        </w:rPr>
        <w:t>_________________</w:t>
      </w:r>
      <w:r w:rsidR="002D4F31">
        <w:rPr>
          <w:sz w:val="20"/>
        </w:rPr>
        <w:t>________</w:t>
      </w:r>
      <w:r>
        <w:rPr>
          <w:sz w:val="20"/>
        </w:rPr>
        <w:t>___________________________________________________________</w:t>
      </w:r>
    </w:p>
    <w:sectPr w:rsidR="00492DD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BEC" w:rsidRDefault="00E57BEC" w:rsidP="0090659A">
      <w:pPr>
        <w:spacing w:after="0" w:line="240" w:lineRule="auto"/>
      </w:pPr>
      <w:r>
        <w:separator/>
      </w:r>
    </w:p>
    <w:p w:rsidR="00E57BEC" w:rsidRDefault="00E57BEC"/>
    <w:p w:rsidR="00E57BEC" w:rsidRDefault="00E57BEC"/>
    <w:p w:rsidR="00E57BEC" w:rsidRDefault="00E57BEC"/>
    <w:p w:rsidR="00E57BEC" w:rsidRDefault="00E57BEC"/>
  </w:endnote>
  <w:endnote w:type="continuationSeparator" w:id="0">
    <w:p w:rsidR="00E57BEC" w:rsidRDefault="00E57BEC" w:rsidP="0090659A">
      <w:pPr>
        <w:spacing w:after="0" w:line="240" w:lineRule="auto"/>
      </w:pPr>
      <w:r>
        <w:continuationSeparator/>
      </w:r>
    </w:p>
    <w:p w:rsidR="00E57BEC" w:rsidRDefault="00E57BEC"/>
    <w:p w:rsidR="00E57BEC" w:rsidRDefault="00E57BEC"/>
    <w:p w:rsidR="00E57BEC" w:rsidRDefault="00E57BEC"/>
    <w:p w:rsidR="00E57BEC" w:rsidRDefault="00E57B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50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50A6" w:rsidRPr="0090659A">
      <w:rPr>
        <w:b/>
        <w:szCs w:val="16"/>
      </w:rPr>
      <w:fldChar w:fldCharType="separate"/>
    </w:r>
    <w:r w:rsidR="002D4F31">
      <w:rPr>
        <w:b/>
        <w:noProof/>
        <w:szCs w:val="16"/>
      </w:rPr>
      <w:t>2</w:t>
    </w:r>
    <w:r w:rsidR="005950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50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50A6" w:rsidRPr="0090659A">
      <w:rPr>
        <w:b/>
        <w:szCs w:val="16"/>
      </w:rPr>
      <w:fldChar w:fldCharType="separate"/>
    </w:r>
    <w:r w:rsidR="002D4F31">
      <w:rPr>
        <w:b/>
        <w:noProof/>
        <w:szCs w:val="16"/>
      </w:rPr>
      <w:t>2</w:t>
    </w:r>
    <w:r w:rsidR="005950A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950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50A6" w:rsidRPr="0090659A">
      <w:rPr>
        <w:b/>
        <w:szCs w:val="16"/>
      </w:rPr>
      <w:fldChar w:fldCharType="separate"/>
    </w:r>
    <w:r w:rsidR="002D4F31">
      <w:rPr>
        <w:b/>
        <w:noProof/>
        <w:szCs w:val="16"/>
      </w:rPr>
      <w:t>1</w:t>
    </w:r>
    <w:r w:rsidR="005950A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950A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50A6" w:rsidRPr="0090659A">
      <w:rPr>
        <w:b/>
        <w:szCs w:val="16"/>
      </w:rPr>
      <w:fldChar w:fldCharType="separate"/>
    </w:r>
    <w:r w:rsidR="002D4F31">
      <w:rPr>
        <w:b/>
        <w:noProof/>
        <w:szCs w:val="16"/>
      </w:rPr>
      <w:t>1</w:t>
    </w:r>
    <w:r w:rsidR="005950A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BEC" w:rsidRDefault="00E57BEC" w:rsidP="0090659A">
      <w:pPr>
        <w:spacing w:after="0" w:line="240" w:lineRule="auto"/>
      </w:pPr>
      <w:r>
        <w:separator/>
      </w:r>
    </w:p>
    <w:p w:rsidR="00E57BEC" w:rsidRDefault="00E57BEC"/>
    <w:p w:rsidR="00E57BEC" w:rsidRDefault="00E57BEC"/>
    <w:p w:rsidR="00E57BEC" w:rsidRDefault="00E57BEC"/>
    <w:p w:rsidR="00E57BEC" w:rsidRDefault="00E57BEC"/>
  </w:footnote>
  <w:footnote w:type="continuationSeparator" w:id="0">
    <w:p w:rsidR="00E57BEC" w:rsidRDefault="00E57BEC" w:rsidP="0090659A">
      <w:pPr>
        <w:spacing w:after="0" w:line="240" w:lineRule="auto"/>
      </w:pPr>
      <w:r>
        <w:continuationSeparator/>
      </w:r>
    </w:p>
    <w:p w:rsidR="00E57BEC" w:rsidRDefault="00E57BEC"/>
    <w:p w:rsidR="00E57BEC" w:rsidRDefault="00E57BEC"/>
    <w:p w:rsidR="00E57BEC" w:rsidRDefault="00E57BEC"/>
    <w:p w:rsidR="00E57BEC" w:rsidRDefault="00E57BE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137EDB" w:rsidP="00C52BA6">
    <w:pPr>
      <w:pStyle w:val="PageHead"/>
    </w:pPr>
    <w:r>
      <w:t>Can you call me now?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D07A3"/>
    <w:multiLevelType w:val="hybridMultilevel"/>
    <w:tmpl w:val="FD9E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2"/>
  </w:num>
  <w:num w:numId="6">
    <w:abstractNumId w:val="2"/>
  </w:num>
  <w:num w:numId="7">
    <w:abstractNumId w:val="18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25"/>
  </w:num>
  <w:num w:numId="14">
    <w:abstractNumId w:val="2"/>
  </w:num>
  <w:num w:numId="15">
    <w:abstractNumId w:val="13"/>
  </w:num>
  <w:num w:numId="16">
    <w:abstractNumId w:val="12"/>
  </w:num>
  <w:num w:numId="17">
    <w:abstractNumId w:val="2"/>
  </w:num>
  <w:num w:numId="18">
    <w:abstractNumId w:val="23"/>
  </w:num>
  <w:num w:numId="19">
    <w:abstractNumId w:val="4"/>
  </w:num>
  <w:num w:numId="20">
    <w:abstractNumId w:val="2"/>
  </w:num>
  <w:num w:numId="21">
    <w:abstractNumId w:val="9"/>
  </w:num>
  <w:num w:numId="22">
    <w:abstractNumId w:val="17"/>
  </w:num>
  <w:num w:numId="23">
    <w:abstractNumId w:val="24"/>
  </w:num>
  <w:num w:numId="24">
    <w:abstractNumId w:val="19"/>
  </w:num>
  <w:num w:numId="25">
    <w:abstractNumId w:val="16"/>
  </w:num>
  <w:num w:numId="26">
    <w:abstractNumId w:val="21"/>
  </w:num>
  <w:num w:numId="27">
    <w:abstractNumId w:val="10"/>
  </w:num>
  <w:num w:numId="28">
    <w:abstractNumId w:val="15"/>
  </w:num>
  <w:num w:numId="29">
    <w:abstractNumId w:val="2"/>
  </w:num>
  <w:num w:numId="30">
    <w:abstractNumId w:val="8"/>
  </w:num>
  <w:num w:numId="31">
    <w:abstractNumId w:val="26"/>
  </w:num>
  <w:num w:numId="32">
    <w:abstractNumId w:val="14"/>
  </w:num>
  <w:num w:numId="33">
    <w:abstractNumId w:val="20"/>
  </w:num>
  <w:num w:numId="34">
    <w:abstractNumId w:val="3"/>
  </w:num>
  <w:num w:numId="35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7981"/>
    <w:rsid w:val="00120CBE"/>
    <w:rsid w:val="001366EC"/>
    <w:rsid w:val="00137EDB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2FAF"/>
    <w:rsid w:val="001D5B6F"/>
    <w:rsid w:val="001D6C0C"/>
    <w:rsid w:val="001E0AB8"/>
    <w:rsid w:val="001E24F3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4F31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5F6F"/>
    <w:rsid w:val="003F18D1"/>
    <w:rsid w:val="003F4F0E"/>
    <w:rsid w:val="003F6E06"/>
    <w:rsid w:val="004039E0"/>
    <w:rsid w:val="00403C7A"/>
    <w:rsid w:val="004057A6"/>
    <w:rsid w:val="00406554"/>
    <w:rsid w:val="004131B0"/>
    <w:rsid w:val="004150DC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B4949"/>
    <w:rsid w:val="004C0909"/>
    <w:rsid w:val="004C3F97"/>
    <w:rsid w:val="004D3339"/>
    <w:rsid w:val="004D353F"/>
    <w:rsid w:val="004D36D7"/>
    <w:rsid w:val="004D4E00"/>
    <w:rsid w:val="004D682B"/>
    <w:rsid w:val="004E2576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7271"/>
    <w:rsid w:val="00570A65"/>
    <w:rsid w:val="005762B1"/>
    <w:rsid w:val="00580456"/>
    <w:rsid w:val="00580B31"/>
    <w:rsid w:val="00580E73"/>
    <w:rsid w:val="00593386"/>
    <w:rsid w:val="0059399B"/>
    <w:rsid w:val="005950A6"/>
    <w:rsid w:val="00596998"/>
    <w:rsid w:val="005A6E62"/>
    <w:rsid w:val="005D2B29"/>
    <w:rsid w:val="005D354A"/>
    <w:rsid w:val="005E3235"/>
    <w:rsid w:val="005E4176"/>
    <w:rsid w:val="005E65B5"/>
    <w:rsid w:val="005E73A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D47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F3"/>
    <w:rsid w:val="00873C6B"/>
    <w:rsid w:val="0088426A"/>
    <w:rsid w:val="00890108"/>
    <w:rsid w:val="00893877"/>
    <w:rsid w:val="0089532C"/>
    <w:rsid w:val="00896681"/>
    <w:rsid w:val="008A2242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06A7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97278"/>
    <w:rsid w:val="00AB0D6A"/>
    <w:rsid w:val="00AB4022"/>
    <w:rsid w:val="00AB43B3"/>
    <w:rsid w:val="00AB49B9"/>
    <w:rsid w:val="00AB758A"/>
    <w:rsid w:val="00AC1E7E"/>
    <w:rsid w:val="00AC507D"/>
    <w:rsid w:val="00AC66E4"/>
    <w:rsid w:val="00AD1B16"/>
    <w:rsid w:val="00AD4578"/>
    <w:rsid w:val="00AD68E9"/>
    <w:rsid w:val="00AE56C0"/>
    <w:rsid w:val="00B00914"/>
    <w:rsid w:val="00B02A8E"/>
    <w:rsid w:val="00B052EE"/>
    <w:rsid w:val="00B1081F"/>
    <w:rsid w:val="00B27499"/>
    <w:rsid w:val="00B27F81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7AB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57BEC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9C33B-108A-427D-859B-4A154CF5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2013-03-29T00:55:00Z</cp:lastPrinted>
  <dcterms:created xsi:type="dcterms:W3CDTF">2013-04-19T21:15:00Z</dcterms:created>
  <dcterms:modified xsi:type="dcterms:W3CDTF">2013-04-19T21:17:00Z</dcterms:modified>
</cp:coreProperties>
</file>