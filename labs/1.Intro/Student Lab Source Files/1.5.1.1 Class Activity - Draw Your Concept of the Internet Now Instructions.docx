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A4704" w:rsidP="004C71B8">
      <w:pPr>
        <w:pStyle w:val="LabTitle"/>
      </w:pPr>
      <w:r>
        <w:t>Draw Your Concept of the Internet Now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3A4704" w:rsidP="00963E34">
      <w:pPr>
        <w:pStyle w:val="BodyTextL25Bold"/>
      </w:pPr>
      <w:r>
        <w:t>Identify the common components of a network.</w:t>
      </w:r>
    </w:p>
    <w:p w:rsidR="006E6581" w:rsidRPr="006E6581" w:rsidRDefault="008D69CA" w:rsidP="008D69CA">
      <w:pPr>
        <w:pStyle w:val="Bulletlevel1"/>
        <w:numPr>
          <w:ilvl w:val="0"/>
          <w:numId w:val="0"/>
        </w:numPr>
        <w:ind w:left="360"/>
      </w:pPr>
      <w:r w:rsidRPr="008D69CA">
        <w:rPr>
          <w:rFonts w:eastAsia="Times New Roman" w:cs="Arial"/>
          <w:color w:val="0F243E" w:themeColor="text2" w:themeShade="80"/>
        </w:rPr>
        <w:t>In this activity, you will illustrate how concepts from Chapter 1 are applied to show how network devices connect to and throughout the Internet. After reflecting on your home or small-business topology, you will become familiar with using the device icons and knowledge needed to visualize network connectivity through the remaining network courses</w:t>
      </w:r>
      <w:r w:rsidR="00C14778">
        <w:rPr>
          <w:rFonts w:eastAsia="Times New Roman" w:cs="Arial"/>
          <w:color w:val="0F243E" w:themeColor="text2" w:themeShade="80"/>
        </w:rPr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3A4704" w:rsidRPr="003A4704" w:rsidRDefault="000539A1" w:rsidP="003A4704">
      <w:pPr>
        <w:pStyle w:val="BodyTextL25"/>
      </w:pPr>
      <w:r>
        <w:t>In this activity, you will u</w:t>
      </w:r>
      <w:r w:rsidR="003A4704" w:rsidRPr="003A4704">
        <w:t xml:space="preserve">se the knowledge you </w:t>
      </w:r>
      <w:r w:rsidR="002214F1">
        <w:t>have acquir</w:t>
      </w:r>
      <w:r w:rsidR="002214F1" w:rsidRPr="003A4704">
        <w:t xml:space="preserve">ed </w:t>
      </w:r>
      <w:r w:rsidR="002214F1">
        <w:t>throughout</w:t>
      </w:r>
      <w:r w:rsidR="002214F1" w:rsidRPr="003A4704">
        <w:t xml:space="preserve"> </w:t>
      </w:r>
      <w:r w:rsidR="003A4704" w:rsidRPr="003A4704">
        <w:t>Chapter 1</w:t>
      </w:r>
      <w:r w:rsidR="00F64A42">
        <w:t>,</w:t>
      </w:r>
      <w:r w:rsidR="003A4704" w:rsidRPr="003A4704">
        <w:t xml:space="preserve"> and </w:t>
      </w:r>
      <w:r w:rsidR="00F64A42">
        <w:t>the</w:t>
      </w:r>
      <w:r w:rsidR="003A4704" w:rsidRPr="003A4704">
        <w:t xml:space="preserve"> modeling activity document</w:t>
      </w:r>
      <w:r w:rsidR="00F64A42">
        <w:t xml:space="preserve"> that you</w:t>
      </w:r>
      <w:r w:rsidR="003A4704" w:rsidRPr="003A4704">
        <w:t xml:space="preserve"> prepared </w:t>
      </w:r>
      <w:r w:rsidR="00F64A42">
        <w:t>at</w:t>
      </w:r>
      <w:r w:rsidR="003A4704" w:rsidRPr="003A4704">
        <w:t xml:space="preserve"> the beginning of this chapter.  </w:t>
      </w:r>
      <w:r w:rsidR="00F64A42">
        <w:t xml:space="preserve">You may also refer to </w:t>
      </w:r>
      <w:r w:rsidR="002214F1">
        <w:t>the other activities completed in this chapter</w:t>
      </w:r>
      <w:r w:rsidR="00F64A42">
        <w:t>,</w:t>
      </w:r>
      <w:r w:rsidR="002214F1">
        <w:t xml:space="preserve"> includ</w:t>
      </w:r>
      <w:r w:rsidR="00F64A42">
        <w:t>ing</w:t>
      </w:r>
      <w:r w:rsidR="002214F1">
        <w:t xml:space="preserve"> </w:t>
      </w:r>
      <w:r w:rsidR="003A4704" w:rsidRPr="003A4704">
        <w:t>Packet Tracer</w:t>
      </w:r>
      <w:r w:rsidR="00F64A42">
        <w:t xml:space="preserve"> activities.</w:t>
      </w:r>
    </w:p>
    <w:p w:rsidR="003A4704" w:rsidRPr="003A4704" w:rsidRDefault="003A4704" w:rsidP="003A4704">
      <w:pPr>
        <w:pStyle w:val="BodyTextL25"/>
      </w:pPr>
      <w:r w:rsidRPr="003A4704">
        <w:t>Draw a map of the Internet as you see it now.  Use the icons presented in the chapter for media, end devices, and intermediary devices.</w:t>
      </w:r>
    </w:p>
    <w:p w:rsidR="003A4704" w:rsidRPr="003A4704" w:rsidRDefault="003A4704" w:rsidP="003A4704">
      <w:pPr>
        <w:pStyle w:val="BodyTextL25"/>
      </w:pPr>
      <w:r w:rsidRPr="003A4704">
        <w:t>In your revised drawing, you may w</w:t>
      </w:r>
      <w:r w:rsidR="008D69CA">
        <w:t>ant</w:t>
      </w:r>
      <w:r w:rsidRPr="003A4704">
        <w:t xml:space="preserve"> to include some of the following:</w:t>
      </w:r>
    </w:p>
    <w:p w:rsidR="003A4704" w:rsidRPr="003A4704" w:rsidRDefault="003A4704" w:rsidP="003A4704">
      <w:pPr>
        <w:pStyle w:val="BodyTextL25"/>
        <w:numPr>
          <w:ilvl w:val="0"/>
          <w:numId w:val="5"/>
        </w:numPr>
      </w:pPr>
      <w:r w:rsidRPr="003A4704">
        <w:t xml:space="preserve">WANs  </w:t>
      </w:r>
    </w:p>
    <w:p w:rsidR="003A4704" w:rsidRPr="003A4704" w:rsidRDefault="003A4704" w:rsidP="003A4704">
      <w:pPr>
        <w:pStyle w:val="BodyTextL25"/>
        <w:numPr>
          <w:ilvl w:val="0"/>
          <w:numId w:val="5"/>
        </w:numPr>
      </w:pPr>
      <w:r w:rsidRPr="003A4704">
        <w:t>LANs</w:t>
      </w:r>
    </w:p>
    <w:p w:rsidR="003A4704" w:rsidRPr="003A4704" w:rsidRDefault="003A4704" w:rsidP="003A4704">
      <w:pPr>
        <w:pStyle w:val="BodyTextL25"/>
        <w:numPr>
          <w:ilvl w:val="0"/>
          <w:numId w:val="5"/>
        </w:numPr>
      </w:pPr>
      <w:r w:rsidRPr="003A4704">
        <w:t>Cloud computing</w:t>
      </w:r>
    </w:p>
    <w:p w:rsidR="003A4704" w:rsidRPr="003A4704" w:rsidRDefault="003A4704" w:rsidP="003A4704">
      <w:pPr>
        <w:pStyle w:val="BodyTextL25"/>
        <w:numPr>
          <w:ilvl w:val="0"/>
          <w:numId w:val="5"/>
        </w:numPr>
      </w:pPr>
      <w:r w:rsidRPr="003A4704">
        <w:t>In</w:t>
      </w:r>
      <w:r w:rsidR="00F64A42">
        <w:t>ternet Service Providers (tiers)</w:t>
      </w:r>
    </w:p>
    <w:p w:rsidR="009D2C27" w:rsidRPr="00DE6F44" w:rsidRDefault="00041D1E" w:rsidP="003A4704">
      <w:pPr>
        <w:pStyle w:val="BodyTextL25"/>
      </w:pPr>
      <w:r>
        <w:t>Save your drawing</w:t>
      </w:r>
      <w:r w:rsidR="003A4704" w:rsidRPr="003A4704">
        <w:t xml:space="preserve"> in hard-copy format.</w:t>
      </w:r>
      <w:r w:rsidR="00F64A42">
        <w:t xml:space="preserve"> </w:t>
      </w:r>
      <w:r w:rsidR="00F64A42" w:rsidRPr="002E48E2">
        <w:t xml:space="preserve">If it is an electronic </w:t>
      </w:r>
      <w:r w:rsidR="00F64A42">
        <w:t>document</w:t>
      </w:r>
      <w:r w:rsidR="00F64A42" w:rsidRPr="002E48E2">
        <w:t xml:space="preserve">, save it to a server location provided by your instructor. </w:t>
      </w:r>
      <w:r w:rsidR="00F64A42" w:rsidRPr="008F7DFE">
        <w:t xml:space="preserve">Be prepared to share </w:t>
      </w:r>
      <w:r w:rsidR="00F64A42">
        <w:t xml:space="preserve">and explain </w:t>
      </w:r>
      <w:r w:rsidR="00F64A42" w:rsidRPr="008F7DFE">
        <w:t xml:space="preserve">your </w:t>
      </w:r>
      <w:r w:rsidR="00F64A42">
        <w:t xml:space="preserve">revised </w:t>
      </w:r>
      <w:r w:rsidR="00F64A42" w:rsidRPr="008F7DFE">
        <w:t>work in class</w:t>
      </w:r>
      <w:r w:rsidR="00F64A42">
        <w:t>.</w:t>
      </w:r>
      <w:r w:rsidR="003A4704" w:rsidRPr="003A4704">
        <w:t xml:space="preserve"> 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041D1E" w:rsidP="00CD7F73">
      <w:pPr>
        <w:pStyle w:val="Bulletlevel1"/>
      </w:pPr>
      <w:r>
        <w:t>Beginning of ch</w:t>
      </w:r>
      <w:r w:rsidR="00C14778">
        <w:t>apter modeling activity drawing</w:t>
      </w:r>
    </w:p>
    <w:p w:rsidR="00041D1E" w:rsidRDefault="00041D1E" w:rsidP="00041D1E">
      <w:pPr>
        <w:pStyle w:val="Bulletlevel1"/>
      </w:pPr>
      <w:r>
        <w:t>Packet Tracer (</w:t>
      </w:r>
      <w:r w:rsidRPr="00A202C4">
        <w:rPr>
          <w:u w:val="single"/>
        </w:rPr>
        <w:t>may be optional</w:t>
      </w:r>
      <w:r>
        <w:t xml:space="preserve"> if students sketch their own drawing)</w:t>
      </w:r>
    </w:p>
    <w:p w:rsidR="00F64A42" w:rsidRDefault="00F64A42" w:rsidP="00041D1E">
      <w:pPr>
        <w:pStyle w:val="Bulletlevel1"/>
      </w:pPr>
      <w:r>
        <w:t>Paper and pencils or pens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C14778" w:rsidP="00596998">
      <w:pPr>
        <w:pStyle w:val="ReflectionQ"/>
      </w:pPr>
      <w:r>
        <w:t xml:space="preserve">After completing Chapter 1, are you more aware of the devices, cabling, and physical components of a small-to-medium size network?  </w:t>
      </w:r>
      <w:r w:rsidR="002214F1">
        <w:t>Explain your answer</w:t>
      </w:r>
      <w:r w:rsidR="00A202C4">
        <w:t>.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C14778" w:rsidRPr="00C14778" w:rsidRDefault="00041D1E" w:rsidP="00C14778">
      <w:pPr>
        <w:pStyle w:val="LabSection"/>
        <w:rPr>
          <w:shd w:val="clear" w:color="auto" w:fill="BFBFBF"/>
        </w:rPr>
      </w:pPr>
      <w:r>
        <w:t>Modeling Activity Graphic Representation</w:t>
      </w:r>
      <w:bookmarkStart w:id="0" w:name="_GoBack"/>
      <w:bookmarkEnd w:id="0"/>
    </w:p>
    <w:sectPr w:rsidR="00C14778" w:rsidRPr="00C1477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17" w:rsidRDefault="00907C17" w:rsidP="0090659A">
      <w:pPr>
        <w:spacing w:after="0" w:line="240" w:lineRule="auto"/>
      </w:pPr>
      <w:r>
        <w:separator/>
      </w:r>
    </w:p>
    <w:p w:rsidR="00907C17" w:rsidRDefault="00907C17"/>
    <w:p w:rsidR="00907C17" w:rsidRDefault="00907C17"/>
    <w:p w:rsidR="00907C17" w:rsidRDefault="00907C17"/>
    <w:p w:rsidR="00907C17" w:rsidRDefault="00907C17"/>
  </w:endnote>
  <w:endnote w:type="continuationSeparator" w:id="0">
    <w:p w:rsidR="00907C17" w:rsidRDefault="00907C17" w:rsidP="0090659A">
      <w:pPr>
        <w:spacing w:after="0" w:line="240" w:lineRule="auto"/>
      </w:pPr>
      <w:r>
        <w:continuationSeparator/>
      </w:r>
    </w:p>
    <w:p w:rsidR="00907C17" w:rsidRDefault="00907C17"/>
    <w:p w:rsidR="00907C17" w:rsidRDefault="00907C17"/>
    <w:p w:rsidR="00907C17" w:rsidRDefault="00907C17"/>
    <w:p w:rsidR="00907C17" w:rsidRDefault="00907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71B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71B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71B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71B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17" w:rsidRDefault="00907C17" w:rsidP="0090659A">
      <w:pPr>
        <w:spacing w:after="0" w:line="240" w:lineRule="auto"/>
      </w:pPr>
      <w:r>
        <w:separator/>
      </w:r>
    </w:p>
    <w:p w:rsidR="00907C17" w:rsidRDefault="00907C17"/>
    <w:p w:rsidR="00907C17" w:rsidRDefault="00907C17"/>
    <w:p w:rsidR="00907C17" w:rsidRDefault="00907C17"/>
    <w:p w:rsidR="00907C17" w:rsidRDefault="00907C17"/>
  </w:footnote>
  <w:footnote w:type="continuationSeparator" w:id="0">
    <w:p w:rsidR="00907C17" w:rsidRDefault="00907C17" w:rsidP="0090659A">
      <w:pPr>
        <w:spacing w:after="0" w:line="240" w:lineRule="auto"/>
      </w:pPr>
      <w:r>
        <w:continuationSeparator/>
      </w:r>
    </w:p>
    <w:p w:rsidR="00907C17" w:rsidRDefault="00907C17"/>
    <w:p w:rsidR="00907C17" w:rsidRDefault="00907C17"/>
    <w:p w:rsidR="00907C17" w:rsidRDefault="00907C17"/>
    <w:p w:rsidR="00907C17" w:rsidRDefault="00907C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8D4349" w:rsidP="00C52BA6">
    <w:pPr>
      <w:pStyle w:val="PageHead"/>
    </w:pPr>
    <w:r>
      <w:t>Draw Your Concept of the Internet Now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EB7AA05" wp14:editId="0702346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A61"/>
    <w:multiLevelType w:val="hybridMultilevel"/>
    <w:tmpl w:val="C52C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7646F9C"/>
    <w:multiLevelType w:val="hybridMultilevel"/>
    <w:tmpl w:val="0FFA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1D1E"/>
    <w:rsid w:val="00044E62"/>
    <w:rsid w:val="00050BA4"/>
    <w:rsid w:val="00051738"/>
    <w:rsid w:val="00052548"/>
    <w:rsid w:val="000539A1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32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9FD"/>
    <w:rsid w:val="001B626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198E"/>
    <w:rsid w:val="00392C65"/>
    <w:rsid w:val="00392ED5"/>
    <w:rsid w:val="003A19DC"/>
    <w:rsid w:val="003A1B45"/>
    <w:rsid w:val="003A4704"/>
    <w:rsid w:val="003B46FC"/>
    <w:rsid w:val="003B5767"/>
    <w:rsid w:val="003B7605"/>
    <w:rsid w:val="003B7EC1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71B8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55DA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0B3"/>
    <w:rsid w:val="007222AD"/>
    <w:rsid w:val="007267CF"/>
    <w:rsid w:val="00731F3F"/>
    <w:rsid w:val="00733BAB"/>
    <w:rsid w:val="007436BF"/>
    <w:rsid w:val="007443E9"/>
    <w:rsid w:val="00745DCE"/>
    <w:rsid w:val="00753D89"/>
    <w:rsid w:val="00754CEB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4349"/>
    <w:rsid w:val="008D69CA"/>
    <w:rsid w:val="008D73BF"/>
    <w:rsid w:val="008D7F09"/>
    <w:rsid w:val="008E5B64"/>
    <w:rsid w:val="008E7DAA"/>
    <w:rsid w:val="008F0094"/>
    <w:rsid w:val="008F340F"/>
    <w:rsid w:val="00903523"/>
    <w:rsid w:val="0090659A"/>
    <w:rsid w:val="00907C17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02C4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3E6D"/>
    <w:rsid w:val="00BC7B71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5CA9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4A42"/>
    <w:rsid w:val="00F67975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A1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40F98-BA78-42EF-A3E3-289C681C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3</cp:revision>
  <cp:lastPrinted>2013-03-27T20:23:00Z</cp:lastPrinted>
  <dcterms:created xsi:type="dcterms:W3CDTF">2013-04-18T23:11:00Z</dcterms:created>
  <dcterms:modified xsi:type="dcterms:W3CDTF">2013-04-18T23:12:00Z</dcterms:modified>
</cp:coreProperties>
</file>