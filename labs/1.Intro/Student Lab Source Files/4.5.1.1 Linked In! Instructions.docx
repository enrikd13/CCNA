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5900AF" w:rsidP="00B90A01">
      <w:pPr>
        <w:pStyle w:val="LabTitle"/>
      </w:pPr>
      <w:r>
        <w:t>Linked In!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970631" w:rsidRDefault="00970631" w:rsidP="00970631">
      <w:pPr>
        <w:pStyle w:val="BodyTextL25Bold"/>
      </w:pPr>
      <w:r>
        <w:t>Connect devices using wired and wireless media</w:t>
      </w:r>
      <w:r w:rsidRPr="00ED403D">
        <w:t>.</w:t>
      </w:r>
    </w:p>
    <w:p w:rsidR="00970631" w:rsidRPr="00970631" w:rsidRDefault="00A77EA2" w:rsidP="00141A92">
      <w:pPr>
        <w:pStyle w:val="BodyTextL50"/>
      </w:pPr>
      <w:r w:rsidRPr="00A77EA2">
        <w:t>In this activity, you will map your network cabling or technology type ideas to a physical topology. Because this chapter focuses on the network access layer, you should be able to prepare a basic physical model. No logical (IP addressing) schemes are required for this activity</w:t>
      </w:r>
      <w:r w:rsidR="00970631">
        <w:t>.</w:t>
      </w:r>
    </w:p>
    <w:p w:rsidR="005900AF" w:rsidRDefault="00141A92" w:rsidP="005900AF">
      <w:pPr>
        <w:pStyle w:val="LabSection"/>
      </w:pPr>
      <w:r>
        <w:t xml:space="preserve">Physical </w:t>
      </w:r>
      <w:r w:rsidR="005900AF">
        <w:t>Topology</w:t>
      </w:r>
    </w:p>
    <w:p w:rsidR="004E7C0F" w:rsidRDefault="005900AF" w:rsidP="005754E6">
      <w:pPr>
        <w:pStyle w:val="BodyText1"/>
        <w:keepNext/>
        <w:jc w:val="center"/>
      </w:pPr>
      <w:r>
        <w:rPr>
          <w:noProof/>
        </w:rPr>
        <w:drawing>
          <wp:inline distT="0" distB="0" distL="0" distR="0">
            <wp:extent cx="3958152" cy="5003480"/>
            <wp:effectExtent l="19050" t="19050" r="234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658" cy="500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5900AF" w:rsidRPr="005900AF" w:rsidRDefault="005900AF" w:rsidP="005900AF">
      <w:pPr>
        <w:pStyle w:val="BodyText1"/>
        <w:jc w:val="center"/>
      </w:pPr>
    </w:p>
    <w:p w:rsidR="00F30116" w:rsidRPr="00F30116" w:rsidRDefault="00A77EA2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5900AF" w:rsidRPr="005900AF" w:rsidRDefault="005900AF" w:rsidP="00A77EA2">
      <w:pPr>
        <w:pStyle w:val="BodyTextL50"/>
      </w:pPr>
      <w:r w:rsidRPr="00A77EA2">
        <w:rPr>
          <w:b/>
        </w:rPr>
        <w:t>Note</w:t>
      </w:r>
      <w:r w:rsidRPr="005900AF">
        <w:t>:  This activity is best completed in groups of 2-3 students</w:t>
      </w:r>
      <w:r w:rsidR="004E7C0F">
        <w:t>.</w:t>
      </w:r>
    </w:p>
    <w:p w:rsidR="005900AF" w:rsidRPr="003D1727" w:rsidRDefault="005900AF" w:rsidP="005900AF">
      <w:pPr>
        <w:pStyle w:val="BodyTextL50"/>
      </w:pPr>
      <w:r w:rsidRPr="003D1727">
        <w:t xml:space="preserve">Your small business is moving to a new location!  Your building is brand new and you </w:t>
      </w:r>
      <w:r w:rsidR="003A1D38">
        <w:t>must</w:t>
      </w:r>
      <w:r w:rsidRPr="003D1727">
        <w:t xml:space="preserve"> come up with a physical </w:t>
      </w:r>
      <w:r w:rsidR="003A1D38">
        <w:t>topology</w:t>
      </w:r>
      <w:r w:rsidRPr="003D1727">
        <w:t xml:space="preserve"> so that network port installation can begin.</w:t>
      </w:r>
    </w:p>
    <w:p w:rsidR="005900AF" w:rsidRPr="003D1727" w:rsidRDefault="003A1D38" w:rsidP="005900AF">
      <w:pPr>
        <w:pStyle w:val="BodyTextL50"/>
      </w:pPr>
      <w:r>
        <w:lastRenderedPageBreak/>
        <w:t xml:space="preserve">Your instructor will provide you with a </w:t>
      </w:r>
      <w:r w:rsidR="005900AF" w:rsidRPr="003D1727">
        <w:t xml:space="preserve">blueprint </w:t>
      </w:r>
      <w:r>
        <w:t xml:space="preserve">created </w:t>
      </w:r>
      <w:r w:rsidR="005900AF" w:rsidRPr="003D1727">
        <w:t xml:space="preserve">for this </w:t>
      </w:r>
      <w:r w:rsidR="005900AF" w:rsidRPr="005900AF">
        <w:t>activity</w:t>
      </w:r>
      <w:r>
        <w:t>.</w:t>
      </w:r>
      <w:r w:rsidR="004E7C0F">
        <w:t xml:space="preserve"> T</w:t>
      </w:r>
      <w:r w:rsidR="005900AF" w:rsidRPr="003D1727">
        <w:t xml:space="preserve">he area </w:t>
      </w:r>
      <w:r w:rsidR="004E7C0F">
        <w:t>on the blueprint</w:t>
      </w:r>
      <w:r w:rsidR="005A7629">
        <w:t>,</w:t>
      </w:r>
      <w:r w:rsidR="004E7C0F">
        <w:t xml:space="preserve"> </w:t>
      </w:r>
      <w:r w:rsidR="005900AF" w:rsidRPr="003D1727">
        <w:t>indicated by Number 1</w:t>
      </w:r>
      <w:r w:rsidR="005A7629">
        <w:t>,</w:t>
      </w:r>
      <w:r w:rsidR="005900AF" w:rsidRPr="003D1727">
        <w:t xml:space="preserve"> is the reception area </w:t>
      </w:r>
      <w:r w:rsidR="004E7C0F">
        <w:t xml:space="preserve">and </w:t>
      </w:r>
      <w:r w:rsidR="005900AF" w:rsidRPr="003D1727">
        <w:t xml:space="preserve">the area </w:t>
      </w:r>
      <w:r w:rsidR="00A77EA2">
        <w:t>labeled</w:t>
      </w:r>
      <w:r w:rsidR="005900AF" w:rsidRPr="003D1727">
        <w:t xml:space="preserve"> </w:t>
      </w:r>
      <w:r w:rsidR="00A77EA2">
        <w:t>“</w:t>
      </w:r>
      <w:r w:rsidR="005900AF" w:rsidRPr="003D1727">
        <w:t>RR</w:t>
      </w:r>
      <w:r w:rsidR="00A77EA2">
        <w:t>”</w:t>
      </w:r>
      <w:r w:rsidR="005900AF" w:rsidRPr="003D1727">
        <w:t xml:space="preserve"> is the restroom area.  </w:t>
      </w:r>
    </w:p>
    <w:p w:rsidR="005900AF" w:rsidRPr="003D1727" w:rsidRDefault="005900AF" w:rsidP="005900AF">
      <w:pPr>
        <w:pStyle w:val="BodyTextL50"/>
      </w:pPr>
      <w:r w:rsidRPr="003D1727">
        <w:t>All rooms are within Category 6 UTP specifications (</w:t>
      </w:r>
      <w:r w:rsidR="00A77EA2">
        <w:t>328 ft. [</w:t>
      </w:r>
      <w:r w:rsidRPr="003D1727">
        <w:t>100 m</w:t>
      </w:r>
      <w:r w:rsidR="00A77EA2">
        <w:t>]</w:t>
      </w:r>
      <w:r w:rsidRPr="003D1727">
        <w:t xml:space="preserve">), so you have no </w:t>
      </w:r>
      <w:r w:rsidR="004E7C0F">
        <w:t>concerns</w:t>
      </w:r>
      <w:r w:rsidR="004E7C0F" w:rsidRPr="003D1727">
        <w:t xml:space="preserve"> </w:t>
      </w:r>
      <w:r w:rsidRPr="003D1727">
        <w:t>about hard-wiring the building to code.  Each room in the diagram must have at least one network connection available for users/intermediary devices.</w:t>
      </w:r>
    </w:p>
    <w:p w:rsidR="005900AF" w:rsidRPr="003D1727" w:rsidRDefault="005900AF" w:rsidP="005900AF">
      <w:pPr>
        <w:pStyle w:val="BodyTextL50"/>
      </w:pPr>
      <w:r w:rsidRPr="003D1727">
        <w:t>With your teammate(s), indicate on the drawing:</w:t>
      </w:r>
    </w:p>
    <w:p w:rsidR="005900AF" w:rsidRPr="003D1727" w:rsidRDefault="005900AF" w:rsidP="005900AF">
      <w:pPr>
        <w:pStyle w:val="BodyTextL50"/>
        <w:numPr>
          <w:ilvl w:val="1"/>
          <w:numId w:val="38"/>
        </w:numPr>
      </w:pPr>
      <w:r w:rsidRPr="003D1727">
        <w:t xml:space="preserve">Where </w:t>
      </w:r>
      <w:r w:rsidR="003A1D38">
        <w:t xml:space="preserve">would you locate </w:t>
      </w:r>
      <w:r w:rsidRPr="003D1727">
        <w:t>your network main distribution facility</w:t>
      </w:r>
      <w:r w:rsidR="003A1D38">
        <w:t>,</w:t>
      </w:r>
      <w:r w:rsidRPr="003D1727">
        <w:t xml:space="preserve"> </w:t>
      </w:r>
      <w:r w:rsidR="004E7C0F">
        <w:t xml:space="preserve">while </w:t>
      </w:r>
      <w:r w:rsidRPr="003D1727">
        <w:t>keep</w:t>
      </w:r>
      <w:r w:rsidR="004E7C0F">
        <w:t>ing</w:t>
      </w:r>
      <w:r w:rsidRPr="003D1727">
        <w:t xml:space="preserve"> security in mind?</w:t>
      </w:r>
    </w:p>
    <w:p w:rsidR="005900AF" w:rsidRPr="003D1727" w:rsidRDefault="005900AF" w:rsidP="005900AF">
      <w:pPr>
        <w:pStyle w:val="BodyTextL50"/>
        <w:numPr>
          <w:ilvl w:val="1"/>
          <w:numId w:val="38"/>
        </w:numPr>
      </w:pPr>
      <w:r w:rsidRPr="003D1727">
        <w:t xml:space="preserve">How many intermediary devices would </w:t>
      </w:r>
      <w:r w:rsidR="00A77EA2">
        <w:t xml:space="preserve">you </w:t>
      </w:r>
      <w:r w:rsidRPr="003D1727">
        <w:t>use and where would you place them?</w:t>
      </w:r>
    </w:p>
    <w:p w:rsidR="005900AF" w:rsidRPr="003D1727" w:rsidRDefault="005900AF" w:rsidP="005900AF">
      <w:pPr>
        <w:pStyle w:val="BodyTextL50"/>
        <w:numPr>
          <w:ilvl w:val="1"/>
          <w:numId w:val="38"/>
        </w:numPr>
      </w:pPr>
      <w:r w:rsidRPr="003D1727">
        <w:t xml:space="preserve">What kind of cabling you would use (UTP, STP, wireless, fiber optics, etc.) and where </w:t>
      </w:r>
      <w:r w:rsidR="003A1D38">
        <w:t xml:space="preserve">would </w:t>
      </w:r>
      <w:r w:rsidRPr="003D1727">
        <w:t>the ports</w:t>
      </w:r>
      <w:r w:rsidR="004E7C0F">
        <w:t xml:space="preserve"> </w:t>
      </w:r>
      <w:r w:rsidRPr="003D1727">
        <w:t>be placed?</w:t>
      </w:r>
    </w:p>
    <w:p w:rsidR="005900AF" w:rsidRPr="003D1727" w:rsidRDefault="005900AF" w:rsidP="005900AF">
      <w:pPr>
        <w:pStyle w:val="BodyTextL50"/>
        <w:numPr>
          <w:ilvl w:val="1"/>
          <w:numId w:val="38"/>
        </w:numPr>
      </w:pPr>
      <w:r w:rsidRPr="003D1727">
        <w:t>What types of end devices you would use (wired, wireless, laptops, desktops, tablets, etc.)?</w:t>
      </w:r>
    </w:p>
    <w:p w:rsidR="005900AF" w:rsidRDefault="005900AF" w:rsidP="005900AF">
      <w:pPr>
        <w:pStyle w:val="BodyTextL50"/>
      </w:pPr>
      <w:r w:rsidRPr="003D1727">
        <w:t>Do not go</w:t>
      </w:r>
      <w:r w:rsidR="003A1D38">
        <w:t xml:space="preserve"> into excessive detail</w:t>
      </w:r>
      <w:r w:rsidRPr="003D1727">
        <w:t xml:space="preserve"> on your </w:t>
      </w:r>
      <w:r w:rsidR="005A7629" w:rsidRPr="003D1727">
        <w:rPr>
          <w:rFonts w:eastAsia="Times New Roman" w:cs="Arial"/>
          <w:bCs/>
          <w:color w:val="0F243E" w:themeColor="text2" w:themeShade="80"/>
        </w:rPr>
        <w:t>desig</w:t>
      </w:r>
      <w:r w:rsidR="005A7629">
        <w:rPr>
          <w:rFonts w:eastAsia="Times New Roman" w:cs="Arial"/>
          <w:bCs/>
          <w:color w:val="0F243E" w:themeColor="text2" w:themeShade="80"/>
        </w:rPr>
        <w:t>n. J</w:t>
      </w:r>
      <w:r w:rsidR="005A7629" w:rsidRPr="003D1727">
        <w:rPr>
          <w:rFonts w:eastAsia="Times New Roman" w:cs="Arial"/>
          <w:bCs/>
          <w:color w:val="0F243E" w:themeColor="text2" w:themeShade="80"/>
        </w:rPr>
        <w:t xml:space="preserve">ust </w:t>
      </w:r>
      <w:r w:rsidRPr="003D1727">
        <w:t>use the content from the chapter to be able to just</w:t>
      </w:r>
      <w:r w:rsidR="003A1D38">
        <w:t>ify your decisions to the class.</w:t>
      </w:r>
    </w:p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F7134F" w:rsidRDefault="00F7134F" w:rsidP="00A77EA2">
      <w:pPr>
        <w:pStyle w:val="BodyTextL50"/>
      </w:pPr>
      <w:r>
        <w:t>Packet Tracer software</w:t>
      </w:r>
    </w:p>
    <w:p w:rsidR="00853418" w:rsidRDefault="00024EE5" w:rsidP="00024EE5">
      <w:pPr>
        <w:pStyle w:val="LabSection"/>
      </w:pPr>
      <w:r>
        <w:t>Reflection</w:t>
      </w:r>
    </w:p>
    <w:p w:rsidR="005900AF" w:rsidRDefault="003A1D38" w:rsidP="005900AF">
      <w:pPr>
        <w:pStyle w:val="BodyTextL50"/>
        <w:numPr>
          <w:ilvl w:val="0"/>
          <w:numId w:val="15"/>
        </w:numPr>
      </w:pPr>
      <w:r w:rsidRPr="003D1727">
        <w:t xml:space="preserve">Where </w:t>
      </w:r>
      <w:r>
        <w:t xml:space="preserve">would you locate </w:t>
      </w:r>
      <w:r w:rsidRPr="003D1727">
        <w:t>your network main distribution facility</w:t>
      </w:r>
      <w:r>
        <w:t>,</w:t>
      </w:r>
      <w:r w:rsidRPr="003D1727">
        <w:t xml:space="preserve"> </w:t>
      </w:r>
      <w:r>
        <w:t xml:space="preserve">while </w:t>
      </w:r>
      <w:r w:rsidRPr="003D1727">
        <w:t>keep</w:t>
      </w:r>
      <w:r>
        <w:t>ing</w:t>
      </w:r>
      <w:r w:rsidRPr="003D1727">
        <w:t xml:space="preserve"> security in mind</w:t>
      </w:r>
      <w:r w:rsidR="005900AF" w:rsidRPr="005900AF">
        <w:t>?</w:t>
      </w:r>
    </w:p>
    <w:p w:rsidR="00B90A01" w:rsidRDefault="00B90A01" w:rsidP="00B90A01">
      <w:pPr>
        <w:pStyle w:val="BodyTextL5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Default="00B90A01" w:rsidP="00B90A01">
      <w:pPr>
        <w:pStyle w:val="BodyTextL5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5900AF" w:rsidRPr="005900AF" w:rsidRDefault="005900AF" w:rsidP="005900AF">
      <w:pPr>
        <w:ind w:left="720"/>
      </w:pPr>
      <w:r w:rsidRPr="005900AF">
        <w:rPr>
          <w:sz w:val="20"/>
        </w:rPr>
        <w:t>______________________________________</w:t>
      </w:r>
      <w:r w:rsidR="00B90A01">
        <w:rPr>
          <w:sz w:val="20"/>
        </w:rPr>
        <w:t>________</w:t>
      </w:r>
      <w:r w:rsidRPr="005900AF">
        <w:rPr>
          <w:sz w:val="20"/>
        </w:rPr>
        <w:t>______________________________________</w:t>
      </w:r>
    </w:p>
    <w:p w:rsidR="005900AF" w:rsidRDefault="00973E59" w:rsidP="005900AF">
      <w:pPr>
        <w:pStyle w:val="BodyTextL25"/>
        <w:numPr>
          <w:ilvl w:val="0"/>
          <w:numId w:val="15"/>
        </w:numPr>
      </w:pPr>
      <w:r w:rsidRPr="003D1727">
        <w:t xml:space="preserve">How many intermediary devices would </w:t>
      </w:r>
      <w:r w:rsidR="00A77EA2">
        <w:t xml:space="preserve">you </w:t>
      </w:r>
      <w:r w:rsidRPr="003D1727">
        <w:t>use and where would you place them</w:t>
      </w:r>
      <w:r w:rsidR="005900AF" w:rsidRPr="005900AF">
        <w:t>?</w:t>
      </w:r>
    </w:p>
    <w:p w:rsidR="00B90A01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Pr="005900AF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5900AF" w:rsidRDefault="00973E59" w:rsidP="00B90A01">
      <w:pPr>
        <w:pStyle w:val="BodyTextL25"/>
        <w:numPr>
          <w:ilvl w:val="0"/>
          <w:numId w:val="15"/>
        </w:numPr>
      </w:pPr>
      <w:r w:rsidRPr="003D1727">
        <w:t xml:space="preserve">What kind of cabling you would use (UTP, STP, wireless, fiber optics, etc.) and where </w:t>
      </w:r>
      <w:r>
        <w:t xml:space="preserve">would </w:t>
      </w:r>
      <w:r w:rsidRPr="003D1727">
        <w:t>the ports</w:t>
      </w:r>
      <w:r>
        <w:t xml:space="preserve"> </w:t>
      </w:r>
      <w:r w:rsidRPr="003D1727">
        <w:t>be placed</w:t>
      </w:r>
      <w:r w:rsidR="005900AF" w:rsidRPr="005900AF">
        <w:t>?</w:t>
      </w:r>
    </w:p>
    <w:p w:rsidR="00B90A01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Default="00B90A01" w:rsidP="00B90A01">
      <w:pPr>
        <w:pStyle w:val="BodyTextL25"/>
        <w:ind w:left="72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Pr="00B90A01" w:rsidRDefault="00B90A01" w:rsidP="00B90A01">
      <w:pPr>
        <w:pStyle w:val="BodyTextL25"/>
        <w:ind w:left="720"/>
        <w:rPr>
          <w:rStyle w:val="AnswerGray"/>
          <w:shd w:val="clear" w:color="auto" w:fill="auto"/>
        </w:rPr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37061" w:rsidRDefault="00973E59" w:rsidP="00B90A01">
      <w:pPr>
        <w:pStyle w:val="BodyTextL50"/>
        <w:numPr>
          <w:ilvl w:val="0"/>
          <w:numId w:val="15"/>
        </w:numPr>
      </w:pPr>
      <w:r w:rsidRPr="003D1727">
        <w:t>What types of end devices you would use (wired, wireless, laptops, desktops, tablets, etc.)</w:t>
      </w:r>
      <w:r w:rsidR="005900AF" w:rsidRPr="005900AF">
        <w:t>?</w:t>
      </w:r>
      <w:bookmarkStart w:id="0" w:name="_GoBack"/>
      <w:bookmarkEnd w:id="0"/>
    </w:p>
    <w:p w:rsidR="00B90A01" w:rsidRDefault="00B90A01" w:rsidP="00B90A01">
      <w:pPr>
        <w:pStyle w:val="BodyTextL5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Default="00B90A01" w:rsidP="00B90A01">
      <w:pPr>
        <w:pStyle w:val="BodyTextL5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p w:rsidR="00B90A01" w:rsidRPr="00B90A01" w:rsidRDefault="00B90A01" w:rsidP="00B90A01">
      <w:pPr>
        <w:pStyle w:val="BodyTextL50"/>
      </w:pPr>
      <w:r w:rsidRPr="005900AF">
        <w:t>______________________________________</w:t>
      </w:r>
      <w:r>
        <w:t>________</w:t>
      </w:r>
      <w:r w:rsidRPr="005900AF">
        <w:t>______________________________________</w:t>
      </w:r>
    </w:p>
    <w:sectPr w:rsidR="00B90A01" w:rsidRPr="00B90A0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D6E" w:rsidRDefault="00C93D6E" w:rsidP="0090659A">
      <w:pPr>
        <w:spacing w:after="0" w:line="240" w:lineRule="auto"/>
      </w:pPr>
      <w:r>
        <w:separator/>
      </w:r>
    </w:p>
    <w:p w:rsidR="00C93D6E" w:rsidRDefault="00C93D6E"/>
    <w:p w:rsidR="00C93D6E" w:rsidRDefault="00C93D6E"/>
    <w:p w:rsidR="00C93D6E" w:rsidRDefault="00C93D6E"/>
    <w:p w:rsidR="00C93D6E" w:rsidRDefault="00C93D6E"/>
  </w:endnote>
  <w:endnote w:type="continuationSeparator" w:id="0">
    <w:p w:rsidR="00C93D6E" w:rsidRDefault="00C93D6E" w:rsidP="0090659A">
      <w:pPr>
        <w:spacing w:after="0" w:line="240" w:lineRule="auto"/>
      </w:pPr>
      <w:r>
        <w:continuationSeparator/>
      </w:r>
    </w:p>
    <w:p w:rsidR="00C93D6E" w:rsidRDefault="00C93D6E"/>
    <w:p w:rsidR="00C93D6E" w:rsidRDefault="00C93D6E"/>
    <w:p w:rsidR="00C93D6E" w:rsidRDefault="00C93D6E"/>
    <w:p w:rsidR="00C93D6E" w:rsidRDefault="00C93D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C42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4267" w:rsidRPr="0090659A">
      <w:rPr>
        <w:b/>
        <w:szCs w:val="16"/>
      </w:rPr>
      <w:fldChar w:fldCharType="separate"/>
    </w:r>
    <w:r w:rsidR="00B90A01">
      <w:rPr>
        <w:b/>
        <w:noProof/>
        <w:szCs w:val="16"/>
      </w:rPr>
      <w:t>2</w:t>
    </w:r>
    <w:r w:rsidR="00EC42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C42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4267" w:rsidRPr="0090659A">
      <w:rPr>
        <w:b/>
        <w:szCs w:val="16"/>
      </w:rPr>
      <w:fldChar w:fldCharType="separate"/>
    </w:r>
    <w:r w:rsidR="00B90A01">
      <w:rPr>
        <w:b/>
        <w:noProof/>
        <w:szCs w:val="16"/>
      </w:rPr>
      <w:t>2</w:t>
    </w:r>
    <w:r w:rsidR="00EC426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C42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C4267" w:rsidRPr="0090659A">
      <w:rPr>
        <w:b/>
        <w:szCs w:val="16"/>
      </w:rPr>
      <w:fldChar w:fldCharType="separate"/>
    </w:r>
    <w:r w:rsidR="00B90A01">
      <w:rPr>
        <w:b/>
        <w:noProof/>
        <w:szCs w:val="16"/>
      </w:rPr>
      <w:t>1</w:t>
    </w:r>
    <w:r w:rsidR="00EC426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C426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C4267" w:rsidRPr="0090659A">
      <w:rPr>
        <w:b/>
        <w:szCs w:val="16"/>
      </w:rPr>
      <w:fldChar w:fldCharType="separate"/>
    </w:r>
    <w:r w:rsidR="00B90A01">
      <w:rPr>
        <w:b/>
        <w:noProof/>
        <w:szCs w:val="16"/>
      </w:rPr>
      <w:t>2</w:t>
    </w:r>
    <w:r w:rsidR="00EC426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D6E" w:rsidRDefault="00C93D6E" w:rsidP="0090659A">
      <w:pPr>
        <w:spacing w:after="0" w:line="240" w:lineRule="auto"/>
      </w:pPr>
      <w:r>
        <w:separator/>
      </w:r>
    </w:p>
    <w:p w:rsidR="00C93D6E" w:rsidRDefault="00C93D6E"/>
    <w:p w:rsidR="00C93D6E" w:rsidRDefault="00C93D6E"/>
    <w:p w:rsidR="00C93D6E" w:rsidRDefault="00C93D6E"/>
    <w:p w:rsidR="00C93D6E" w:rsidRDefault="00C93D6E"/>
  </w:footnote>
  <w:footnote w:type="continuationSeparator" w:id="0">
    <w:p w:rsidR="00C93D6E" w:rsidRDefault="00C93D6E" w:rsidP="0090659A">
      <w:pPr>
        <w:spacing w:after="0" w:line="240" w:lineRule="auto"/>
      </w:pPr>
      <w:r>
        <w:continuationSeparator/>
      </w:r>
    </w:p>
    <w:p w:rsidR="00C93D6E" w:rsidRDefault="00C93D6E"/>
    <w:p w:rsidR="00C93D6E" w:rsidRDefault="00C93D6E"/>
    <w:p w:rsidR="00C93D6E" w:rsidRDefault="00C93D6E"/>
    <w:p w:rsidR="00C93D6E" w:rsidRDefault="00C93D6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900AF" w:rsidP="00C52BA6">
    <w:pPr>
      <w:pStyle w:val="PageHead"/>
    </w:pPr>
    <w:r>
      <w:t>Linked In!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B87DCF"/>
    <w:multiLevelType w:val="hybridMultilevel"/>
    <w:tmpl w:val="85EC1F66"/>
    <w:lvl w:ilvl="0" w:tplc="13E8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0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8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0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C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FB3146"/>
    <w:multiLevelType w:val="hybridMultilevel"/>
    <w:tmpl w:val="F3EC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F34DA"/>
    <w:multiLevelType w:val="multilevel"/>
    <w:tmpl w:val="93780394"/>
    <w:numStyleLink w:val="SectionList"/>
  </w:abstractNum>
  <w:abstractNum w:abstractNumId="21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D07A3"/>
    <w:multiLevelType w:val="hybridMultilevel"/>
    <w:tmpl w:val="130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90A8E"/>
    <w:multiLevelType w:val="hybridMultilevel"/>
    <w:tmpl w:val="2C9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8122A3"/>
    <w:multiLevelType w:val="multilevel"/>
    <w:tmpl w:val="0EBEF4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AD4148C"/>
    <w:multiLevelType w:val="hybridMultilevel"/>
    <w:tmpl w:val="C5E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5"/>
  </w:num>
  <w:num w:numId="6">
    <w:abstractNumId w:val="2"/>
  </w:num>
  <w:num w:numId="7">
    <w:abstractNumId w:val="21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31"/>
  </w:num>
  <w:num w:numId="14">
    <w:abstractNumId w:val="2"/>
  </w:num>
  <w:num w:numId="15">
    <w:abstractNumId w:val="14"/>
  </w:num>
  <w:num w:numId="16">
    <w:abstractNumId w:val="12"/>
  </w:num>
  <w:num w:numId="17">
    <w:abstractNumId w:val="2"/>
  </w:num>
  <w:num w:numId="18">
    <w:abstractNumId w:val="26"/>
  </w:num>
  <w:num w:numId="19">
    <w:abstractNumId w:val="4"/>
  </w:num>
  <w:num w:numId="20">
    <w:abstractNumId w:val="2"/>
  </w:num>
  <w:num w:numId="21">
    <w:abstractNumId w:val="9"/>
  </w:num>
  <w:num w:numId="22">
    <w:abstractNumId w:val="18"/>
  </w:num>
  <w:num w:numId="23">
    <w:abstractNumId w:val="30"/>
  </w:num>
  <w:num w:numId="24">
    <w:abstractNumId w:val="22"/>
  </w:num>
  <w:num w:numId="25">
    <w:abstractNumId w:val="17"/>
  </w:num>
  <w:num w:numId="26">
    <w:abstractNumId w:val="24"/>
  </w:num>
  <w:num w:numId="27">
    <w:abstractNumId w:val="10"/>
  </w:num>
  <w:num w:numId="28">
    <w:abstractNumId w:val="16"/>
  </w:num>
  <w:num w:numId="29">
    <w:abstractNumId w:val="2"/>
  </w:num>
  <w:num w:numId="30">
    <w:abstractNumId w:val="8"/>
  </w:num>
  <w:num w:numId="31">
    <w:abstractNumId w:val="32"/>
  </w:num>
  <w:num w:numId="32">
    <w:abstractNumId w:val="15"/>
  </w:num>
  <w:num w:numId="33">
    <w:abstractNumId w:val="23"/>
  </w:num>
  <w:num w:numId="34">
    <w:abstractNumId w:val="3"/>
  </w:num>
  <w:num w:numId="35">
    <w:abstractNumId w:val="11"/>
  </w:num>
  <w:num w:numId="36">
    <w:abstractNumId w:val="2"/>
  </w:num>
  <w:num w:numId="37">
    <w:abstractNumId w:val="13"/>
  </w:num>
  <w:num w:numId="38">
    <w:abstractNumId w:val="27"/>
  </w:num>
  <w:num w:numId="39">
    <w:abstractNumId w:val="29"/>
  </w:num>
  <w:num w:numId="40">
    <w:abstractNumId w:val="20"/>
  </w:num>
  <w:num w:numId="41">
    <w:abstractNumId w:val="28"/>
  </w:num>
  <w:num w:numId="42">
    <w:abstractNumId w:val="1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4B85"/>
    <w:rsid w:val="00120CBE"/>
    <w:rsid w:val="001366EC"/>
    <w:rsid w:val="00137EDB"/>
    <w:rsid w:val="00141A92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436"/>
    <w:rsid w:val="003559CC"/>
    <w:rsid w:val="003569D7"/>
    <w:rsid w:val="003608AC"/>
    <w:rsid w:val="0036465A"/>
    <w:rsid w:val="00392C65"/>
    <w:rsid w:val="00392ED5"/>
    <w:rsid w:val="003A19DC"/>
    <w:rsid w:val="003A1B45"/>
    <w:rsid w:val="003A1D38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80861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E7C0F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4E6"/>
    <w:rsid w:val="005762B1"/>
    <w:rsid w:val="00580456"/>
    <w:rsid w:val="00580B31"/>
    <w:rsid w:val="00580E73"/>
    <w:rsid w:val="005900AF"/>
    <w:rsid w:val="00593386"/>
    <w:rsid w:val="00596998"/>
    <w:rsid w:val="005A6E62"/>
    <w:rsid w:val="005A7629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1C35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6CB2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4DDD"/>
    <w:rsid w:val="008F79DA"/>
    <w:rsid w:val="008F7DFE"/>
    <w:rsid w:val="009001A2"/>
    <w:rsid w:val="00903523"/>
    <w:rsid w:val="0090659A"/>
    <w:rsid w:val="00915986"/>
    <w:rsid w:val="00917624"/>
    <w:rsid w:val="00920821"/>
    <w:rsid w:val="00930386"/>
    <w:rsid w:val="009309F5"/>
    <w:rsid w:val="00933237"/>
    <w:rsid w:val="00933F28"/>
    <w:rsid w:val="009476C0"/>
    <w:rsid w:val="0095525D"/>
    <w:rsid w:val="00963E34"/>
    <w:rsid w:val="00964DFA"/>
    <w:rsid w:val="00970631"/>
    <w:rsid w:val="00973E5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77EA2"/>
    <w:rsid w:val="00A807C1"/>
    <w:rsid w:val="00A83374"/>
    <w:rsid w:val="00A96172"/>
    <w:rsid w:val="00A97039"/>
    <w:rsid w:val="00AB0D6A"/>
    <w:rsid w:val="00AB4022"/>
    <w:rsid w:val="00AB43B3"/>
    <w:rsid w:val="00AB49B9"/>
    <w:rsid w:val="00AB758A"/>
    <w:rsid w:val="00AC1E7E"/>
    <w:rsid w:val="00AC507D"/>
    <w:rsid w:val="00AC66E4"/>
    <w:rsid w:val="00AD4475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0A01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3D6E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C4267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77B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C0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C0F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3D44B1-37D9-448D-9DDB-48B570CD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2013-03-29T19:12:00Z</cp:lastPrinted>
  <dcterms:created xsi:type="dcterms:W3CDTF">2013-04-19T21:46:00Z</dcterms:created>
  <dcterms:modified xsi:type="dcterms:W3CDTF">2013-04-19T21:49:00Z</dcterms:modified>
</cp:coreProperties>
</file>