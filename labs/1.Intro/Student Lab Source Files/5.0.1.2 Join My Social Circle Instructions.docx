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F72834" w:rsidP="009B79E8">
      <w:pPr>
        <w:pStyle w:val="LabTitle"/>
      </w:pPr>
      <w:r>
        <w:t>Join my social circle!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F72834" w:rsidP="00963E34">
      <w:pPr>
        <w:pStyle w:val="BodyTextL25Bold"/>
      </w:pPr>
      <w:r w:rsidRPr="00F72834">
        <w:t xml:space="preserve">Describe the impact of ARP requests </w:t>
      </w:r>
      <w:r>
        <w:t>on network and host performance.</w:t>
      </w:r>
    </w:p>
    <w:p w:rsidR="00F42D18" w:rsidRPr="00F72834" w:rsidRDefault="00083265" w:rsidP="00083265">
      <w:pPr>
        <w:pStyle w:val="BodyTextL25"/>
      </w:pPr>
      <w:r>
        <w:t>In this activity, you</w:t>
      </w:r>
      <w:r w:rsidR="00F72834" w:rsidRPr="00F72834">
        <w:t xml:space="preserve"> will discuss </w:t>
      </w:r>
      <w:r w:rsidR="008D6C5D">
        <w:t xml:space="preserve">the ways </w:t>
      </w:r>
      <w:r>
        <w:t>in which</w:t>
      </w:r>
      <w:r w:rsidR="00F72834" w:rsidRPr="00F72834">
        <w:t xml:space="preserve"> local addressing (source and destination) is </w:t>
      </w:r>
      <w:r w:rsidR="008D6C5D">
        <w:t>critical</w:t>
      </w:r>
      <w:r w:rsidR="00F72834" w:rsidRPr="00F72834">
        <w:t xml:space="preserve"> to data communication identification when using messaging, conferencing, emailing, and even gaming.</w:t>
      </w:r>
    </w:p>
    <w:p w:rsidR="00C07FD9" w:rsidRPr="00C07FD9" w:rsidRDefault="009D2C27" w:rsidP="00C45695">
      <w:pPr>
        <w:pStyle w:val="LabSection"/>
      </w:pPr>
      <w:r>
        <w:t>Background</w:t>
      </w:r>
      <w:r w:rsidR="00C45695">
        <w:t>/</w:t>
      </w:r>
      <w:r w:rsidR="00672919">
        <w:t>Scenario</w:t>
      </w:r>
    </w:p>
    <w:p w:rsidR="00D472E5" w:rsidRPr="00D472E5" w:rsidRDefault="00D472E5" w:rsidP="00083265">
      <w:pPr>
        <w:pStyle w:val="BodyTextL25"/>
      </w:pPr>
      <w:r w:rsidRPr="00D472E5">
        <w:rPr>
          <w:b/>
        </w:rPr>
        <w:t xml:space="preserve">Note: </w:t>
      </w:r>
      <w:r w:rsidRPr="00D472E5">
        <w:t>This activity can be completed individually in</w:t>
      </w:r>
      <w:r>
        <w:t xml:space="preserve"> class</w:t>
      </w:r>
      <w:r w:rsidRPr="00D472E5">
        <w:t xml:space="preserve"> or outside of class.</w:t>
      </w:r>
    </w:p>
    <w:p w:rsidR="00D472E5" w:rsidRDefault="00F72834" w:rsidP="00083265">
      <w:pPr>
        <w:pStyle w:val="BodyTextL25"/>
      </w:pPr>
      <w:r w:rsidRPr="00203CBD">
        <w:t xml:space="preserve">Much of our network communication takes the form of </w:t>
      </w:r>
      <w:r w:rsidR="009E106E">
        <w:t xml:space="preserve">email, </w:t>
      </w:r>
      <w:r w:rsidRPr="00203CBD">
        <w:t xml:space="preserve">messaging (text or instant), video contact, </w:t>
      </w:r>
      <w:r w:rsidR="00083265">
        <w:t xml:space="preserve">and </w:t>
      </w:r>
      <w:r w:rsidRPr="00203CBD">
        <w:t>social media postings</w:t>
      </w:r>
      <w:r w:rsidR="009E106E">
        <w:t>.</w:t>
      </w:r>
      <w:r>
        <w:t xml:space="preserve">  </w:t>
      </w:r>
    </w:p>
    <w:p w:rsidR="00F72834" w:rsidRPr="00203CBD" w:rsidRDefault="00D472E5" w:rsidP="00083265">
      <w:pPr>
        <w:pStyle w:val="BodyTextL25"/>
      </w:pPr>
      <w:r>
        <w:t>For this activity, c</w:t>
      </w:r>
      <w:r w:rsidR="00F72834" w:rsidRPr="00203CBD">
        <w:t>hoose one of the following types of network</w:t>
      </w:r>
      <w:r w:rsidR="009E106E">
        <w:t xml:space="preserve"> communications</w:t>
      </w:r>
      <w:r w:rsidR="00F72834" w:rsidRPr="00203CBD">
        <w:t>:</w:t>
      </w:r>
    </w:p>
    <w:p w:rsidR="00F72834" w:rsidRPr="00203CBD" w:rsidRDefault="00F72834" w:rsidP="00170104">
      <w:pPr>
        <w:pStyle w:val="BodyTextL25"/>
        <w:numPr>
          <w:ilvl w:val="0"/>
          <w:numId w:val="6"/>
        </w:numPr>
      </w:pPr>
      <w:r w:rsidRPr="00203CBD">
        <w:t>Text or instant messaging</w:t>
      </w:r>
    </w:p>
    <w:p w:rsidR="00F72834" w:rsidRPr="00203CBD" w:rsidRDefault="00F72834" w:rsidP="00170104">
      <w:pPr>
        <w:pStyle w:val="BodyTextL25"/>
        <w:numPr>
          <w:ilvl w:val="0"/>
          <w:numId w:val="6"/>
        </w:numPr>
      </w:pPr>
      <w:r w:rsidRPr="00203CBD">
        <w:t>Audio/video conferencing</w:t>
      </w:r>
    </w:p>
    <w:p w:rsidR="00F72834" w:rsidRPr="00203CBD" w:rsidRDefault="00F72834" w:rsidP="00170104">
      <w:pPr>
        <w:pStyle w:val="BodyTextL25"/>
        <w:numPr>
          <w:ilvl w:val="0"/>
          <w:numId w:val="6"/>
        </w:numPr>
      </w:pPr>
      <w:r w:rsidRPr="00203CBD">
        <w:t>Emailing</w:t>
      </w:r>
    </w:p>
    <w:p w:rsidR="00F72834" w:rsidRPr="00203CBD" w:rsidRDefault="009E106E" w:rsidP="00170104">
      <w:pPr>
        <w:pStyle w:val="BodyTextL25"/>
        <w:numPr>
          <w:ilvl w:val="0"/>
          <w:numId w:val="6"/>
        </w:numPr>
      </w:pPr>
      <w:r>
        <w:t>Online g</w:t>
      </w:r>
      <w:r w:rsidR="00F72834" w:rsidRPr="00203CBD">
        <w:t>aming</w:t>
      </w:r>
    </w:p>
    <w:p w:rsidR="00F72834" w:rsidRPr="00203CBD" w:rsidRDefault="00F72834" w:rsidP="00083265">
      <w:pPr>
        <w:pStyle w:val="BodyTextL25"/>
      </w:pPr>
      <w:r w:rsidRPr="00203CBD">
        <w:t xml:space="preserve">Now that you have selected a </w:t>
      </w:r>
      <w:r w:rsidR="009E106E">
        <w:t>network communication</w:t>
      </w:r>
      <w:r w:rsidRPr="00203CBD">
        <w:t xml:space="preserve"> type, record your answers to the following questions:</w:t>
      </w:r>
    </w:p>
    <w:p w:rsidR="00F72834" w:rsidRPr="00203CBD" w:rsidRDefault="00F72834" w:rsidP="00170104">
      <w:pPr>
        <w:pStyle w:val="BodyTextL25"/>
        <w:numPr>
          <w:ilvl w:val="0"/>
          <w:numId w:val="7"/>
        </w:numPr>
      </w:pPr>
      <w:r w:rsidRPr="00203CBD">
        <w:t>Is there a procedure you must follow to register others and yourself so that you form a communications</w:t>
      </w:r>
      <w:r w:rsidR="009E106E">
        <w:t xml:space="preserve"> account</w:t>
      </w:r>
      <w:r w:rsidRPr="00203CBD">
        <w:t>?</w:t>
      </w:r>
      <w:r w:rsidR="00C10F62">
        <w:t xml:space="preserve"> </w:t>
      </w:r>
      <w:r w:rsidR="00C10F62">
        <w:rPr>
          <w:rFonts w:eastAsia="Times New Roman" w:cs="Arial"/>
        </w:rPr>
        <w:t>Why do you think that a procedure is needed?</w:t>
      </w:r>
    </w:p>
    <w:p w:rsidR="008D6C5D" w:rsidRDefault="00F72834" w:rsidP="00170104">
      <w:pPr>
        <w:pStyle w:val="BodyTextL25"/>
        <w:numPr>
          <w:ilvl w:val="0"/>
          <w:numId w:val="7"/>
        </w:numPr>
      </w:pPr>
      <w:r w:rsidRPr="00203CBD">
        <w:t>How do you initiate contact with the person</w:t>
      </w:r>
      <w:r w:rsidR="008D6C5D">
        <w:t xml:space="preserve"> or </w:t>
      </w:r>
      <w:r w:rsidRPr="00203CBD">
        <w:t>people with whom you wish to communicate?</w:t>
      </w:r>
      <w:r w:rsidR="008D6C5D">
        <w:t xml:space="preserve"> </w:t>
      </w:r>
    </w:p>
    <w:p w:rsidR="00C45695" w:rsidRDefault="00F72834" w:rsidP="00170104">
      <w:pPr>
        <w:pStyle w:val="BodyTextL25"/>
        <w:numPr>
          <w:ilvl w:val="0"/>
          <w:numId w:val="7"/>
        </w:numPr>
      </w:pPr>
      <w:r w:rsidRPr="00203CBD">
        <w:t>How do you</w:t>
      </w:r>
      <w:r w:rsidR="008D6C5D">
        <w:t xml:space="preserve"> ensure that</w:t>
      </w:r>
      <w:r w:rsidRPr="00203CBD">
        <w:t xml:space="preserve"> your conversations are received only</w:t>
      </w:r>
      <w:r w:rsidR="008D6C5D">
        <w:t xml:space="preserve"> by</w:t>
      </w:r>
      <w:r w:rsidRPr="00203CBD">
        <w:t xml:space="preserve"> those with whom you wish to communicate?</w:t>
      </w:r>
      <w:r w:rsidR="008D6C5D">
        <w:t xml:space="preserve"> </w:t>
      </w:r>
      <w:r w:rsidRPr="00203CBD">
        <w:t>Be prepared to discuss your answers in class.</w:t>
      </w:r>
    </w:p>
    <w:p w:rsidR="007D2AFE" w:rsidRDefault="007D2AFE" w:rsidP="00F82554">
      <w:pPr>
        <w:pStyle w:val="LabSection"/>
      </w:pPr>
      <w:r>
        <w:t>Required R</w:t>
      </w:r>
      <w:r w:rsidR="006E6581">
        <w:t>esources</w:t>
      </w:r>
    </w:p>
    <w:p w:rsidR="00240E41" w:rsidRDefault="00240E41" w:rsidP="00083265">
      <w:pPr>
        <w:pStyle w:val="BodyTextL25"/>
      </w:pPr>
      <w:r>
        <w:t>Recording capabilities (paper, tablet, etc.) for</w:t>
      </w:r>
      <w:r w:rsidR="00F42D18">
        <w:t xml:space="preserve"> reflective</w:t>
      </w:r>
      <w:r>
        <w:t xml:space="preserve"> comments </w:t>
      </w:r>
      <w:r w:rsidR="00083265">
        <w:t>to be shared with the class</w:t>
      </w:r>
    </w:p>
    <w:p w:rsidR="00853418" w:rsidRDefault="00024EE5" w:rsidP="00024EE5">
      <w:pPr>
        <w:pStyle w:val="LabSection"/>
      </w:pPr>
      <w:r>
        <w:t>Reflection</w:t>
      </w:r>
    </w:p>
    <w:p w:rsidR="00F72834" w:rsidRDefault="008D6C5D" w:rsidP="00170104">
      <w:pPr>
        <w:pStyle w:val="BodyText1"/>
        <w:numPr>
          <w:ilvl w:val="0"/>
          <w:numId w:val="5"/>
        </w:numPr>
        <w:rPr>
          <w:rFonts w:eastAsia="Times New Roman" w:cs="Arial"/>
        </w:rPr>
      </w:pPr>
      <w:r w:rsidRPr="00203CBD">
        <w:t>Is there a procedure you must follow to register others and yourself so that you form a communications</w:t>
      </w:r>
      <w:r>
        <w:t xml:space="preserve"> account</w:t>
      </w:r>
      <w:r w:rsidRPr="00203CBD">
        <w:t>?</w:t>
      </w:r>
      <w:r>
        <w:t xml:space="preserve"> </w:t>
      </w:r>
      <w:r>
        <w:rPr>
          <w:rFonts w:eastAsia="Times New Roman" w:cs="Arial"/>
        </w:rPr>
        <w:t>Why do you think that a procedure is needed</w:t>
      </w:r>
      <w:r w:rsidR="00C10F62">
        <w:rPr>
          <w:rFonts w:eastAsia="Times New Roman" w:cs="Arial"/>
        </w:rPr>
        <w:t>?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F72834" w:rsidRPr="00F72834" w:rsidRDefault="00F72834" w:rsidP="00F72834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F72834" w:rsidRDefault="008D6C5D" w:rsidP="00170104">
      <w:pPr>
        <w:pStyle w:val="BodyText1"/>
        <w:numPr>
          <w:ilvl w:val="0"/>
          <w:numId w:val="5"/>
        </w:numPr>
        <w:rPr>
          <w:rFonts w:eastAsia="Times New Roman" w:cs="Arial"/>
        </w:rPr>
      </w:pPr>
      <w:r w:rsidRPr="00203CBD">
        <w:lastRenderedPageBreak/>
        <w:t>How do you initiate contact with the person</w:t>
      </w:r>
      <w:r>
        <w:t xml:space="preserve"> or </w:t>
      </w:r>
      <w:r w:rsidRPr="00203CBD">
        <w:t>people with whom you wish to communicate</w:t>
      </w:r>
      <w:r w:rsidR="00F72834" w:rsidRPr="00F72834">
        <w:rPr>
          <w:rFonts w:eastAsia="Times New Roman" w:cs="Arial"/>
        </w:rPr>
        <w:t>?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F72834" w:rsidRPr="00F72834" w:rsidRDefault="00F72834" w:rsidP="00F72834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F72834" w:rsidRDefault="008D6C5D" w:rsidP="00170104">
      <w:pPr>
        <w:pStyle w:val="BodyText1"/>
        <w:numPr>
          <w:ilvl w:val="0"/>
          <w:numId w:val="5"/>
        </w:numPr>
        <w:rPr>
          <w:rFonts w:eastAsia="Times New Roman" w:cs="Arial"/>
        </w:rPr>
      </w:pPr>
      <w:r w:rsidRPr="00203CBD">
        <w:t>How do you</w:t>
      </w:r>
      <w:r>
        <w:t xml:space="preserve"> ensure that</w:t>
      </w:r>
      <w:r w:rsidRPr="00203CBD">
        <w:t xml:space="preserve"> your conversations are received only</w:t>
      </w:r>
      <w:r>
        <w:t xml:space="preserve"> by</w:t>
      </w:r>
      <w:r w:rsidRPr="00203CBD">
        <w:t xml:space="preserve"> those with whom you wish to communicate?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9B79E8" w:rsidRDefault="009B79E8" w:rsidP="009B79E8">
      <w:pPr>
        <w:pStyle w:val="BodyText1"/>
        <w:ind w:left="720"/>
        <w:rPr>
          <w:rFonts w:eastAsia="Times New Roman" w:cs="Arial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p w:rsidR="001D47D1" w:rsidRPr="009B79E8" w:rsidRDefault="009B79E8" w:rsidP="009B79E8">
      <w:pPr>
        <w:pStyle w:val="BodyText1"/>
        <w:ind w:left="720"/>
        <w:rPr>
          <w:rStyle w:val="AnswerGray"/>
          <w:rFonts w:eastAsia="Times New Roman" w:cs="Arial"/>
          <w:shd w:val="clear" w:color="auto" w:fill="auto"/>
        </w:rPr>
      </w:pPr>
      <w:r w:rsidRPr="00F72834">
        <w:rPr>
          <w:rFonts w:eastAsia="Times New Roman" w:cs="Arial"/>
        </w:rPr>
        <w:t>____________________________________________________________________________________</w:t>
      </w:r>
    </w:p>
    <w:sectPr w:rsidR="001D47D1" w:rsidRPr="009B79E8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F52" w:rsidRDefault="00A97F52" w:rsidP="0090659A">
      <w:pPr>
        <w:spacing w:after="0" w:line="240" w:lineRule="auto"/>
      </w:pPr>
      <w:r>
        <w:separator/>
      </w:r>
    </w:p>
    <w:p w:rsidR="00A97F52" w:rsidRDefault="00A97F52"/>
    <w:p w:rsidR="00A97F52" w:rsidRDefault="00A97F52"/>
    <w:p w:rsidR="00A97F52" w:rsidRDefault="00A97F52"/>
    <w:p w:rsidR="00A97F52" w:rsidRDefault="00A97F52"/>
  </w:endnote>
  <w:endnote w:type="continuationSeparator" w:id="0">
    <w:p w:rsidR="00A97F52" w:rsidRDefault="00A97F52" w:rsidP="0090659A">
      <w:pPr>
        <w:spacing w:after="0" w:line="240" w:lineRule="auto"/>
      </w:pPr>
      <w:r>
        <w:continuationSeparator/>
      </w:r>
    </w:p>
    <w:p w:rsidR="00A97F52" w:rsidRDefault="00A97F52"/>
    <w:p w:rsidR="00A97F52" w:rsidRDefault="00A97F52"/>
    <w:p w:rsidR="00A97F52" w:rsidRDefault="00A97F52"/>
    <w:p w:rsidR="00A97F52" w:rsidRDefault="00A97F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713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713B8" w:rsidRPr="0090659A">
      <w:rPr>
        <w:b/>
        <w:szCs w:val="16"/>
      </w:rPr>
      <w:fldChar w:fldCharType="separate"/>
    </w:r>
    <w:r w:rsidR="009B79E8">
      <w:rPr>
        <w:b/>
        <w:noProof/>
        <w:szCs w:val="16"/>
      </w:rPr>
      <w:t>2</w:t>
    </w:r>
    <w:r w:rsidR="000713B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713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713B8" w:rsidRPr="0090659A">
      <w:rPr>
        <w:b/>
        <w:szCs w:val="16"/>
      </w:rPr>
      <w:fldChar w:fldCharType="separate"/>
    </w:r>
    <w:r w:rsidR="009B79E8">
      <w:rPr>
        <w:b/>
        <w:noProof/>
        <w:szCs w:val="16"/>
      </w:rPr>
      <w:t>2</w:t>
    </w:r>
    <w:r w:rsidR="000713B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713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713B8" w:rsidRPr="0090659A">
      <w:rPr>
        <w:b/>
        <w:szCs w:val="16"/>
      </w:rPr>
      <w:fldChar w:fldCharType="separate"/>
    </w:r>
    <w:r w:rsidR="009B79E8">
      <w:rPr>
        <w:b/>
        <w:noProof/>
        <w:szCs w:val="16"/>
      </w:rPr>
      <w:t>1</w:t>
    </w:r>
    <w:r w:rsidR="000713B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713B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713B8" w:rsidRPr="0090659A">
      <w:rPr>
        <w:b/>
        <w:szCs w:val="16"/>
      </w:rPr>
      <w:fldChar w:fldCharType="separate"/>
    </w:r>
    <w:r w:rsidR="009B79E8">
      <w:rPr>
        <w:b/>
        <w:noProof/>
        <w:szCs w:val="16"/>
      </w:rPr>
      <w:t>2</w:t>
    </w:r>
    <w:r w:rsidR="000713B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F52" w:rsidRDefault="00A97F52" w:rsidP="0090659A">
      <w:pPr>
        <w:spacing w:after="0" w:line="240" w:lineRule="auto"/>
      </w:pPr>
      <w:r>
        <w:separator/>
      </w:r>
    </w:p>
    <w:p w:rsidR="00A97F52" w:rsidRDefault="00A97F52"/>
    <w:p w:rsidR="00A97F52" w:rsidRDefault="00A97F52"/>
    <w:p w:rsidR="00A97F52" w:rsidRDefault="00A97F52"/>
    <w:p w:rsidR="00A97F52" w:rsidRDefault="00A97F52"/>
  </w:footnote>
  <w:footnote w:type="continuationSeparator" w:id="0">
    <w:p w:rsidR="00A97F52" w:rsidRDefault="00A97F52" w:rsidP="0090659A">
      <w:pPr>
        <w:spacing w:after="0" w:line="240" w:lineRule="auto"/>
      </w:pPr>
      <w:r>
        <w:continuationSeparator/>
      </w:r>
    </w:p>
    <w:p w:rsidR="00A97F52" w:rsidRDefault="00A97F52"/>
    <w:p w:rsidR="00A97F52" w:rsidRDefault="00A97F52"/>
    <w:p w:rsidR="00A97F52" w:rsidRDefault="00A97F52"/>
    <w:p w:rsidR="00A97F52" w:rsidRDefault="00A97F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173CD" w:rsidP="00C52BA6">
    <w:pPr>
      <w:pStyle w:val="PageHead"/>
    </w:pPr>
    <w:r>
      <w:t>Join my social circle!</w:t>
    </w:r>
    <w:r w:rsidR="00146B0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0C569EE"/>
    <w:multiLevelType w:val="hybridMultilevel"/>
    <w:tmpl w:val="58FC2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122293"/>
    <w:multiLevelType w:val="hybridMultilevel"/>
    <w:tmpl w:val="7B02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F71639D"/>
    <w:multiLevelType w:val="hybridMultilevel"/>
    <w:tmpl w:val="0CA8F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5EE94F62"/>
    <w:multiLevelType w:val="hybridMultilevel"/>
    <w:tmpl w:val="1DAA4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C24EFB"/>
    <w:multiLevelType w:val="hybridMultilevel"/>
    <w:tmpl w:val="B922F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9F1DA0"/>
    <w:multiLevelType w:val="hybridMultilevel"/>
    <w:tmpl w:val="5FF6C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305904"/>
    <w:multiLevelType w:val="hybridMultilevel"/>
    <w:tmpl w:val="71100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13B8"/>
    <w:rsid w:val="00075E97"/>
    <w:rsid w:val="000769CF"/>
    <w:rsid w:val="000815D8"/>
    <w:rsid w:val="00083265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3405"/>
    <w:rsid w:val="000E65F0"/>
    <w:rsid w:val="000F072C"/>
    <w:rsid w:val="000F518D"/>
    <w:rsid w:val="000F6743"/>
    <w:rsid w:val="00100F85"/>
    <w:rsid w:val="00107B2B"/>
    <w:rsid w:val="00112AC5"/>
    <w:rsid w:val="001133DD"/>
    <w:rsid w:val="00120CBE"/>
    <w:rsid w:val="001255AF"/>
    <w:rsid w:val="001356DA"/>
    <w:rsid w:val="001366EC"/>
    <w:rsid w:val="0014219C"/>
    <w:rsid w:val="001425ED"/>
    <w:rsid w:val="00145674"/>
    <w:rsid w:val="00146B06"/>
    <w:rsid w:val="00154E3A"/>
    <w:rsid w:val="00163164"/>
    <w:rsid w:val="00170104"/>
    <w:rsid w:val="001710C0"/>
    <w:rsid w:val="00172AFB"/>
    <w:rsid w:val="001772B8"/>
    <w:rsid w:val="00180FBF"/>
    <w:rsid w:val="00182CF4"/>
    <w:rsid w:val="00186CE1"/>
    <w:rsid w:val="00187714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47D1"/>
    <w:rsid w:val="001D5B6F"/>
    <w:rsid w:val="001D600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2E3A"/>
    <w:rsid w:val="00243C62"/>
    <w:rsid w:val="002506CF"/>
    <w:rsid w:val="0025107F"/>
    <w:rsid w:val="00252069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AD6"/>
    <w:rsid w:val="002D6C2A"/>
    <w:rsid w:val="002D7A86"/>
    <w:rsid w:val="002E02AB"/>
    <w:rsid w:val="002E4290"/>
    <w:rsid w:val="002F09B9"/>
    <w:rsid w:val="002F45FF"/>
    <w:rsid w:val="002F6D17"/>
    <w:rsid w:val="00302887"/>
    <w:rsid w:val="00303546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7CA3"/>
    <w:rsid w:val="003A19DC"/>
    <w:rsid w:val="003A1B45"/>
    <w:rsid w:val="003B46FC"/>
    <w:rsid w:val="003B5767"/>
    <w:rsid w:val="003B7605"/>
    <w:rsid w:val="003C2E30"/>
    <w:rsid w:val="003C6BCA"/>
    <w:rsid w:val="003C7902"/>
    <w:rsid w:val="003D0BFF"/>
    <w:rsid w:val="003D5F92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173CD"/>
    <w:rsid w:val="00422476"/>
    <w:rsid w:val="004230D3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9050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03491"/>
    <w:rsid w:val="00510639"/>
    <w:rsid w:val="0051322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97875"/>
    <w:rsid w:val="005A24EF"/>
    <w:rsid w:val="005A6E62"/>
    <w:rsid w:val="005B1F43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0A6"/>
    <w:rsid w:val="006131CE"/>
    <w:rsid w:val="00617D6E"/>
    <w:rsid w:val="00622D61"/>
    <w:rsid w:val="00624198"/>
    <w:rsid w:val="006259E8"/>
    <w:rsid w:val="00640119"/>
    <w:rsid w:val="006428E5"/>
    <w:rsid w:val="00644958"/>
    <w:rsid w:val="0065695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9"/>
    <w:rsid w:val="007436BF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76D8A"/>
    <w:rsid w:val="00786F58"/>
    <w:rsid w:val="00787CC1"/>
    <w:rsid w:val="00792F4E"/>
    <w:rsid w:val="0079398D"/>
    <w:rsid w:val="00796C25"/>
    <w:rsid w:val="0079714C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C5D"/>
    <w:rsid w:val="008D73BF"/>
    <w:rsid w:val="008D7F09"/>
    <w:rsid w:val="008E5B64"/>
    <w:rsid w:val="008E7DAA"/>
    <w:rsid w:val="008F0094"/>
    <w:rsid w:val="008F340F"/>
    <w:rsid w:val="008F4759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83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9E8"/>
    <w:rsid w:val="009C75E6"/>
    <w:rsid w:val="009D2C27"/>
    <w:rsid w:val="009E106E"/>
    <w:rsid w:val="009E2309"/>
    <w:rsid w:val="009E3D01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F52"/>
    <w:rsid w:val="00AB0D6A"/>
    <w:rsid w:val="00AB43B3"/>
    <w:rsid w:val="00AB49B9"/>
    <w:rsid w:val="00AB5A81"/>
    <w:rsid w:val="00AB758A"/>
    <w:rsid w:val="00AC1E7E"/>
    <w:rsid w:val="00AC507D"/>
    <w:rsid w:val="00AC66E4"/>
    <w:rsid w:val="00AD33B7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56B3"/>
    <w:rsid w:val="00BF04E8"/>
    <w:rsid w:val="00BF16BF"/>
    <w:rsid w:val="00BF4D1F"/>
    <w:rsid w:val="00C00009"/>
    <w:rsid w:val="00C02A73"/>
    <w:rsid w:val="00C063D2"/>
    <w:rsid w:val="00C07FD9"/>
    <w:rsid w:val="00C10955"/>
    <w:rsid w:val="00C10F62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76ACB"/>
    <w:rsid w:val="00C90311"/>
    <w:rsid w:val="00C91C26"/>
    <w:rsid w:val="00C91D22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34BD7"/>
    <w:rsid w:val="00D41566"/>
    <w:rsid w:val="00D458EC"/>
    <w:rsid w:val="00D472E5"/>
    <w:rsid w:val="00D501B0"/>
    <w:rsid w:val="00D52582"/>
    <w:rsid w:val="00D56A0E"/>
    <w:rsid w:val="00D57AD3"/>
    <w:rsid w:val="00D635FE"/>
    <w:rsid w:val="00D63F26"/>
    <w:rsid w:val="00D675A1"/>
    <w:rsid w:val="00D729DE"/>
    <w:rsid w:val="00D75B6A"/>
    <w:rsid w:val="00D84BDA"/>
    <w:rsid w:val="00D876A8"/>
    <w:rsid w:val="00D87F26"/>
    <w:rsid w:val="00D93063"/>
    <w:rsid w:val="00D933B0"/>
    <w:rsid w:val="00D974FC"/>
    <w:rsid w:val="00D977E8"/>
    <w:rsid w:val="00DB1C89"/>
    <w:rsid w:val="00DB3763"/>
    <w:rsid w:val="00DB4029"/>
    <w:rsid w:val="00DB5CC1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98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D18"/>
    <w:rsid w:val="00F4428F"/>
    <w:rsid w:val="00F46BD9"/>
    <w:rsid w:val="00F60BE0"/>
    <w:rsid w:val="00F6280E"/>
    <w:rsid w:val="00F7050A"/>
    <w:rsid w:val="00F72834"/>
    <w:rsid w:val="00F75533"/>
    <w:rsid w:val="00F82554"/>
    <w:rsid w:val="00F91D74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B7F07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34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834"/>
    <w:rPr>
      <w:rFonts w:asciiTheme="majorHAnsi" w:eastAsiaTheme="majorEastAsia" w:hAnsiTheme="majorHAnsi" w:cstheme="majorBidi"/>
      <w:i/>
      <w:iCs/>
      <w:spacing w:val="1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34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834"/>
    <w:rPr>
      <w:rFonts w:asciiTheme="majorHAnsi" w:eastAsiaTheme="majorEastAsia" w:hAnsiTheme="majorHAnsi" w:cstheme="majorBidi"/>
      <w:i/>
      <w:iCs/>
      <w:spacing w:val="1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4771B-1939-482F-AD71-3260E918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2013-03-29T15:56:00Z</cp:lastPrinted>
  <dcterms:created xsi:type="dcterms:W3CDTF">2013-04-19T22:12:00Z</dcterms:created>
  <dcterms:modified xsi:type="dcterms:W3CDTF">2013-04-19T22:17:00Z</dcterms:modified>
</cp:coreProperties>
</file>