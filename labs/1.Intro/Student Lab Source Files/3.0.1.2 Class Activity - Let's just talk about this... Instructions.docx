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BD2D6C" w:rsidP="00BE67DD">
      <w:pPr>
        <w:pStyle w:val="LabTitle"/>
      </w:pPr>
      <w:r>
        <w:t>Let’s just talk about this…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373B80" w:rsidP="00963E34">
      <w:pPr>
        <w:pStyle w:val="BodyTextL25Bold"/>
      </w:pPr>
      <w:r w:rsidRPr="00E9060B">
        <w:rPr>
          <w:rFonts w:eastAsiaTheme="minorHAnsi" w:cs="Arial"/>
          <w:szCs w:val="16"/>
        </w:rPr>
        <w:t>Explain the role of protocols and standards organizations in facilitating interoperability in network communications</w:t>
      </w:r>
      <w:r w:rsidR="00217751">
        <w:t>.</w:t>
      </w:r>
      <w:r w:rsidR="00A91851">
        <w:t xml:space="preserve"> </w:t>
      </w:r>
    </w:p>
    <w:p w:rsidR="00BD2D6C" w:rsidRPr="00BD2D6C" w:rsidRDefault="00FE6377" w:rsidP="00FE6377">
      <w:pPr>
        <w:pStyle w:val="LabSection"/>
        <w:numPr>
          <w:ilvl w:val="0"/>
          <w:numId w:val="0"/>
        </w:numPr>
        <w:ind w:left="360"/>
      </w:pPr>
      <w:r w:rsidRPr="00FE6377">
        <w:rPr>
          <w:rFonts w:eastAsia="Calibri"/>
          <w:b w:val="0"/>
          <w:bCs w:val="0"/>
          <w:iCs w:val="0"/>
          <w:sz w:val="20"/>
        </w:rPr>
        <w:t>In this activity, you will determine ways to communicate when standards are not present or agreed upon. You will also resolve a communication issue by establishing standards for communication.</w:t>
      </w:r>
    </w:p>
    <w:p w:rsidR="00C07FD9" w:rsidRPr="00C07FD9" w:rsidRDefault="009D2C27" w:rsidP="00BD2D6C">
      <w:pPr>
        <w:pStyle w:val="LabSection"/>
      </w:pPr>
      <w:r>
        <w:t>Background</w:t>
      </w:r>
      <w:r w:rsidR="00672919">
        <w:t>/Scenario</w:t>
      </w:r>
    </w:p>
    <w:p w:rsidR="00BD2D6C" w:rsidRDefault="00BD2D6C" w:rsidP="00BD2D6C">
      <w:pPr>
        <w:pStyle w:val="BodyTextL25"/>
      </w:pPr>
      <w:r>
        <w:t xml:space="preserve">You have just purchased a new automobile for your personal use.  After driving the car for a week or so, you find that it is not </w:t>
      </w:r>
      <w:r w:rsidR="00FE6377">
        <w:t>properly functioning</w:t>
      </w:r>
      <w:r>
        <w:t>.</w:t>
      </w:r>
    </w:p>
    <w:p w:rsidR="00BD2D6C" w:rsidRDefault="00BD2D6C" w:rsidP="00BD2D6C">
      <w:pPr>
        <w:pStyle w:val="BodyTextL25"/>
      </w:pPr>
      <w:r>
        <w:t xml:space="preserve">After discussing the problem with several of your peers, you decide to take it to </w:t>
      </w:r>
      <w:r w:rsidR="00FE6377">
        <w:t>a highly recommended</w:t>
      </w:r>
      <w:r>
        <w:t xml:space="preserve"> automotive repair facility</w:t>
      </w:r>
      <w:r w:rsidR="00202751">
        <w:t>. I</w:t>
      </w:r>
      <w:r>
        <w:t>t is the only repair facility located in close proximity to you.</w:t>
      </w:r>
    </w:p>
    <w:p w:rsidR="00BD2D6C" w:rsidRDefault="00BD2D6C" w:rsidP="00BD2D6C">
      <w:pPr>
        <w:pStyle w:val="BodyTextL25"/>
      </w:pPr>
      <w:r>
        <w:t>When you arrive at the repair facility, you find that all of the mechanics speak another language.  You are having difficulty explaining the automobile’s performance</w:t>
      </w:r>
      <w:r w:rsidR="00202751">
        <w:t xml:space="preserve"> problems</w:t>
      </w:r>
      <w:r>
        <w:t xml:space="preserve">, but </w:t>
      </w:r>
      <w:r w:rsidR="00202751">
        <w:t xml:space="preserve">the </w:t>
      </w:r>
      <w:r>
        <w:t xml:space="preserve">repairs really need to be done. You are not sure you can drive it back home </w:t>
      </w:r>
      <w:r w:rsidR="00202751">
        <w:t xml:space="preserve">to </w:t>
      </w:r>
      <w:r>
        <w:t>research other options.</w:t>
      </w:r>
      <w:bookmarkStart w:id="0" w:name="_GoBack"/>
      <w:bookmarkEnd w:id="0"/>
    </w:p>
    <w:p w:rsidR="00BD2D6C" w:rsidRDefault="00B61703" w:rsidP="00BD2D6C">
      <w:pPr>
        <w:pStyle w:val="BodyTextL25"/>
      </w:pPr>
      <w:r>
        <w:t>Y</w:t>
      </w:r>
      <w:r w:rsidR="00BD2D6C">
        <w:t xml:space="preserve">ou must find a way to work with the repair facility to ensure your automobile is </w:t>
      </w:r>
      <w:r w:rsidR="00FE6377">
        <w:t>properly repaired</w:t>
      </w:r>
      <w:r w:rsidR="00BD2D6C">
        <w:t>.</w:t>
      </w:r>
    </w:p>
    <w:p w:rsidR="005E65B5" w:rsidRDefault="00202751" w:rsidP="00BD2D6C">
      <w:pPr>
        <w:pStyle w:val="BodyTextL25"/>
      </w:pPr>
      <w:r>
        <w:t>How will you</w:t>
      </w:r>
      <w:r w:rsidR="00BD2D6C">
        <w:t xml:space="preserve"> communicate with the mechanics in this firm?</w:t>
      </w:r>
      <w:r w:rsidR="00D675A1">
        <w:t xml:space="preserve"> </w:t>
      </w:r>
      <w:r w:rsidR="008F7DFE">
        <w:t xml:space="preserve"> </w:t>
      </w:r>
      <w:r w:rsidR="00640119">
        <w:t>Design a communications model</w:t>
      </w:r>
      <w:r w:rsidR="00B61703">
        <w:t xml:space="preserve"> to ensure</w:t>
      </w:r>
      <w:r w:rsidR="008C065E">
        <w:t xml:space="preserve"> that</w:t>
      </w:r>
      <w:r w:rsidR="00B61703">
        <w:t xml:space="preserve"> the car is </w:t>
      </w:r>
      <w:r w:rsidR="008C065E">
        <w:t>properly repaired</w:t>
      </w:r>
      <w:r w:rsidR="00640119">
        <w:t>.</w:t>
      </w:r>
    </w:p>
    <w:p w:rsidR="00A91851" w:rsidRPr="00A91851" w:rsidRDefault="00A91851" w:rsidP="00A91851">
      <w:pPr>
        <w:pStyle w:val="LabSection"/>
      </w:pPr>
      <w:r w:rsidRPr="00A91851">
        <w:t>Reflection</w:t>
      </w:r>
    </w:p>
    <w:p w:rsidR="00BD2D6C" w:rsidRDefault="00BD2D6C" w:rsidP="00BD2D6C">
      <w:pPr>
        <w:pStyle w:val="BodyTextL25"/>
        <w:numPr>
          <w:ilvl w:val="0"/>
          <w:numId w:val="15"/>
        </w:numPr>
      </w:pPr>
      <w:r>
        <w:t>What steps did you identify as important to communicating your repair request?</w:t>
      </w:r>
      <w:r w:rsidR="00202751">
        <w:t xml:space="preserve">  Justify your answer.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p w:rsidR="008F7DFE" w:rsidRPr="00BE67DD" w:rsidRDefault="00BE67DD" w:rsidP="00BE67DD">
      <w:pPr>
        <w:pStyle w:val="BodyTextL25"/>
        <w:ind w:left="720"/>
      </w:pPr>
      <w:r>
        <w:t>____________________________________________________________________________________</w:t>
      </w:r>
    </w:p>
    <w:sectPr w:rsidR="008F7DFE" w:rsidRPr="00BE67DD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EFB" w:rsidRDefault="006F5EFB" w:rsidP="0090659A">
      <w:pPr>
        <w:spacing w:after="0" w:line="240" w:lineRule="auto"/>
      </w:pPr>
      <w:r>
        <w:separator/>
      </w:r>
    </w:p>
    <w:p w:rsidR="006F5EFB" w:rsidRDefault="006F5EFB"/>
    <w:p w:rsidR="006F5EFB" w:rsidRDefault="006F5EFB"/>
    <w:p w:rsidR="006F5EFB" w:rsidRDefault="006F5EFB"/>
    <w:p w:rsidR="006F5EFB" w:rsidRDefault="006F5EFB"/>
  </w:endnote>
  <w:endnote w:type="continuationSeparator" w:id="0">
    <w:p w:rsidR="006F5EFB" w:rsidRDefault="006F5EFB" w:rsidP="0090659A">
      <w:pPr>
        <w:spacing w:after="0" w:line="240" w:lineRule="auto"/>
      </w:pPr>
      <w:r>
        <w:continuationSeparator/>
      </w:r>
    </w:p>
    <w:p w:rsidR="006F5EFB" w:rsidRDefault="006F5EFB"/>
    <w:p w:rsidR="006F5EFB" w:rsidRDefault="006F5EFB"/>
    <w:p w:rsidR="006F5EFB" w:rsidRDefault="006F5EFB"/>
    <w:p w:rsidR="006F5EFB" w:rsidRDefault="006F5EF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49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497D" w:rsidRPr="0090659A">
      <w:rPr>
        <w:b/>
        <w:szCs w:val="16"/>
      </w:rPr>
      <w:fldChar w:fldCharType="separate"/>
    </w:r>
    <w:r w:rsidR="00BE67DD">
      <w:rPr>
        <w:b/>
        <w:noProof/>
        <w:szCs w:val="16"/>
      </w:rPr>
      <w:t>2</w:t>
    </w:r>
    <w:r w:rsidR="002849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49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497D" w:rsidRPr="0090659A">
      <w:rPr>
        <w:b/>
        <w:szCs w:val="16"/>
      </w:rPr>
      <w:fldChar w:fldCharType="separate"/>
    </w:r>
    <w:r w:rsidR="00BE67DD">
      <w:rPr>
        <w:b/>
        <w:noProof/>
        <w:szCs w:val="16"/>
      </w:rPr>
      <w:t>2</w:t>
    </w:r>
    <w:r w:rsidR="0028497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49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497D" w:rsidRPr="0090659A">
      <w:rPr>
        <w:b/>
        <w:szCs w:val="16"/>
      </w:rPr>
      <w:fldChar w:fldCharType="separate"/>
    </w:r>
    <w:r w:rsidR="00BE67DD">
      <w:rPr>
        <w:b/>
        <w:noProof/>
        <w:szCs w:val="16"/>
      </w:rPr>
      <w:t>1</w:t>
    </w:r>
    <w:r w:rsidR="002849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49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497D" w:rsidRPr="0090659A">
      <w:rPr>
        <w:b/>
        <w:szCs w:val="16"/>
      </w:rPr>
      <w:fldChar w:fldCharType="separate"/>
    </w:r>
    <w:r w:rsidR="00BE67DD">
      <w:rPr>
        <w:b/>
        <w:noProof/>
        <w:szCs w:val="16"/>
      </w:rPr>
      <w:t>1</w:t>
    </w:r>
    <w:r w:rsidR="0028497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EFB" w:rsidRDefault="006F5EFB" w:rsidP="0090659A">
      <w:pPr>
        <w:spacing w:after="0" w:line="240" w:lineRule="auto"/>
      </w:pPr>
      <w:r>
        <w:separator/>
      </w:r>
    </w:p>
    <w:p w:rsidR="006F5EFB" w:rsidRDefault="006F5EFB"/>
    <w:p w:rsidR="006F5EFB" w:rsidRDefault="006F5EFB"/>
    <w:p w:rsidR="006F5EFB" w:rsidRDefault="006F5EFB"/>
    <w:p w:rsidR="006F5EFB" w:rsidRDefault="006F5EFB"/>
  </w:footnote>
  <w:footnote w:type="continuationSeparator" w:id="0">
    <w:p w:rsidR="006F5EFB" w:rsidRDefault="006F5EFB" w:rsidP="0090659A">
      <w:pPr>
        <w:spacing w:after="0" w:line="240" w:lineRule="auto"/>
      </w:pPr>
      <w:r>
        <w:continuationSeparator/>
      </w:r>
    </w:p>
    <w:p w:rsidR="006F5EFB" w:rsidRDefault="006F5EFB"/>
    <w:p w:rsidR="006F5EFB" w:rsidRDefault="006F5EFB"/>
    <w:p w:rsidR="006F5EFB" w:rsidRDefault="006F5EFB"/>
    <w:p w:rsidR="006F5EFB" w:rsidRDefault="006F5EF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91851" w:rsidP="00C52BA6">
    <w:pPr>
      <w:pStyle w:val="PageHead"/>
    </w:pPr>
    <w:r>
      <w:t>Let’s just talk about this…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764A39AE"/>
    <w:multiLevelType w:val="hybridMultilevel"/>
    <w:tmpl w:val="09FA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516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5F1B"/>
    <w:rsid w:val="00197614"/>
    <w:rsid w:val="001A0312"/>
    <w:rsid w:val="001A15DA"/>
    <w:rsid w:val="001A2694"/>
    <w:rsid w:val="001A2DC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6E3"/>
    <w:rsid w:val="001E4E72"/>
    <w:rsid w:val="001E62B3"/>
    <w:rsid w:val="001F0171"/>
    <w:rsid w:val="001F0D77"/>
    <w:rsid w:val="001F7DD8"/>
    <w:rsid w:val="00201928"/>
    <w:rsid w:val="00202751"/>
    <w:rsid w:val="00203E26"/>
    <w:rsid w:val="0020449C"/>
    <w:rsid w:val="002113B8"/>
    <w:rsid w:val="00215665"/>
    <w:rsid w:val="00217751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90C"/>
    <w:rsid w:val="0028497D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2F6F5D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428"/>
    <w:rsid w:val="003559CC"/>
    <w:rsid w:val="003569D7"/>
    <w:rsid w:val="003608AC"/>
    <w:rsid w:val="0036465A"/>
    <w:rsid w:val="00373B8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23CD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1F2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5EFB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74C"/>
    <w:rsid w:val="00796C25"/>
    <w:rsid w:val="007A287C"/>
    <w:rsid w:val="007A3B2A"/>
    <w:rsid w:val="007A771E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065E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1521B"/>
    <w:rsid w:val="00A21211"/>
    <w:rsid w:val="00A34E7F"/>
    <w:rsid w:val="00A46F0A"/>
    <w:rsid w:val="00A46F25"/>
    <w:rsid w:val="00A47CC2"/>
    <w:rsid w:val="00A60146"/>
    <w:rsid w:val="00A622C4"/>
    <w:rsid w:val="00A62F06"/>
    <w:rsid w:val="00A754B4"/>
    <w:rsid w:val="00A807C1"/>
    <w:rsid w:val="00A83374"/>
    <w:rsid w:val="00A91851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1703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E67D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025F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22FC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6615D"/>
    <w:rsid w:val="00F7050A"/>
    <w:rsid w:val="00F75533"/>
    <w:rsid w:val="00FA3811"/>
    <w:rsid w:val="00FA3B9F"/>
    <w:rsid w:val="00FA3F06"/>
    <w:rsid w:val="00FA41D8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377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C819E-6E64-439B-99EB-D05FC536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3</cp:revision>
  <cp:lastPrinted>2013-03-27T21:31:00Z</cp:lastPrinted>
  <dcterms:created xsi:type="dcterms:W3CDTF">2013-04-19T16:13:00Z</dcterms:created>
  <dcterms:modified xsi:type="dcterms:W3CDTF">2013-04-19T16:15:00Z</dcterms:modified>
</cp:coreProperties>
</file>