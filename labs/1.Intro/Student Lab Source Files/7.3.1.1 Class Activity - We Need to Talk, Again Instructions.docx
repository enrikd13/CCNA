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810BC5" w:rsidP="0076166B">
      <w:pPr>
        <w:pStyle w:val="LabTitle"/>
      </w:pPr>
      <w:r>
        <w:t>We Need to Talk, Again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810BC5" w:rsidP="00963E34">
      <w:pPr>
        <w:pStyle w:val="BodyTextL25Bold"/>
      </w:pPr>
      <w:r>
        <w:t>Explain how transport layer protocols and services support communications across data networks</w:t>
      </w:r>
      <w:r w:rsidR="001D6C0C">
        <w:t>.</w:t>
      </w:r>
    </w:p>
    <w:p w:rsidR="00BD2D6C" w:rsidRPr="00BD2D6C" w:rsidRDefault="002B5504" w:rsidP="002B5504">
      <w:pPr>
        <w:pStyle w:val="BodyTextL50"/>
      </w:pPr>
      <w:r w:rsidRPr="002B5504">
        <w:t>In this activity, given a scenario, you will determine whether high-reliability messaging should be used. You will focus on whether the final message is complete, correct, and delivered in a timely manner</w:t>
      </w:r>
    </w:p>
    <w:p w:rsidR="00C07FD9" w:rsidRPr="00C07FD9" w:rsidRDefault="009D2C27" w:rsidP="00BD2D6C">
      <w:pPr>
        <w:pStyle w:val="LabSection"/>
      </w:pPr>
      <w:r>
        <w:t>Background</w:t>
      </w:r>
      <w:r w:rsidR="001D6C0C">
        <w:t>/</w:t>
      </w:r>
      <w:r w:rsidR="00672919">
        <w:t>Scenario</w:t>
      </w:r>
    </w:p>
    <w:p w:rsidR="00810BC5" w:rsidRPr="00810BC5" w:rsidRDefault="00810BC5" w:rsidP="00810BC5">
      <w:pPr>
        <w:pStyle w:val="BodyTextL50"/>
        <w:rPr>
          <w:b/>
        </w:rPr>
      </w:pPr>
      <w:r w:rsidRPr="00810BC5">
        <w:rPr>
          <w:b/>
          <w:bCs/>
        </w:rPr>
        <w:t>Note</w:t>
      </w:r>
      <w:r w:rsidRPr="00810BC5">
        <w:rPr>
          <w:b/>
        </w:rPr>
        <w:t xml:space="preserve">: </w:t>
      </w:r>
      <w:r w:rsidRPr="002B5504">
        <w:t xml:space="preserve">It is important that the students have completed the Introductory MA for this chapter. </w:t>
      </w:r>
      <w:r w:rsidR="00113111" w:rsidRPr="002B5504">
        <w:t>This activity works best in medium-sized groups of 6 to 8 students.</w:t>
      </w:r>
    </w:p>
    <w:p w:rsidR="00113111" w:rsidRPr="00113111" w:rsidRDefault="002B5504" w:rsidP="00113111">
      <w:pPr>
        <w:pStyle w:val="BodyTextL50"/>
      </w:pPr>
      <w:r>
        <w:t>Your</w:t>
      </w:r>
      <w:r w:rsidR="00113111">
        <w:t xml:space="preserve"> instructor will whisper a complex message to the first student in a group. An example of the message might be </w:t>
      </w:r>
      <w:r w:rsidR="00113111" w:rsidRPr="00113111">
        <w:t>“We are expecting a blizzard tomorrow</w:t>
      </w:r>
      <w:r w:rsidR="00113111">
        <w:t>.</w:t>
      </w:r>
      <w:r w:rsidR="00113111" w:rsidRPr="00113111">
        <w:t xml:space="preserve"> </w:t>
      </w:r>
      <w:r w:rsidR="00113111">
        <w:t>I</w:t>
      </w:r>
      <w:r w:rsidR="00113111" w:rsidRPr="00113111">
        <w:t>t should be arriving in the morning and school will be delayed 2</w:t>
      </w:r>
      <w:r w:rsidR="00113111">
        <w:t xml:space="preserve"> two h</w:t>
      </w:r>
      <w:r w:rsidR="00113111" w:rsidRPr="00113111">
        <w:t>ours so bring your homework.”</w:t>
      </w:r>
    </w:p>
    <w:p w:rsidR="00113111" w:rsidRDefault="00113111" w:rsidP="00113111">
      <w:pPr>
        <w:pStyle w:val="BodyTextL50"/>
      </w:pPr>
      <w:r>
        <w:t>That student whispers the message to the next student in the group. Each group follows this process until all members of each group ha</w:t>
      </w:r>
      <w:r w:rsidR="002B5504">
        <w:t>ve heard the whispered message.</w:t>
      </w:r>
    </w:p>
    <w:p w:rsidR="00810BC5" w:rsidRPr="00055ED6" w:rsidRDefault="00810BC5" w:rsidP="00810BC5">
      <w:pPr>
        <w:pStyle w:val="BodyTextL50"/>
      </w:pPr>
      <w:r w:rsidRPr="00055ED6">
        <w:t>Here are the rules to follow:</w:t>
      </w:r>
    </w:p>
    <w:p w:rsidR="00810BC5" w:rsidRPr="00055ED6" w:rsidRDefault="00810BC5" w:rsidP="002B5504">
      <w:pPr>
        <w:pStyle w:val="BodyTextL50"/>
        <w:numPr>
          <w:ilvl w:val="0"/>
          <w:numId w:val="34"/>
        </w:numPr>
      </w:pPr>
      <w:r w:rsidRPr="00055ED6">
        <w:t xml:space="preserve">You can whisper the message in short parts to your </w:t>
      </w:r>
      <w:r w:rsidR="00AD0C6F" w:rsidRPr="00055ED6">
        <w:t>neighbor AND</w:t>
      </w:r>
      <w:r w:rsidRPr="00055ED6">
        <w:t xml:space="preserve"> you can repeat the message parts after verifying your neighbor heard the correct message.</w:t>
      </w:r>
    </w:p>
    <w:p w:rsidR="00810BC5" w:rsidRPr="00055ED6" w:rsidRDefault="00810BC5" w:rsidP="002B5504">
      <w:pPr>
        <w:pStyle w:val="BodyTextL50"/>
        <w:numPr>
          <w:ilvl w:val="0"/>
          <w:numId w:val="34"/>
        </w:numPr>
      </w:pPr>
      <w:r w:rsidRPr="00055ED6">
        <w:t xml:space="preserve">Small parts </w:t>
      </w:r>
      <w:r w:rsidR="00E61D46">
        <w:t xml:space="preserve">of the message </w:t>
      </w:r>
      <w:r w:rsidRPr="00055ED6">
        <w:t>may be checked and repeated again (clockwise OR counter-clockwise to ensure accuracy of the message parts)</w:t>
      </w:r>
      <w:r w:rsidR="0088483F">
        <w:t xml:space="preserve"> by whispering.</w:t>
      </w:r>
      <w:r w:rsidR="00AD0C6F">
        <w:t xml:space="preserve"> </w:t>
      </w:r>
      <w:r w:rsidR="0088483F">
        <w:t>A</w:t>
      </w:r>
      <w:r w:rsidRPr="00055ED6">
        <w:t xml:space="preserve"> student will be assigned to time the entire activity</w:t>
      </w:r>
      <w:r w:rsidR="0088483F">
        <w:t>.</w:t>
      </w:r>
    </w:p>
    <w:p w:rsidR="00810BC5" w:rsidRPr="00055ED6" w:rsidRDefault="00810BC5" w:rsidP="002B5504">
      <w:pPr>
        <w:pStyle w:val="BodyTextL50"/>
        <w:numPr>
          <w:ilvl w:val="0"/>
          <w:numId w:val="34"/>
        </w:numPr>
      </w:pPr>
      <w:r w:rsidRPr="00055ED6">
        <w:t xml:space="preserve">When the message has reached the end of the group, the last student will say aloud what </w:t>
      </w:r>
      <w:r w:rsidR="002B5504">
        <w:t>was</w:t>
      </w:r>
      <w:r w:rsidRPr="00055ED6">
        <w:t xml:space="preserve"> heard.  Small parts of the message may be repeated</w:t>
      </w:r>
      <w:r w:rsidR="00AD0C6F">
        <w:t xml:space="preserve"> (i.e., re</w:t>
      </w:r>
      <w:r w:rsidR="00E61D46">
        <w:t>-</w:t>
      </w:r>
      <w:r w:rsidR="00AD0C6F">
        <w:t>sent)</w:t>
      </w:r>
      <w:r w:rsidRPr="00055ED6">
        <w:t>, and the process can be restarted to ensure that ALL parts of the message are fully delivered and correct.</w:t>
      </w:r>
    </w:p>
    <w:p w:rsidR="00FE6E17" w:rsidRDefault="002B5504" w:rsidP="002B5504">
      <w:pPr>
        <w:pStyle w:val="BodyTextL50"/>
        <w:numPr>
          <w:ilvl w:val="0"/>
          <w:numId w:val="34"/>
        </w:numPr>
      </w:pPr>
      <w:r>
        <w:t>Your i</w:t>
      </w:r>
      <w:r w:rsidR="00810BC5" w:rsidRPr="00055ED6">
        <w:t>nstructor will re</w:t>
      </w:r>
      <w:r>
        <w:t>p</w:t>
      </w:r>
      <w:r w:rsidR="00810BC5" w:rsidRPr="00055ED6">
        <w:t>e</w:t>
      </w:r>
      <w:r>
        <w:t>at</w:t>
      </w:r>
      <w:r w:rsidR="00810BC5" w:rsidRPr="00055ED6">
        <w:t xml:space="preserve"> the original message to check for quality delivery.</w:t>
      </w:r>
    </w:p>
    <w:p w:rsidR="00853418" w:rsidRDefault="00024EE5" w:rsidP="00024EE5">
      <w:pPr>
        <w:pStyle w:val="LabSection"/>
      </w:pPr>
      <w:r>
        <w:t>Reflection</w:t>
      </w:r>
    </w:p>
    <w:p w:rsidR="00810BC5" w:rsidRDefault="0088483F" w:rsidP="00810BC5">
      <w:pPr>
        <w:pStyle w:val="BodyTextL25"/>
        <w:numPr>
          <w:ilvl w:val="0"/>
          <w:numId w:val="15"/>
        </w:numPr>
      </w:pPr>
      <w:r>
        <w:t>W</w:t>
      </w:r>
      <w:r w:rsidR="00810BC5" w:rsidRPr="00810BC5">
        <w:t>ould the contents of this message need to be clear</w:t>
      </w:r>
      <w:r w:rsidR="00810BC5">
        <w:t xml:space="preserve"> and </w:t>
      </w:r>
      <w:r w:rsidR="00810BC5" w:rsidRPr="00810BC5">
        <w:t>correct when you receive</w:t>
      </w:r>
      <w:r w:rsidR="00113111">
        <w:t>d</w:t>
      </w:r>
      <w:r w:rsidR="00810BC5" w:rsidRPr="00810BC5">
        <w:t xml:space="preserve"> them</w:t>
      </w:r>
      <w:r>
        <w:t>, i</w:t>
      </w:r>
      <w:r w:rsidRPr="00810BC5">
        <w:t>f you were depending on this message to drive your personal/business calendar, studying schedule, etc</w:t>
      </w:r>
      <w:r w:rsidR="00432166">
        <w:t>.</w:t>
      </w:r>
      <w:r w:rsidR="00810BC5" w:rsidRPr="00810BC5">
        <w:t xml:space="preserve">? </w:t>
      </w:r>
    </w:p>
    <w:p w:rsidR="0076166B" w:rsidRDefault="0076166B" w:rsidP="0076166B">
      <w:pPr>
        <w:pStyle w:val="BodyTextL25"/>
        <w:ind w:left="720"/>
      </w:pPr>
      <w:r>
        <w:t>____________________________________________________________________________________</w:t>
      </w:r>
    </w:p>
    <w:p w:rsidR="00492DD6" w:rsidRDefault="00492DD6" w:rsidP="00492DD6">
      <w:pPr>
        <w:ind w:left="720"/>
      </w:pPr>
      <w:r>
        <w:rPr>
          <w:sz w:val="20"/>
        </w:rPr>
        <w:t>___________________________________________________________________________</w:t>
      </w:r>
      <w:r w:rsidR="0076166B">
        <w:rPr>
          <w:sz w:val="20"/>
        </w:rPr>
        <w:t>________</w:t>
      </w:r>
      <w:r>
        <w:rPr>
          <w:sz w:val="20"/>
        </w:rPr>
        <w:t>_</w:t>
      </w:r>
    </w:p>
    <w:p w:rsidR="00BD2D6C" w:rsidRDefault="00810BC5" w:rsidP="00810BC5">
      <w:pPr>
        <w:pStyle w:val="BodyTextL25"/>
        <w:numPr>
          <w:ilvl w:val="0"/>
          <w:numId w:val="15"/>
        </w:numPr>
      </w:pPr>
      <w:r w:rsidRPr="00810BC5">
        <w:t>Would the length of time taken to deliver the message be</w:t>
      </w:r>
      <w:r w:rsidR="0088483F">
        <w:t xml:space="preserve"> an</w:t>
      </w:r>
      <w:r w:rsidRPr="00810BC5">
        <w:t xml:space="preserve"> important</w:t>
      </w:r>
      <w:r w:rsidR="0088483F">
        <w:t xml:space="preserve"> factor</w:t>
      </w:r>
      <w:r w:rsidRPr="00810BC5">
        <w:t xml:space="preserve"> to the sender and recipient?</w:t>
      </w:r>
    </w:p>
    <w:p w:rsidR="0076166B" w:rsidRDefault="0076166B" w:rsidP="0076166B">
      <w:pPr>
        <w:pStyle w:val="BodyTextL25"/>
        <w:ind w:left="720"/>
      </w:pPr>
      <w:r>
        <w:t>____________________________________________________________________________________</w:t>
      </w:r>
    </w:p>
    <w:p w:rsidR="0076166B" w:rsidRDefault="0076166B" w:rsidP="0076166B">
      <w:pPr>
        <w:pStyle w:val="BodyTextL25"/>
        <w:ind w:left="720"/>
      </w:pPr>
      <w:r>
        <w:t>____________________________________________________________________________________</w:t>
      </w:r>
    </w:p>
    <w:p w:rsidR="00B6120F" w:rsidRDefault="0076166B" w:rsidP="00B6120F">
      <w:pPr>
        <w:ind w:left="720"/>
      </w:pPr>
      <w:r>
        <w:rPr>
          <w:sz w:val="20"/>
        </w:rPr>
        <w:t>____________________________________________________________________________________</w:t>
      </w:r>
    </w:p>
    <w:p w:rsidR="00B6120F" w:rsidRPr="0076166B" w:rsidRDefault="00B6120F" w:rsidP="00B6120F">
      <w:pPr>
        <w:pStyle w:val="BodyTextL25"/>
        <w:numPr>
          <w:ilvl w:val="0"/>
          <w:numId w:val="15"/>
        </w:numPr>
        <w:rPr>
          <w:bCs/>
          <w:iCs/>
          <w:shd w:val="clear" w:color="auto" w:fill="BFBFBF"/>
        </w:rPr>
      </w:pPr>
      <w:r w:rsidRPr="00B6120F">
        <w:t>Compare the Introductory M</w:t>
      </w:r>
      <w:r w:rsidR="00432166">
        <w:t xml:space="preserve">odeling </w:t>
      </w:r>
      <w:r w:rsidRPr="00B6120F">
        <w:t>A</w:t>
      </w:r>
      <w:r w:rsidR="00432166">
        <w:t>ctivity</w:t>
      </w:r>
      <w:r w:rsidRPr="00B6120F">
        <w:t xml:space="preserve"> of this chapter to this activity.  What differences do you notice about the delivery of the message?</w:t>
      </w:r>
    </w:p>
    <w:p w:rsidR="0076166B" w:rsidRPr="0076166B" w:rsidRDefault="0076166B" w:rsidP="0076166B">
      <w:pPr>
        <w:pStyle w:val="BodyTextL25"/>
        <w:ind w:left="720"/>
        <w:rPr>
          <w:bCs/>
          <w:iCs/>
          <w:shd w:val="clear" w:color="auto" w:fill="BFBFBF"/>
        </w:rPr>
      </w:pPr>
      <w:r>
        <w:t>____________________________________________________________________________________</w:t>
      </w:r>
    </w:p>
    <w:p w:rsidR="0076166B" w:rsidRPr="00B6120F" w:rsidRDefault="0076166B" w:rsidP="0076166B">
      <w:pPr>
        <w:pStyle w:val="BodyTextL25"/>
        <w:ind w:left="720"/>
        <w:rPr>
          <w:bCs/>
          <w:iCs/>
          <w:shd w:val="clear" w:color="auto" w:fill="BFBFBF"/>
        </w:rPr>
      </w:pPr>
      <w:r>
        <w:t>____________________________________________________________________________________</w:t>
      </w:r>
    </w:p>
    <w:p w:rsidR="00BD1162" w:rsidRPr="0076166B" w:rsidRDefault="00B6120F" w:rsidP="0076166B">
      <w:pPr>
        <w:pStyle w:val="BodyTextL25"/>
        <w:ind w:left="720"/>
      </w:pPr>
      <w:r w:rsidRPr="00B6120F">
        <w:t>____________________________________________________________________________________</w:t>
      </w:r>
    </w:p>
    <w:sectPr w:rsidR="00BD1162" w:rsidRPr="0076166B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690" w:rsidRDefault="002E2690" w:rsidP="0090659A">
      <w:pPr>
        <w:spacing w:after="0" w:line="240" w:lineRule="auto"/>
      </w:pPr>
      <w:r>
        <w:separator/>
      </w:r>
    </w:p>
    <w:p w:rsidR="002E2690" w:rsidRDefault="002E2690"/>
    <w:p w:rsidR="002E2690" w:rsidRDefault="002E2690"/>
    <w:p w:rsidR="002E2690" w:rsidRDefault="002E2690"/>
    <w:p w:rsidR="002E2690" w:rsidRDefault="002E2690"/>
  </w:endnote>
  <w:endnote w:type="continuationSeparator" w:id="0">
    <w:p w:rsidR="002E2690" w:rsidRDefault="002E2690" w:rsidP="0090659A">
      <w:pPr>
        <w:spacing w:after="0" w:line="240" w:lineRule="auto"/>
      </w:pPr>
      <w:r>
        <w:continuationSeparator/>
      </w:r>
    </w:p>
    <w:p w:rsidR="002E2690" w:rsidRDefault="002E2690"/>
    <w:p w:rsidR="002E2690" w:rsidRDefault="002E2690"/>
    <w:p w:rsidR="002E2690" w:rsidRDefault="002E2690"/>
    <w:p w:rsidR="002E2690" w:rsidRDefault="002E269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4F24D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F24D4" w:rsidRPr="0090659A">
      <w:rPr>
        <w:b/>
        <w:szCs w:val="16"/>
      </w:rPr>
      <w:fldChar w:fldCharType="separate"/>
    </w:r>
    <w:r w:rsidR="0076166B">
      <w:rPr>
        <w:b/>
        <w:noProof/>
        <w:szCs w:val="16"/>
      </w:rPr>
      <w:t>2</w:t>
    </w:r>
    <w:r w:rsidR="004F24D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4F24D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F24D4" w:rsidRPr="0090659A">
      <w:rPr>
        <w:b/>
        <w:szCs w:val="16"/>
      </w:rPr>
      <w:fldChar w:fldCharType="separate"/>
    </w:r>
    <w:r w:rsidR="0076166B">
      <w:rPr>
        <w:b/>
        <w:noProof/>
        <w:szCs w:val="16"/>
      </w:rPr>
      <w:t>2</w:t>
    </w:r>
    <w:r w:rsidR="004F24D4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4F24D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F24D4" w:rsidRPr="0090659A">
      <w:rPr>
        <w:b/>
        <w:szCs w:val="16"/>
      </w:rPr>
      <w:fldChar w:fldCharType="separate"/>
    </w:r>
    <w:r w:rsidR="0076166B">
      <w:rPr>
        <w:b/>
        <w:noProof/>
        <w:szCs w:val="16"/>
      </w:rPr>
      <w:t>1</w:t>
    </w:r>
    <w:r w:rsidR="004F24D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4F24D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F24D4" w:rsidRPr="0090659A">
      <w:rPr>
        <w:b/>
        <w:szCs w:val="16"/>
      </w:rPr>
      <w:fldChar w:fldCharType="separate"/>
    </w:r>
    <w:r w:rsidR="0076166B">
      <w:rPr>
        <w:b/>
        <w:noProof/>
        <w:szCs w:val="16"/>
      </w:rPr>
      <w:t>1</w:t>
    </w:r>
    <w:r w:rsidR="004F24D4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690" w:rsidRDefault="002E2690" w:rsidP="0090659A">
      <w:pPr>
        <w:spacing w:after="0" w:line="240" w:lineRule="auto"/>
      </w:pPr>
      <w:r>
        <w:separator/>
      </w:r>
    </w:p>
    <w:p w:rsidR="002E2690" w:rsidRDefault="002E2690"/>
    <w:p w:rsidR="002E2690" w:rsidRDefault="002E2690"/>
    <w:p w:rsidR="002E2690" w:rsidRDefault="002E2690"/>
    <w:p w:rsidR="002E2690" w:rsidRDefault="002E2690"/>
  </w:footnote>
  <w:footnote w:type="continuationSeparator" w:id="0">
    <w:p w:rsidR="002E2690" w:rsidRDefault="002E2690" w:rsidP="0090659A">
      <w:pPr>
        <w:spacing w:after="0" w:line="240" w:lineRule="auto"/>
      </w:pPr>
      <w:r>
        <w:continuationSeparator/>
      </w:r>
    </w:p>
    <w:p w:rsidR="002E2690" w:rsidRDefault="002E2690"/>
    <w:p w:rsidR="002E2690" w:rsidRDefault="002E2690"/>
    <w:p w:rsidR="002E2690" w:rsidRDefault="002E2690"/>
    <w:p w:rsidR="002E2690" w:rsidRDefault="002E269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AD0C6F" w:rsidP="00C52BA6">
    <w:pPr>
      <w:pStyle w:val="PageHead"/>
    </w:pPr>
    <w:r>
      <w:t xml:space="preserve">We </w:t>
    </w:r>
    <w:r w:rsidR="00EC609F">
      <w:t>Need to Talk, Again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53329"/>
    <w:multiLevelType w:val="hybridMultilevel"/>
    <w:tmpl w:val="273C9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58123C4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C424CD2"/>
    <w:multiLevelType w:val="hybridMultilevel"/>
    <w:tmpl w:val="A044F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42B2F37"/>
    <w:multiLevelType w:val="hybridMultilevel"/>
    <w:tmpl w:val="35D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915D6"/>
    <w:multiLevelType w:val="multilevel"/>
    <w:tmpl w:val="B56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F29EF"/>
    <w:multiLevelType w:val="hybridMultilevel"/>
    <w:tmpl w:val="CB40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FC13B1"/>
    <w:multiLevelType w:val="hybridMultilevel"/>
    <w:tmpl w:val="7220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774E65"/>
    <w:multiLevelType w:val="hybridMultilevel"/>
    <w:tmpl w:val="7602B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ED527F2"/>
    <w:multiLevelType w:val="multilevel"/>
    <w:tmpl w:val="5218E3DA"/>
    <w:numStyleLink w:val="SectionList"/>
  </w:abstractNum>
  <w:abstractNum w:abstractNumId="17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1B1928"/>
    <w:multiLevelType w:val="hybridMultilevel"/>
    <w:tmpl w:val="51BC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930639"/>
    <w:multiLevelType w:val="hybridMultilevel"/>
    <w:tmpl w:val="C228E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893687"/>
    <w:multiLevelType w:val="hybridMultilevel"/>
    <w:tmpl w:val="4F12D0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854728"/>
    <w:multiLevelType w:val="hybridMultilevel"/>
    <w:tmpl w:val="1AC45ACC"/>
    <w:lvl w:ilvl="0" w:tplc="9DC40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2A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CD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E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4E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A7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6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2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64A39AE"/>
    <w:multiLevelType w:val="hybridMultilevel"/>
    <w:tmpl w:val="EBDE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CED6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9400EA"/>
    <w:multiLevelType w:val="multilevel"/>
    <w:tmpl w:val="42CE635C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7"/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20"/>
  </w:num>
  <w:num w:numId="6">
    <w:abstractNumId w:val="3"/>
  </w:num>
  <w:num w:numId="7">
    <w:abstractNumId w:val="17"/>
  </w:num>
  <w:num w:numId="8">
    <w:abstractNumId w:val="3"/>
  </w:num>
  <w:num w:numId="9">
    <w:abstractNumId w:val="2"/>
  </w:num>
  <w:num w:numId="10">
    <w:abstractNumId w:val="6"/>
  </w:num>
  <w:num w:numId="11">
    <w:abstractNumId w:val="3"/>
  </w:num>
  <w:num w:numId="12">
    <w:abstractNumId w:val="0"/>
  </w:num>
  <w:num w:numId="13">
    <w:abstractNumId w:val="24"/>
  </w:num>
  <w:num w:numId="14">
    <w:abstractNumId w:val="3"/>
  </w:num>
  <w:num w:numId="15">
    <w:abstractNumId w:val="12"/>
  </w:num>
  <w:num w:numId="16">
    <w:abstractNumId w:val="11"/>
  </w:num>
  <w:num w:numId="17">
    <w:abstractNumId w:val="3"/>
  </w:num>
  <w:num w:numId="18">
    <w:abstractNumId w:val="21"/>
  </w:num>
  <w:num w:numId="19">
    <w:abstractNumId w:val="5"/>
  </w:num>
  <w:num w:numId="20">
    <w:abstractNumId w:val="3"/>
  </w:num>
  <w:num w:numId="21">
    <w:abstractNumId w:val="9"/>
  </w:num>
  <w:num w:numId="22">
    <w:abstractNumId w:val="15"/>
  </w:num>
  <w:num w:numId="23">
    <w:abstractNumId w:val="23"/>
  </w:num>
  <w:num w:numId="24">
    <w:abstractNumId w:val="18"/>
  </w:num>
  <w:num w:numId="25">
    <w:abstractNumId w:val="14"/>
  </w:num>
  <w:num w:numId="26">
    <w:abstractNumId w:val="19"/>
  </w:num>
  <w:num w:numId="27">
    <w:abstractNumId w:val="10"/>
  </w:num>
  <w:num w:numId="28">
    <w:abstractNumId w:val="13"/>
  </w:num>
  <w:num w:numId="29">
    <w:abstractNumId w:val="3"/>
  </w:num>
  <w:num w:numId="30">
    <w:abstractNumId w:val="16"/>
  </w:num>
  <w:num w:numId="31">
    <w:abstractNumId w:val="4"/>
  </w:num>
  <w:num w:numId="32">
    <w:abstractNumId w:val="25"/>
  </w:num>
  <w:num w:numId="33">
    <w:abstractNumId w:val="4"/>
  </w:num>
  <w:num w:numId="34">
    <w:abstractNumId w:val="22"/>
  </w:num>
  <w:num w:numId="35">
    <w:abstractNumId w:val="1"/>
  </w:num>
  <w:num w:numId="36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111"/>
    <w:rsid w:val="001133DD"/>
    <w:rsid w:val="00120CBE"/>
    <w:rsid w:val="001366EC"/>
    <w:rsid w:val="0014219C"/>
    <w:rsid w:val="001425ED"/>
    <w:rsid w:val="00154E3A"/>
    <w:rsid w:val="00155338"/>
    <w:rsid w:val="00163164"/>
    <w:rsid w:val="00170FA5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D6C0C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2C7"/>
    <w:rsid w:val="0020449C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A6C56"/>
    <w:rsid w:val="002B5504"/>
    <w:rsid w:val="002C090C"/>
    <w:rsid w:val="002C1243"/>
    <w:rsid w:val="002C1815"/>
    <w:rsid w:val="002C475E"/>
    <w:rsid w:val="002C6AD6"/>
    <w:rsid w:val="002D6C2A"/>
    <w:rsid w:val="002D7A86"/>
    <w:rsid w:val="002E2690"/>
    <w:rsid w:val="002F45FF"/>
    <w:rsid w:val="002F6D17"/>
    <w:rsid w:val="003003CE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2FE1"/>
    <w:rsid w:val="003F4F0E"/>
    <w:rsid w:val="003F6E06"/>
    <w:rsid w:val="004039E0"/>
    <w:rsid w:val="00403C7A"/>
    <w:rsid w:val="004057A6"/>
    <w:rsid w:val="00406554"/>
    <w:rsid w:val="004131B0"/>
    <w:rsid w:val="00416C42"/>
    <w:rsid w:val="00422476"/>
    <w:rsid w:val="0042385C"/>
    <w:rsid w:val="00431654"/>
    <w:rsid w:val="00432166"/>
    <w:rsid w:val="00434926"/>
    <w:rsid w:val="00444217"/>
    <w:rsid w:val="004478F4"/>
    <w:rsid w:val="00450F7A"/>
    <w:rsid w:val="00452C6D"/>
    <w:rsid w:val="00455E0B"/>
    <w:rsid w:val="004659EE"/>
    <w:rsid w:val="00492DD6"/>
    <w:rsid w:val="004936C2"/>
    <w:rsid w:val="0049379C"/>
    <w:rsid w:val="004A1CA0"/>
    <w:rsid w:val="004A22E9"/>
    <w:rsid w:val="004A5BC5"/>
    <w:rsid w:val="004B023D"/>
    <w:rsid w:val="004B22DC"/>
    <w:rsid w:val="004C0909"/>
    <w:rsid w:val="004C3F97"/>
    <w:rsid w:val="004D3339"/>
    <w:rsid w:val="004D353F"/>
    <w:rsid w:val="004D36D7"/>
    <w:rsid w:val="004D4E00"/>
    <w:rsid w:val="004D682B"/>
    <w:rsid w:val="004E6152"/>
    <w:rsid w:val="004F24D4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409A6"/>
    <w:rsid w:val="005510BA"/>
    <w:rsid w:val="00554B4E"/>
    <w:rsid w:val="00556C02"/>
    <w:rsid w:val="00563249"/>
    <w:rsid w:val="00570A65"/>
    <w:rsid w:val="005762B1"/>
    <w:rsid w:val="00580456"/>
    <w:rsid w:val="00580B31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65F59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65E2"/>
    <w:rsid w:val="006E71DF"/>
    <w:rsid w:val="006F1CC4"/>
    <w:rsid w:val="006F2A86"/>
    <w:rsid w:val="006F3163"/>
    <w:rsid w:val="00700C48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166B"/>
    <w:rsid w:val="00761F6D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BC5"/>
    <w:rsid w:val="00810E4B"/>
    <w:rsid w:val="00814BAA"/>
    <w:rsid w:val="00824295"/>
    <w:rsid w:val="008313F3"/>
    <w:rsid w:val="008405BB"/>
    <w:rsid w:val="00846494"/>
    <w:rsid w:val="008469C1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483F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0B61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A014A3"/>
    <w:rsid w:val="00A0412D"/>
    <w:rsid w:val="00A21211"/>
    <w:rsid w:val="00A2362F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97039"/>
    <w:rsid w:val="00AB0D6A"/>
    <w:rsid w:val="00AB43B3"/>
    <w:rsid w:val="00AB49B9"/>
    <w:rsid w:val="00AB758A"/>
    <w:rsid w:val="00AC1E7E"/>
    <w:rsid w:val="00AC507D"/>
    <w:rsid w:val="00AC66E4"/>
    <w:rsid w:val="00AD0C6F"/>
    <w:rsid w:val="00AD4578"/>
    <w:rsid w:val="00AD68E9"/>
    <w:rsid w:val="00AE56C0"/>
    <w:rsid w:val="00B00914"/>
    <w:rsid w:val="00B02A8E"/>
    <w:rsid w:val="00B052EE"/>
    <w:rsid w:val="00B06A51"/>
    <w:rsid w:val="00B1081F"/>
    <w:rsid w:val="00B27499"/>
    <w:rsid w:val="00B3010D"/>
    <w:rsid w:val="00B35151"/>
    <w:rsid w:val="00B3628C"/>
    <w:rsid w:val="00B37061"/>
    <w:rsid w:val="00B433F2"/>
    <w:rsid w:val="00B458E8"/>
    <w:rsid w:val="00B5397B"/>
    <w:rsid w:val="00B6120F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1162"/>
    <w:rsid w:val="00BD2D6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3B65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7E1"/>
    <w:rsid w:val="00E26930"/>
    <w:rsid w:val="00E27257"/>
    <w:rsid w:val="00E449D0"/>
    <w:rsid w:val="00E4506A"/>
    <w:rsid w:val="00E53F99"/>
    <w:rsid w:val="00E56510"/>
    <w:rsid w:val="00E61D46"/>
    <w:rsid w:val="00E62EA8"/>
    <w:rsid w:val="00E67A6E"/>
    <w:rsid w:val="00E71B43"/>
    <w:rsid w:val="00E81612"/>
    <w:rsid w:val="00E87D18"/>
    <w:rsid w:val="00E87D62"/>
    <w:rsid w:val="00E90A46"/>
    <w:rsid w:val="00EA486E"/>
    <w:rsid w:val="00EA4FA3"/>
    <w:rsid w:val="00EB001B"/>
    <w:rsid w:val="00EB6C33"/>
    <w:rsid w:val="00EC609F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175EF"/>
    <w:rsid w:val="00F2229D"/>
    <w:rsid w:val="00F25ABB"/>
    <w:rsid w:val="00F27963"/>
    <w:rsid w:val="00F30446"/>
    <w:rsid w:val="00F4135D"/>
    <w:rsid w:val="00F41F1B"/>
    <w:rsid w:val="00F4428F"/>
    <w:rsid w:val="00F46BD9"/>
    <w:rsid w:val="00F60BE0"/>
    <w:rsid w:val="00F6280E"/>
    <w:rsid w:val="00F7050A"/>
    <w:rsid w:val="00F75533"/>
    <w:rsid w:val="00F812B6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1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1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1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1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3BC2DF-0972-41B7-82E1-ACD0B2087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John</cp:lastModifiedBy>
  <cp:revision>4</cp:revision>
  <cp:lastPrinted>2013-03-29T18:56:00Z</cp:lastPrinted>
  <dcterms:created xsi:type="dcterms:W3CDTF">2013-04-19T19:00:00Z</dcterms:created>
  <dcterms:modified xsi:type="dcterms:W3CDTF">2013-04-19T19:02:00Z</dcterms:modified>
</cp:coreProperties>
</file>