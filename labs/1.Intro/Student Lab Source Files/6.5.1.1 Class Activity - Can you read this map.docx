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F30116" w:rsidP="00D57B75">
      <w:pPr>
        <w:pStyle w:val="LabTitle"/>
      </w:pPr>
      <w:r>
        <w:t>Can you read this map?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F30116" w:rsidP="00963E34">
      <w:pPr>
        <w:pStyle w:val="BodyTextL25Bold"/>
      </w:pPr>
      <w:r>
        <w:t>Explain how network devices use routing tables to direct packets to a destination network.</w:t>
      </w:r>
    </w:p>
    <w:p w:rsidR="00BD2D6C" w:rsidRPr="00BD2D6C" w:rsidRDefault="00FD388E" w:rsidP="00FD388E">
      <w:pPr>
        <w:pStyle w:val="BodyTextL50"/>
      </w:pPr>
      <w:r w:rsidRPr="00FD388E">
        <w:t>In this activity, given a scenario, you will determine whether high-reliability messaging should be used. You will focus on whether the final message is complete, correct, and delivered in a timely manner</w:t>
      </w:r>
      <w:r w:rsidR="00810BC5">
        <w:t>.</w:t>
      </w:r>
    </w:p>
    <w:p w:rsidR="00F30116" w:rsidRPr="00F30116" w:rsidRDefault="009D2C27" w:rsidP="00F30116">
      <w:pPr>
        <w:pStyle w:val="LabSection"/>
      </w:pPr>
      <w:r>
        <w:t>Background</w:t>
      </w:r>
      <w:r w:rsidR="001D6C0C">
        <w:t>/</w:t>
      </w:r>
      <w:r w:rsidR="00672919">
        <w:t>Scenario</w:t>
      </w:r>
    </w:p>
    <w:p w:rsidR="00BF2085" w:rsidRDefault="00F30116" w:rsidP="00BF2085">
      <w:pPr>
        <w:pStyle w:val="BodyTextL50"/>
      </w:pPr>
      <w:r w:rsidRPr="0085500C">
        <w:rPr>
          <w:b/>
        </w:rPr>
        <w:t>Note</w:t>
      </w:r>
      <w:r w:rsidR="00B232BE">
        <w:rPr>
          <w:b/>
        </w:rPr>
        <w:t xml:space="preserve">: </w:t>
      </w:r>
      <w:r w:rsidRPr="0085500C">
        <w:t xml:space="preserve"> It is suggested that students work in </w:t>
      </w:r>
      <w:r w:rsidR="00B232BE">
        <w:t>pairs</w:t>
      </w:r>
      <w:r w:rsidR="004C5B16">
        <w:t xml:space="preserve">; </w:t>
      </w:r>
      <w:r w:rsidR="0018066C">
        <w:t xml:space="preserve">however, </w:t>
      </w:r>
      <w:r w:rsidR="00B232BE">
        <w:t xml:space="preserve">if preferred, </w:t>
      </w:r>
      <w:r w:rsidR="0018066C">
        <w:t>students</w:t>
      </w:r>
      <w:r w:rsidR="004C5B16">
        <w:t xml:space="preserve"> can complete this activity individually. </w:t>
      </w:r>
    </w:p>
    <w:p w:rsidR="00BD20AD" w:rsidRDefault="00B232BE" w:rsidP="00BD20AD">
      <w:pPr>
        <w:pStyle w:val="BodyTextL50"/>
      </w:pPr>
      <w:r>
        <w:t xml:space="preserve">Your instructor will provide you with </w:t>
      </w:r>
      <w:r w:rsidR="00BF2085" w:rsidRPr="00BD20AD">
        <w:t xml:space="preserve">output generated by a router’s </w:t>
      </w:r>
      <w:r w:rsidR="00BF2085" w:rsidRPr="00FD388E">
        <w:rPr>
          <w:b/>
        </w:rPr>
        <w:t>show ip route</w:t>
      </w:r>
      <w:r w:rsidR="00BF2085" w:rsidRPr="00BD20AD">
        <w:t xml:space="preserve"> command. Use Packet Tracer to build a topology model using th</w:t>
      </w:r>
      <w:r>
        <w:t>is</w:t>
      </w:r>
      <w:r w:rsidR="00BF2085" w:rsidRPr="00BD20AD">
        <w:t xml:space="preserve"> routing information.</w:t>
      </w:r>
      <w:r w:rsidR="00BD20AD" w:rsidRPr="00BD20AD" w:rsidDel="00BD20AD">
        <w:t xml:space="preserve"> </w:t>
      </w:r>
    </w:p>
    <w:p w:rsidR="00BD20AD" w:rsidRDefault="00BF2085" w:rsidP="00BD20AD">
      <w:pPr>
        <w:pStyle w:val="BodyTextL50"/>
      </w:pPr>
      <w:r w:rsidRPr="00BD20AD">
        <w:t>At a minimum</w:t>
      </w:r>
      <w:r w:rsidR="00B232BE">
        <w:t>,</w:t>
      </w:r>
      <w:r w:rsidRPr="00BD20AD">
        <w:t xml:space="preserve"> the following should be used in your topology model:</w:t>
      </w:r>
    </w:p>
    <w:p w:rsidR="00BF2085" w:rsidRPr="00BD20AD" w:rsidRDefault="00FD388E" w:rsidP="00FD388E">
      <w:pPr>
        <w:pStyle w:val="Bulletlevel1"/>
        <w:numPr>
          <w:ilvl w:val="0"/>
          <w:numId w:val="32"/>
        </w:numPr>
      </w:pPr>
      <w:r>
        <w:t>One</w:t>
      </w:r>
      <w:r w:rsidR="00BF2085" w:rsidRPr="00BD20AD">
        <w:t xml:space="preserve"> Catalyst 2960 switch</w:t>
      </w:r>
    </w:p>
    <w:p w:rsidR="00BF2085" w:rsidRPr="00BD20AD" w:rsidRDefault="00FD388E" w:rsidP="00FD388E">
      <w:pPr>
        <w:pStyle w:val="Bulletlevel1"/>
        <w:numPr>
          <w:ilvl w:val="0"/>
          <w:numId w:val="32"/>
        </w:numPr>
      </w:pPr>
      <w:r>
        <w:t>One</w:t>
      </w:r>
      <w:r w:rsidR="00BF2085" w:rsidRPr="00BD20AD">
        <w:t xml:space="preserve"> Cisco Series 1941 Router with one HWIC-4ESW switching port modular card and IOS </w:t>
      </w:r>
      <w:r>
        <w:t>V</w:t>
      </w:r>
      <w:r w:rsidR="00BF2085" w:rsidRPr="00BD20AD">
        <w:t>ersion 15.1 or higher</w:t>
      </w:r>
    </w:p>
    <w:p w:rsidR="00BD20AD" w:rsidRDefault="00FD388E" w:rsidP="00FD388E">
      <w:pPr>
        <w:pStyle w:val="Bulletlevel1"/>
        <w:numPr>
          <w:ilvl w:val="0"/>
          <w:numId w:val="32"/>
        </w:numPr>
      </w:pPr>
      <w:r>
        <w:t>Three</w:t>
      </w:r>
      <w:r w:rsidR="00BF2085" w:rsidRPr="00BD20AD">
        <w:t xml:space="preserve"> PCs </w:t>
      </w:r>
      <w:r w:rsidR="00B232BE">
        <w:t>(c</w:t>
      </w:r>
      <w:r w:rsidR="00BF2085" w:rsidRPr="00BD20AD">
        <w:t xml:space="preserve">an be servers, generic PCs, laptops, </w:t>
      </w:r>
      <w:r w:rsidR="00BD20AD" w:rsidRPr="00BD20AD">
        <w:t>etc.</w:t>
      </w:r>
      <w:r w:rsidR="00B232BE">
        <w:t>)</w:t>
      </w:r>
    </w:p>
    <w:p w:rsidR="00BF2085" w:rsidRPr="00BD20AD" w:rsidRDefault="00BF2085" w:rsidP="00BD20AD">
      <w:pPr>
        <w:pStyle w:val="BodyTextL50"/>
      </w:pPr>
      <w:r w:rsidRPr="00BD20AD">
        <w:t xml:space="preserve">Use the note tool </w:t>
      </w:r>
      <w:r w:rsidR="00AE19FA">
        <w:t>in Packet Tracer</w:t>
      </w:r>
      <w:r w:rsidRPr="00BD20AD">
        <w:t xml:space="preserve"> to indicate the addresses of the router interfaces and possible addresses for the end devices you chose for your model.</w:t>
      </w:r>
    </w:p>
    <w:p w:rsidR="00BF2085" w:rsidRDefault="00BF2085" w:rsidP="00BD20AD">
      <w:pPr>
        <w:pStyle w:val="BodyTextL50"/>
      </w:pPr>
      <w:r w:rsidRPr="00BD20AD">
        <w:t xml:space="preserve">Label all end devices, ports, and addresses ascertained from the </w:t>
      </w:r>
      <w:r w:rsidRPr="00FD388E">
        <w:rPr>
          <w:b/>
        </w:rPr>
        <w:t>show ip route</w:t>
      </w:r>
      <w:r w:rsidRPr="00BD20AD">
        <w:t xml:space="preserve"> output/routing table information </w:t>
      </w:r>
      <w:r w:rsidR="00AE19FA">
        <w:t>i</w:t>
      </w:r>
      <w:r w:rsidRPr="00BD20AD">
        <w:t>n your Packet Tracer file.  Save your work in hard or soft copy to share with the class.</w:t>
      </w:r>
    </w:p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8E1EF8" w:rsidRDefault="00F30116" w:rsidP="008E1EF8">
      <w:pPr>
        <w:pStyle w:val="Bulletlevel1"/>
      </w:pPr>
      <w:r>
        <w:t>Packet Tracer software program</w:t>
      </w:r>
      <w:r w:rsidR="001D6C0C">
        <w:t>.</w:t>
      </w:r>
      <w:r w:rsidR="008E1EF8" w:rsidRPr="008E1EF8">
        <w:t xml:space="preserve"> </w:t>
      </w:r>
    </w:p>
    <w:p w:rsidR="008E1EF8" w:rsidRDefault="008E1EF8" w:rsidP="008E1EF8">
      <w:pPr>
        <w:pStyle w:val="Bulletlevel1"/>
      </w:pPr>
      <w:r>
        <w:t xml:space="preserve">Routing </w:t>
      </w:r>
      <w:r w:rsidRPr="008E1EF8">
        <w:rPr>
          <w:b/>
        </w:rPr>
        <w:t>Table 1</w:t>
      </w:r>
      <w:r>
        <w:t xml:space="preserve"> </w:t>
      </w:r>
      <w:r w:rsidR="00FD388E">
        <w:t>-</w:t>
      </w:r>
      <w:r>
        <w:t xml:space="preserve"> </w:t>
      </w:r>
      <w:r w:rsidR="00FD388E">
        <w:t>You</w:t>
      </w:r>
      <w:r>
        <w:t xml:space="preserve"> can use the table to assist </w:t>
      </w:r>
      <w:r w:rsidR="00FD388E">
        <w:t>one</w:t>
      </w:r>
      <w:r>
        <w:t xml:space="preserve"> </w:t>
      </w:r>
      <w:r w:rsidR="00FD388E">
        <w:t>an</w:t>
      </w:r>
      <w:r>
        <w:t>other</w:t>
      </w:r>
      <w:r w:rsidR="00AE19FA">
        <w:t xml:space="preserve"> as y</w:t>
      </w:r>
      <w:r w:rsidR="00FD388E">
        <w:t>ou</w:t>
      </w:r>
      <w:r>
        <w:t xml:space="preserve"> read the information provided</w:t>
      </w:r>
      <w:r w:rsidR="00FD388E">
        <w:t>,</w:t>
      </w:r>
      <w:r>
        <w:t xml:space="preserve"> and then construct the model using Packet Tracer. </w:t>
      </w:r>
    </w:p>
    <w:p w:rsidR="008E1EF8" w:rsidRDefault="00EB34C0" w:rsidP="008E1EF8">
      <w:pPr>
        <w:pStyle w:val="Bulletlevel1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857143" cy="3685715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68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A4D65" w:rsidP="00810BC5">
      <w:pPr>
        <w:pStyle w:val="BodyTextL25"/>
        <w:numPr>
          <w:ilvl w:val="0"/>
          <w:numId w:val="15"/>
        </w:numPr>
      </w:pPr>
      <w:r>
        <w:t xml:space="preserve">What </w:t>
      </w:r>
      <w:r w:rsidR="001C59F9">
        <w:t>was</w:t>
      </w:r>
      <w:r>
        <w:t xml:space="preserve"> the hardest part of designing this network model?</w:t>
      </w:r>
      <w:r w:rsidR="001C59F9">
        <w:t xml:space="preserve">  Explain your answer.</w:t>
      </w:r>
    </w:p>
    <w:p w:rsidR="00D57B75" w:rsidRDefault="00D57B75" w:rsidP="00D57B75">
      <w:pPr>
        <w:pStyle w:val="BodyTextL25"/>
        <w:ind w:left="720"/>
      </w:pPr>
      <w:r>
        <w:t>____________________________________________________________________________________</w:t>
      </w:r>
    </w:p>
    <w:p w:rsidR="00D57B75" w:rsidRDefault="00D57B75" w:rsidP="00D57B75">
      <w:pPr>
        <w:pStyle w:val="BodyTextL25"/>
        <w:ind w:left="720"/>
      </w:pPr>
      <w:r>
        <w:t>____________________________________________________________________________________</w:t>
      </w:r>
    </w:p>
    <w:p w:rsidR="00676F23" w:rsidRPr="00D57B75" w:rsidRDefault="00492DD6" w:rsidP="00D57B75">
      <w:pPr>
        <w:ind w:left="720"/>
        <w:rPr>
          <w:rStyle w:val="AnswerGray"/>
          <w:sz w:val="22"/>
          <w:shd w:val="clear" w:color="auto" w:fill="auto"/>
        </w:rPr>
      </w:pPr>
      <w:r>
        <w:rPr>
          <w:sz w:val="20"/>
        </w:rPr>
        <w:t>__________________________________________________________</w:t>
      </w:r>
      <w:r w:rsidR="00D57B75">
        <w:rPr>
          <w:sz w:val="20"/>
        </w:rPr>
        <w:t>________</w:t>
      </w:r>
      <w:r>
        <w:rPr>
          <w:sz w:val="20"/>
        </w:rPr>
        <w:t>__________________</w:t>
      </w:r>
    </w:p>
    <w:sectPr w:rsidR="00676F23" w:rsidRPr="00D57B7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8D3" w:rsidRDefault="003528D3" w:rsidP="0090659A">
      <w:pPr>
        <w:spacing w:after="0" w:line="240" w:lineRule="auto"/>
      </w:pPr>
      <w:r>
        <w:separator/>
      </w:r>
    </w:p>
    <w:p w:rsidR="003528D3" w:rsidRDefault="003528D3"/>
    <w:p w:rsidR="003528D3" w:rsidRDefault="003528D3"/>
    <w:p w:rsidR="003528D3" w:rsidRDefault="003528D3"/>
    <w:p w:rsidR="003528D3" w:rsidRDefault="003528D3"/>
  </w:endnote>
  <w:endnote w:type="continuationSeparator" w:id="0">
    <w:p w:rsidR="003528D3" w:rsidRDefault="003528D3" w:rsidP="0090659A">
      <w:pPr>
        <w:spacing w:after="0" w:line="240" w:lineRule="auto"/>
      </w:pPr>
      <w:r>
        <w:continuationSeparator/>
      </w:r>
    </w:p>
    <w:p w:rsidR="003528D3" w:rsidRDefault="003528D3"/>
    <w:p w:rsidR="003528D3" w:rsidRDefault="003528D3"/>
    <w:p w:rsidR="003528D3" w:rsidRDefault="003528D3"/>
    <w:p w:rsidR="003528D3" w:rsidRDefault="003528D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73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7366" w:rsidRPr="0090659A">
      <w:rPr>
        <w:b/>
        <w:szCs w:val="16"/>
      </w:rPr>
      <w:fldChar w:fldCharType="separate"/>
    </w:r>
    <w:r w:rsidR="00D57B75">
      <w:rPr>
        <w:b/>
        <w:noProof/>
        <w:szCs w:val="16"/>
      </w:rPr>
      <w:t>2</w:t>
    </w:r>
    <w:r w:rsidR="00E0736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73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7366" w:rsidRPr="0090659A">
      <w:rPr>
        <w:b/>
        <w:szCs w:val="16"/>
      </w:rPr>
      <w:fldChar w:fldCharType="separate"/>
    </w:r>
    <w:r w:rsidR="00D57B75">
      <w:rPr>
        <w:b/>
        <w:noProof/>
        <w:szCs w:val="16"/>
      </w:rPr>
      <w:t>2</w:t>
    </w:r>
    <w:r w:rsidR="00E0736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E073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7366" w:rsidRPr="0090659A">
      <w:rPr>
        <w:b/>
        <w:szCs w:val="16"/>
      </w:rPr>
      <w:fldChar w:fldCharType="separate"/>
    </w:r>
    <w:r w:rsidR="00D57B75">
      <w:rPr>
        <w:b/>
        <w:noProof/>
        <w:szCs w:val="16"/>
      </w:rPr>
      <w:t>1</w:t>
    </w:r>
    <w:r w:rsidR="00E0736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E0736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7366" w:rsidRPr="0090659A">
      <w:rPr>
        <w:b/>
        <w:szCs w:val="16"/>
      </w:rPr>
      <w:fldChar w:fldCharType="separate"/>
    </w:r>
    <w:r w:rsidR="00D57B75">
      <w:rPr>
        <w:b/>
        <w:noProof/>
        <w:szCs w:val="16"/>
      </w:rPr>
      <w:t>2</w:t>
    </w:r>
    <w:r w:rsidR="00E0736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8D3" w:rsidRDefault="003528D3" w:rsidP="0090659A">
      <w:pPr>
        <w:spacing w:after="0" w:line="240" w:lineRule="auto"/>
      </w:pPr>
      <w:r>
        <w:separator/>
      </w:r>
    </w:p>
    <w:p w:rsidR="003528D3" w:rsidRDefault="003528D3"/>
    <w:p w:rsidR="003528D3" w:rsidRDefault="003528D3"/>
    <w:p w:rsidR="003528D3" w:rsidRDefault="003528D3"/>
    <w:p w:rsidR="003528D3" w:rsidRDefault="003528D3"/>
  </w:footnote>
  <w:footnote w:type="continuationSeparator" w:id="0">
    <w:p w:rsidR="003528D3" w:rsidRDefault="003528D3" w:rsidP="0090659A">
      <w:pPr>
        <w:spacing w:after="0" w:line="240" w:lineRule="auto"/>
      </w:pPr>
      <w:r>
        <w:continuationSeparator/>
      </w:r>
    </w:p>
    <w:p w:rsidR="003528D3" w:rsidRDefault="003528D3"/>
    <w:p w:rsidR="003528D3" w:rsidRDefault="003528D3"/>
    <w:p w:rsidR="003528D3" w:rsidRDefault="003528D3"/>
    <w:p w:rsidR="003528D3" w:rsidRDefault="003528D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C0EB2" w:rsidP="00C52BA6">
    <w:pPr>
      <w:pStyle w:val="PageHead"/>
    </w:pPr>
    <w:r>
      <w:t>Can you read this map?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E64A49"/>
    <w:multiLevelType w:val="hybridMultilevel"/>
    <w:tmpl w:val="9852F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64A39AE"/>
    <w:multiLevelType w:val="hybridMultilevel"/>
    <w:tmpl w:val="3CF0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9"/>
  </w:num>
  <w:num w:numId="6">
    <w:abstractNumId w:val="2"/>
  </w:num>
  <w:num w:numId="7">
    <w:abstractNumId w:val="16"/>
  </w:num>
  <w:num w:numId="8">
    <w:abstractNumId w:val="2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22"/>
  </w:num>
  <w:num w:numId="14">
    <w:abstractNumId w:val="2"/>
  </w:num>
  <w:num w:numId="15">
    <w:abstractNumId w:val="11"/>
  </w:num>
  <w:num w:numId="16">
    <w:abstractNumId w:val="10"/>
  </w:num>
  <w:num w:numId="17">
    <w:abstractNumId w:val="2"/>
  </w:num>
  <w:num w:numId="18">
    <w:abstractNumId w:val="20"/>
  </w:num>
  <w:num w:numId="19">
    <w:abstractNumId w:val="3"/>
  </w:num>
  <w:num w:numId="20">
    <w:abstractNumId w:val="2"/>
  </w:num>
  <w:num w:numId="21">
    <w:abstractNumId w:val="8"/>
  </w:num>
  <w:num w:numId="22">
    <w:abstractNumId w:val="14"/>
  </w:num>
  <w:num w:numId="23">
    <w:abstractNumId w:val="21"/>
  </w:num>
  <w:num w:numId="24">
    <w:abstractNumId w:val="17"/>
  </w:num>
  <w:num w:numId="25">
    <w:abstractNumId w:val="13"/>
  </w:num>
  <w:num w:numId="26">
    <w:abstractNumId w:val="18"/>
  </w:num>
  <w:num w:numId="27">
    <w:abstractNumId w:val="9"/>
  </w:num>
  <w:num w:numId="28">
    <w:abstractNumId w:val="12"/>
  </w:num>
  <w:num w:numId="29">
    <w:abstractNumId w:val="2"/>
  </w:num>
  <w:num w:numId="30">
    <w:abstractNumId w:val="7"/>
  </w:num>
  <w:num w:numId="31">
    <w:abstractNumId w:val="23"/>
  </w:num>
  <w:num w:numId="32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77935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66C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4CD7"/>
    <w:rsid w:val="001B67D8"/>
    <w:rsid w:val="001B6F95"/>
    <w:rsid w:val="001C05A1"/>
    <w:rsid w:val="001C1D9E"/>
    <w:rsid w:val="001C59F9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3D94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29E8"/>
    <w:rsid w:val="00304685"/>
    <w:rsid w:val="003056EB"/>
    <w:rsid w:val="003071FF"/>
    <w:rsid w:val="00310652"/>
    <w:rsid w:val="0031371D"/>
    <w:rsid w:val="0031789F"/>
    <w:rsid w:val="00320788"/>
    <w:rsid w:val="003233A3"/>
    <w:rsid w:val="0034265C"/>
    <w:rsid w:val="0034455D"/>
    <w:rsid w:val="0034604B"/>
    <w:rsid w:val="00346D17"/>
    <w:rsid w:val="00347972"/>
    <w:rsid w:val="003528D3"/>
    <w:rsid w:val="003559CC"/>
    <w:rsid w:val="003569D7"/>
    <w:rsid w:val="003608AC"/>
    <w:rsid w:val="003633CE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0E81"/>
    <w:rsid w:val="00422476"/>
    <w:rsid w:val="0042385C"/>
    <w:rsid w:val="00431654"/>
    <w:rsid w:val="00434926"/>
    <w:rsid w:val="00440AB1"/>
    <w:rsid w:val="00444217"/>
    <w:rsid w:val="004478F4"/>
    <w:rsid w:val="00450F7A"/>
    <w:rsid w:val="00452C6D"/>
    <w:rsid w:val="00455E0B"/>
    <w:rsid w:val="00460D50"/>
    <w:rsid w:val="004659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C5B16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4BE4"/>
    <w:rsid w:val="005E65B5"/>
    <w:rsid w:val="005F3AE9"/>
    <w:rsid w:val="005F709A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0271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1EF8"/>
    <w:rsid w:val="008E5B64"/>
    <w:rsid w:val="008E7DAA"/>
    <w:rsid w:val="008F0094"/>
    <w:rsid w:val="008F340F"/>
    <w:rsid w:val="008F7DFE"/>
    <w:rsid w:val="009001A2"/>
    <w:rsid w:val="00903224"/>
    <w:rsid w:val="00903523"/>
    <w:rsid w:val="0090659A"/>
    <w:rsid w:val="00915986"/>
    <w:rsid w:val="00917624"/>
    <w:rsid w:val="00920035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A6BB9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19FA"/>
    <w:rsid w:val="00AE2B2A"/>
    <w:rsid w:val="00AE56C0"/>
    <w:rsid w:val="00B00914"/>
    <w:rsid w:val="00B02A8E"/>
    <w:rsid w:val="00B052EE"/>
    <w:rsid w:val="00B1081F"/>
    <w:rsid w:val="00B232BE"/>
    <w:rsid w:val="00B27499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0435"/>
    <w:rsid w:val="00BC7CAC"/>
    <w:rsid w:val="00BD20AD"/>
    <w:rsid w:val="00BD2D6C"/>
    <w:rsid w:val="00BD6D76"/>
    <w:rsid w:val="00BE56B3"/>
    <w:rsid w:val="00BF04E8"/>
    <w:rsid w:val="00BF16BF"/>
    <w:rsid w:val="00BF2085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7C6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61A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57B75"/>
    <w:rsid w:val="00D635FE"/>
    <w:rsid w:val="00D675A1"/>
    <w:rsid w:val="00D729DE"/>
    <w:rsid w:val="00D75B6A"/>
    <w:rsid w:val="00D84BDA"/>
    <w:rsid w:val="00D876A8"/>
    <w:rsid w:val="00D87F26"/>
    <w:rsid w:val="00D9075F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07366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11C5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4C0"/>
    <w:rsid w:val="00EB6C33"/>
    <w:rsid w:val="00EC2F1F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C0EB2"/>
    <w:rsid w:val="00FD33AB"/>
    <w:rsid w:val="00FD388E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B2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BF208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B2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BF208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418BA-A283-428A-958D-099C2004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2013-03-29T19:02:00Z</cp:lastPrinted>
  <dcterms:created xsi:type="dcterms:W3CDTF">2013-04-19T19:10:00Z</dcterms:created>
  <dcterms:modified xsi:type="dcterms:W3CDTF">2013-04-19T19:14:00Z</dcterms:modified>
</cp:coreProperties>
</file>