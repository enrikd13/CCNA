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EA60EA" w:rsidP="00744D5D">
      <w:pPr>
        <w:pStyle w:val="LabTitle"/>
      </w:pPr>
      <w:r>
        <w:t>The Internet of Everything…Naturally!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EA60EA" w:rsidP="00963E34">
      <w:pPr>
        <w:pStyle w:val="BodyTextL25Bold"/>
      </w:pPr>
      <w:r>
        <w:t>Explain the need for IPv6 network a</w:t>
      </w:r>
      <w:r w:rsidR="000D24CE">
        <w:t>d</w:t>
      </w:r>
      <w:r>
        <w:t>dresses.</w:t>
      </w:r>
    </w:p>
    <w:p w:rsidR="00BD2D6C" w:rsidRPr="00BD2D6C" w:rsidRDefault="000D24CE" w:rsidP="00F34BA5">
      <w:pPr>
        <w:pStyle w:val="BodyTextL50"/>
      </w:pPr>
      <w:r>
        <w:t>This is an a</w:t>
      </w:r>
      <w:r w:rsidR="00EA60EA" w:rsidRPr="00EA60EA">
        <w:t>pplication-based activity</w:t>
      </w:r>
      <w:r>
        <w:t>.</w:t>
      </w:r>
      <w:r w:rsidR="00EA60EA" w:rsidRPr="00EA60EA">
        <w:t xml:space="preserve"> </w:t>
      </w:r>
      <w:r w:rsidR="00F34BA5">
        <w:t>You will</w:t>
      </w:r>
      <w:r w:rsidR="00EA60EA" w:rsidRPr="00EA60EA">
        <w:t xml:space="preserve"> develop a plan to show how </w:t>
      </w:r>
      <w:proofErr w:type="spellStart"/>
      <w:r>
        <w:t>IoE</w:t>
      </w:r>
      <w:proofErr w:type="spellEnd"/>
      <w:r w:rsidR="00AC4C5E">
        <w:t xml:space="preserve"> subnets, </w:t>
      </w:r>
      <w:proofErr w:type="spellStart"/>
      <w:r w:rsidR="00AC4C5E">
        <w:t>unicasts</w:t>
      </w:r>
      <w:proofErr w:type="spellEnd"/>
      <w:r w:rsidR="00F34BA5">
        <w:t>,</w:t>
      </w:r>
      <w:r w:rsidR="00AC4C5E">
        <w:t xml:space="preserve"> and </w:t>
      </w:r>
      <w:r w:rsidR="00EA60EA" w:rsidRPr="00EA60EA">
        <w:t xml:space="preserve">multicasts </w:t>
      </w:r>
      <w:r w:rsidR="00AC4C5E">
        <w:t xml:space="preserve">could </w:t>
      </w:r>
      <w:r w:rsidR="00EA60EA" w:rsidRPr="00EA60EA">
        <w:t xml:space="preserve">be used in our daily lives to </w:t>
      </w:r>
      <w:r>
        <w:t>affect</w:t>
      </w:r>
      <w:r w:rsidR="00EA60EA" w:rsidRPr="00EA60EA">
        <w:t xml:space="preserve"> </w:t>
      </w:r>
      <w:r w:rsidR="00EA60EA">
        <w:t xml:space="preserve">data </w:t>
      </w:r>
      <w:r w:rsidR="00EA60EA" w:rsidRPr="00EA60EA">
        <w:t>communication.</w:t>
      </w:r>
    </w:p>
    <w:p w:rsidR="00F30116" w:rsidRPr="00F30116" w:rsidRDefault="009D2C27" w:rsidP="00F30116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F30116" w:rsidRPr="0085500C" w:rsidRDefault="00F30116" w:rsidP="00F34BA5">
      <w:pPr>
        <w:pStyle w:val="BodyTextL50"/>
        <w:rPr>
          <w:b/>
        </w:rPr>
      </w:pPr>
      <w:r w:rsidRPr="0085500C">
        <w:rPr>
          <w:b/>
        </w:rPr>
        <w:t>Note</w:t>
      </w:r>
      <w:r w:rsidR="000D24CE">
        <w:rPr>
          <w:b/>
        </w:rPr>
        <w:t>:</w:t>
      </w:r>
      <w:r w:rsidRPr="0085500C">
        <w:rPr>
          <w:b/>
        </w:rPr>
        <w:t xml:space="preserve"> </w:t>
      </w:r>
      <w:r w:rsidR="00EA60EA">
        <w:t>This activity may be completed individually or in small/large groups</w:t>
      </w:r>
      <w:r w:rsidR="000D24CE">
        <w:t>.</w:t>
      </w:r>
    </w:p>
    <w:p w:rsidR="00EA60EA" w:rsidRDefault="00EA60EA" w:rsidP="00F30116">
      <w:pPr>
        <w:pStyle w:val="BodyTextL50"/>
      </w:pPr>
    </w:p>
    <w:p w:rsidR="00EA60EA" w:rsidRPr="00EA60EA" w:rsidRDefault="000D24CE" w:rsidP="00EA60EA">
      <w:pPr>
        <w:pStyle w:val="BodyTextL50"/>
      </w:pPr>
      <w:r>
        <w:t>T</w:t>
      </w:r>
      <w:r w:rsidRPr="00EA60EA">
        <w:t>his chapter</w:t>
      </w:r>
      <w:r>
        <w:t xml:space="preserve"> discussed</w:t>
      </w:r>
      <w:r w:rsidRPr="00EA60EA">
        <w:t xml:space="preserve"> </w:t>
      </w:r>
      <w:r>
        <w:t xml:space="preserve">the ways </w:t>
      </w:r>
      <w:r w:rsidR="00F34BA5">
        <w:t>in which</w:t>
      </w:r>
      <w:r w:rsidRPr="00EA60EA">
        <w:t xml:space="preserve"> small to medium-sized businesses </w:t>
      </w:r>
      <w:r>
        <w:t>are</w:t>
      </w:r>
      <w:r w:rsidR="00EA60EA" w:rsidRPr="00EA60EA">
        <w:t xml:space="preserve"> connected to networks in groups.  The IoE was introduced in the activity</w:t>
      </w:r>
      <w:r w:rsidR="00210B60">
        <w:t xml:space="preserve"> </w:t>
      </w:r>
      <w:r w:rsidR="00210B60" w:rsidRPr="000D24CE">
        <w:t>at the beginning of this chapter.</w:t>
      </w:r>
    </w:p>
    <w:p w:rsidR="00EA60EA" w:rsidRPr="00EA60EA" w:rsidRDefault="00F34BA5" w:rsidP="00EA60EA">
      <w:pPr>
        <w:pStyle w:val="BodyTextL50"/>
      </w:pPr>
      <w:r>
        <w:t>C</w:t>
      </w:r>
      <w:r w:rsidR="00EA60EA" w:rsidRPr="00EA60EA">
        <w:t>hoose one of the following:</w:t>
      </w:r>
    </w:p>
    <w:p w:rsidR="00EA60EA" w:rsidRPr="00EA60EA" w:rsidRDefault="00EA60EA" w:rsidP="00F34BA5">
      <w:pPr>
        <w:pStyle w:val="BodyTextL50"/>
        <w:numPr>
          <w:ilvl w:val="0"/>
          <w:numId w:val="34"/>
        </w:numPr>
      </w:pPr>
      <w:r w:rsidRPr="00EA60EA">
        <w:t>Online banking</w:t>
      </w:r>
    </w:p>
    <w:p w:rsidR="00EA60EA" w:rsidRPr="00EA60EA" w:rsidRDefault="00EA60EA" w:rsidP="00F34BA5">
      <w:pPr>
        <w:pStyle w:val="BodyTextL50"/>
        <w:numPr>
          <w:ilvl w:val="0"/>
          <w:numId w:val="34"/>
        </w:numPr>
      </w:pPr>
      <w:r w:rsidRPr="00EA60EA">
        <w:t>World news</w:t>
      </w:r>
    </w:p>
    <w:p w:rsidR="00EA60EA" w:rsidRPr="00EA60EA" w:rsidRDefault="00EA60EA" w:rsidP="00F34BA5">
      <w:pPr>
        <w:pStyle w:val="BodyTextL50"/>
        <w:numPr>
          <w:ilvl w:val="0"/>
          <w:numId w:val="34"/>
        </w:numPr>
      </w:pPr>
      <w:r w:rsidRPr="00EA60EA">
        <w:t>Weather forecasting/climate</w:t>
      </w:r>
    </w:p>
    <w:p w:rsidR="00EA60EA" w:rsidRPr="00EA60EA" w:rsidRDefault="00EA60EA" w:rsidP="00F34BA5">
      <w:pPr>
        <w:pStyle w:val="BodyTextL50"/>
        <w:numPr>
          <w:ilvl w:val="0"/>
          <w:numId w:val="34"/>
        </w:numPr>
      </w:pPr>
      <w:r w:rsidRPr="00EA60EA">
        <w:t>Traffic conditions</w:t>
      </w:r>
    </w:p>
    <w:p w:rsidR="00EA60EA" w:rsidRPr="00EA60EA" w:rsidRDefault="00EA60EA" w:rsidP="00EA60EA">
      <w:pPr>
        <w:pStyle w:val="BodyTextL50"/>
      </w:pPr>
      <w:r w:rsidRPr="00EA60EA">
        <w:t xml:space="preserve">Devise an IPv6 addressing scheme for the area you </w:t>
      </w:r>
      <w:r w:rsidR="00210B60">
        <w:t xml:space="preserve">have </w:t>
      </w:r>
      <w:r w:rsidRPr="00EA60EA">
        <w:t>chose</w:t>
      </w:r>
      <w:r w:rsidR="00210B60">
        <w:t>n</w:t>
      </w:r>
      <w:r w:rsidRPr="00EA60EA">
        <w:t xml:space="preserve">.  </w:t>
      </w:r>
      <w:r w:rsidR="00210B60">
        <w:t>Your addressing scheme should i</w:t>
      </w:r>
      <w:r w:rsidRPr="00EA60EA">
        <w:t>nclude how you would plan for:</w:t>
      </w:r>
    </w:p>
    <w:p w:rsidR="00EA60EA" w:rsidRPr="00EA60EA" w:rsidRDefault="00EA60EA" w:rsidP="00F34BA5">
      <w:pPr>
        <w:pStyle w:val="BodyTextL50"/>
        <w:numPr>
          <w:ilvl w:val="0"/>
          <w:numId w:val="35"/>
        </w:numPr>
      </w:pPr>
      <w:r w:rsidRPr="00EA60EA">
        <w:t>Subnetting</w:t>
      </w:r>
    </w:p>
    <w:p w:rsidR="00EA60EA" w:rsidRPr="00EA60EA" w:rsidRDefault="00EA60EA" w:rsidP="00F34BA5">
      <w:pPr>
        <w:pStyle w:val="BodyTextL50"/>
        <w:numPr>
          <w:ilvl w:val="0"/>
          <w:numId w:val="35"/>
        </w:numPr>
      </w:pPr>
      <w:r w:rsidRPr="00EA60EA">
        <w:t>Unicasts</w:t>
      </w:r>
    </w:p>
    <w:p w:rsidR="00EA60EA" w:rsidRPr="00EA60EA" w:rsidRDefault="00EA60EA" w:rsidP="00F34BA5">
      <w:pPr>
        <w:pStyle w:val="BodyTextL50"/>
        <w:numPr>
          <w:ilvl w:val="0"/>
          <w:numId w:val="35"/>
        </w:numPr>
      </w:pPr>
      <w:r w:rsidRPr="00EA60EA">
        <w:t>Multicasts</w:t>
      </w:r>
    </w:p>
    <w:p w:rsidR="00210B60" w:rsidRDefault="00EA60EA" w:rsidP="00EA60EA">
      <w:pPr>
        <w:pStyle w:val="BodyTextL50"/>
      </w:pPr>
      <w:r w:rsidRPr="00EA60EA">
        <w:t>Keep a copy of your scheme to share with the class or learning community. Be prepared to explain</w:t>
      </w:r>
      <w:r w:rsidR="00210B60">
        <w:t>:</w:t>
      </w:r>
    </w:p>
    <w:p w:rsidR="00210B60" w:rsidRDefault="00F34BA5" w:rsidP="00F34BA5">
      <w:pPr>
        <w:pStyle w:val="BodyTextL50"/>
        <w:numPr>
          <w:ilvl w:val="0"/>
          <w:numId w:val="36"/>
        </w:numPr>
      </w:pPr>
      <w:r>
        <w:t>H</w:t>
      </w:r>
      <w:r w:rsidR="00EA60EA" w:rsidRPr="00EA60EA">
        <w:t xml:space="preserve">ow </w:t>
      </w:r>
      <w:proofErr w:type="spellStart"/>
      <w:r w:rsidR="00EA60EA" w:rsidRPr="00EA60EA">
        <w:t>subnetting</w:t>
      </w:r>
      <w:proofErr w:type="spellEnd"/>
      <w:r w:rsidR="00EA60EA" w:rsidRPr="00EA60EA">
        <w:t xml:space="preserve">, </w:t>
      </w:r>
      <w:proofErr w:type="spellStart"/>
      <w:r w:rsidR="00EA60EA" w:rsidRPr="00EA60EA">
        <w:t>unicasts</w:t>
      </w:r>
      <w:proofErr w:type="spellEnd"/>
      <w:r w:rsidR="00EA60EA" w:rsidRPr="00EA60EA">
        <w:t xml:space="preserve">, </w:t>
      </w:r>
      <w:r w:rsidR="00AC4C5E">
        <w:t xml:space="preserve">and </w:t>
      </w:r>
      <w:r w:rsidR="00EA60EA" w:rsidRPr="00EA60EA">
        <w:t xml:space="preserve">multicasts </w:t>
      </w:r>
      <w:r w:rsidR="00AC4C5E">
        <w:t>co</w:t>
      </w:r>
      <w:r w:rsidR="00EA60EA" w:rsidRPr="00EA60EA">
        <w:t>uld be incorporated</w:t>
      </w:r>
    </w:p>
    <w:p w:rsidR="00210B60" w:rsidRDefault="00F34BA5" w:rsidP="00F34BA5">
      <w:pPr>
        <w:pStyle w:val="BodyTextL50"/>
        <w:numPr>
          <w:ilvl w:val="0"/>
          <w:numId w:val="36"/>
        </w:numPr>
      </w:pPr>
      <w:r>
        <w:t>W</w:t>
      </w:r>
      <w:r w:rsidR="00EA60EA" w:rsidRPr="00EA60EA">
        <w:t>here your addressing scheme could be used</w:t>
      </w:r>
    </w:p>
    <w:p w:rsidR="00EA60EA" w:rsidRDefault="00F34BA5" w:rsidP="00F34BA5">
      <w:pPr>
        <w:pStyle w:val="BodyTextL50"/>
        <w:numPr>
          <w:ilvl w:val="0"/>
          <w:numId w:val="36"/>
        </w:numPr>
      </w:pPr>
      <w:r>
        <w:t>H</w:t>
      </w:r>
      <w:r w:rsidR="00EA60EA" w:rsidRPr="00EA60EA">
        <w:t xml:space="preserve">ow small to medium-size businesses would be </w:t>
      </w:r>
      <w:r w:rsidR="000D24CE">
        <w:t>affected</w:t>
      </w:r>
      <w:r w:rsidR="00EA60EA" w:rsidRPr="00EA60EA">
        <w:t xml:space="preserve"> by using your plan</w:t>
      </w:r>
    </w:p>
    <w:p w:rsidR="00983E75" w:rsidRPr="00FE6E17" w:rsidRDefault="00983E75" w:rsidP="00983E75">
      <w:pPr>
        <w:pStyle w:val="LabSection"/>
      </w:pPr>
      <w:r w:rsidRPr="00FE6E17">
        <w:t>Required Resources</w:t>
      </w:r>
    </w:p>
    <w:p w:rsidR="00A34A4F" w:rsidRDefault="00A34A4F" w:rsidP="00983E75">
      <w:pPr>
        <w:pStyle w:val="Bulletlevel1"/>
      </w:pPr>
      <w:r>
        <w:t>Paper, pens</w:t>
      </w:r>
      <w:r w:rsidR="00F34BA5">
        <w:t>,</w:t>
      </w:r>
      <w:r>
        <w:t xml:space="preserve"> pencils</w:t>
      </w:r>
      <w:r w:rsidR="00877121">
        <w:t xml:space="preserve">, </w:t>
      </w:r>
      <w:r>
        <w:t>or tablets</w:t>
      </w:r>
    </w:p>
    <w:p w:rsidR="00A34A4F" w:rsidRDefault="00A34A4F" w:rsidP="00983E75">
      <w:pPr>
        <w:pStyle w:val="Bulletlevel1"/>
      </w:pPr>
      <w:r>
        <w:t>Packet Tracer</w:t>
      </w:r>
      <w:r w:rsidR="00877121">
        <w:t xml:space="preserve"> (if you would like to display how your network would physically</w:t>
      </w:r>
      <w:r w:rsidR="00F34BA5">
        <w:t xml:space="preserve"> look</w:t>
      </w:r>
      <w:r w:rsidR="00877121">
        <w:t>)</w:t>
      </w:r>
    </w:p>
    <w:p w:rsidR="00983E75" w:rsidRDefault="00983E75" w:rsidP="00983E75">
      <w:pPr>
        <w:pStyle w:val="Bulletlevel1"/>
      </w:pPr>
      <w:r>
        <w:t>Hard</w:t>
      </w:r>
      <w:r w:rsidR="00F34BA5">
        <w:t>-</w:t>
      </w:r>
      <w:r>
        <w:t xml:space="preserve"> or soft</w:t>
      </w:r>
      <w:r w:rsidR="00F34BA5">
        <w:t>-</w:t>
      </w:r>
      <w:r>
        <w:t xml:space="preserve">copy of the final network topology with IPv6 addressing indicated for sharing with the class. </w:t>
      </w:r>
    </w:p>
    <w:p w:rsidR="00853418" w:rsidRDefault="00024EE5" w:rsidP="00024EE5">
      <w:pPr>
        <w:pStyle w:val="LabSection"/>
      </w:pPr>
      <w:r>
        <w:t>Reflection</w:t>
      </w:r>
    </w:p>
    <w:p w:rsidR="00810BC5" w:rsidRDefault="008A4D65" w:rsidP="00810BC5">
      <w:pPr>
        <w:pStyle w:val="BodyTextL25"/>
        <w:numPr>
          <w:ilvl w:val="0"/>
          <w:numId w:val="15"/>
        </w:numPr>
      </w:pPr>
      <w:r>
        <w:t xml:space="preserve">What </w:t>
      </w:r>
      <w:r w:rsidR="0097489D">
        <w:t>was</w:t>
      </w:r>
      <w:r>
        <w:t xml:space="preserve"> the hardest part of designing this network model?</w:t>
      </w:r>
      <w:r w:rsidR="0097489D">
        <w:t xml:space="preserve">  Explain your answer.</w:t>
      </w:r>
    </w:p>
    <w:p w:rsidR="00744D5D" w:rsidRDefault="00744D5D" w:rsidP="00744D5D">
      <w:pPr>
        <w:pStyle w:val="BodyTextL25"/>
        <w:ind w:left="720"/>
      </w:pPr>
      <w:r>
        <w:t>____________________________________________________________________________________</w:t>
      </w:r>
    </w:p>
    <w:p w:rsidR="00744D5D" w:rsidRDefault="00744D5D" w:rsidP="00744D5D">
      <w:pPr>
        <w:pStyle w:val="BodyTextL25"/>
        <w:ind w:left="720"/>
      </w:pPr>
      <w:r>
        <w:t>____________________________________________________________________________________</w:t>
      </w:r>
    </w:p>
    <w:p w:rsidR="00744D5D" w:rsidRDefault="00744D5D" w:rsidP="00744D5D">
      <w:pPr>
        <w:pStyle w:val="BodyTextL25"/>
        <w:ind w:left="720"/>
      </w:pPr>
      <w:r>
        <w:t>____________________________________________________________________________________</w:t>
      </w:r>
    </w:p>
    <w:p w:rsidR="00744D5D" w:rsidRDefault="00744D5D" w:rsidP="00744D5D">
      <w:pPr>
        <w:pStyle w:val="BodyTextL25"/>
        <w:ind w:left="720"/>
      </w:pPr>
      <w:r>
        <w:t>____________________________________________________________________________________</w:t>
      </w:r>
    </w:p>
    <w:p w:rsidR="00492DD6" w:rsidRDefault="00492DD6" w:rsidP="00492DD6">
      <w:pPr>
        <w:ind w:left="720"/>
      </w:pPr>
      <w:r>
        <w:rPr>
          <w:sz w:val="20"/>
        </w:rPr>
        <w:t>_________________________</w:t>
      </w:r>
      <w:r w:rsidR="00744D5D">
        <w:rPr>
          <w:sz w:val="20"/>
        </w:rPr>
        <w:t>________</w:t>
      </w:r>
      <w:r>
        <w:rPr>
          <w:sz w:val="20"/>
        </w:rPr>
        <w:t>___________________________________________________</w:t>
      </w:r>
    </w:p>
    <w:sectPr w:rsidR="00492DD6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6B7" w:rsidRDefault="007C66B7" w:rsidP="0090659A">
      <w:pPr>
        <w:spacing w:after="0" w:line="240" w:lineRule="auto"/>
      </w:pPr>
      <w:r>
        <w:separator/>
      </w:r>
    </w:p>
    <w:p w:rsidR="007C66B7" w:rsidRDefault="007C66B7"/>
    <w:p w:rsidR="007C66B7" w:rsidRDefault="007C66B7"/>
    <w:p w:rsidR="007C66B7" w:rsidRDefault="007C66B7"/>
    <w:p w:rsidR="007C66B7" w:rsidRDefault="007C66B7"/>
  </w:endnote>
  <w:endnote w:type="continuationSeparator" w:id="0">
    <w:p w:rsidR="007C66B7" w:rsidRDefault="007C66B7" w:rsidP="0090659A">
      <w:pPr>
        <w:spacing w:after="0" w:line="240" w:lineRule="auto"/>
      </w:pPr>
      <w:r>
        <w:continuationSeparator/>
      </w:r>
    </w:p>
    <w:p w:rsidR="007C66B7" w:rsidRDefault="007C66B7"/>
    <w:p w:rsidR="007C66B7" w:rsidRDefault="007C66B7"/>
    <w:p w:rsidR="007C66B7" w:rsidRDefault="007C66B7"/>
    <w:p w:rsidR="007C66B7" w:rsidRDefault="007C66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C3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C348B" w:rsidRPr="0090659A">
      <w:rPr>
        <w:b/>
        <w:szCs w:val="16"/>
      </w:rPr>
      <w:fldChar w:fldCharType="separate"/>
    </w:r>
    <w:r w:rsidR="00744D5D">
      <w:rPr>
        <w:b/>
        <w:noProof/>
        <w:szCs w:val="16"/>
      </w:rPr>
      <w:t>2</w:t>
    </w:r>
    <w:r w:rsidR="00EC34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C3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C348B" w:rsidRPr="0090659A">
      <w:rPr>
        <w:b/>
        <w:szCs w:val="16"/>
      </w:rPr>
      <w:fldChar w:fldCharType="separate"/>
    </w:r>
    <w:r w:rsidR="00744D5D">
      <w:rPr>
        <w:b/>
        <w:noProof/>
        <w:szCs w:val="16"/>
      </w:rPr>
      <w:t>3</w:t>
    </w:r>
    <w:r w:rsidR="00EC348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C3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C348B" w:rsidRPr="0090659A">
      <w:rPr>
        <w:b/>
        <w:szCs w:val="16"/>
      </w:rPr>
      <w:fldChar w:fldCharType="separate"/>
    </w:r>
    <w:r w:rsidR="00744D5D">
      <w:rPr>
        <w:b/>
        <w:noProof/>
        <w:szCs w:val="16"/>
      </w:rPr>
      <w:t>1</w:t>
    </w:r>
    <w:r w:rsidR="00EC34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C3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C348B" w:rsidRPr="0090659A">
      <w:rPr>
        <w:b/>
        <w:szCs w:val="16"/>
      </w:rPr>
      <w:fldChar w:fldCharType="separate"/>
    </w:r>
    <w:r w:rsidR="00744D5D">
      <w:rPr>
        <w:b/>
        <w:noProof/>
        <w:szCs w:val="16"/>
      </w:rPr>
      <w:t>1</w:t>
    </w:r>
    <w:r w:rsidR="00EC348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6B7" w:rsidRDefault="007C66B7" w:rsidP="0090659A">
      <w:pPr>
        <w:spacing w:after="0" w:line="240" w:lineRule="auto"/>
      </w:pPr>
      <w:r>
        <w:separator/>
      </w:r>
    </w:p>
    <w:p w:rsidR="007C66B7" w:rsidRDefault="007C66B7"/>
    <w:p w:rsidR="007C66B7" w:rsidRDefault="007C66B7"/>
    <w:p w:rsidR="007C66B7" w:rsidRDefault="007C66B7"/>
    <w:p w:rsidR="007C66B7" w:rsidRDefault="007C66B7"/>
  </w:footnote>
  <w:footnote w:type="continuationSeparator" w:id="0">
    <w:p w:rsidR="007C66B7" w:rsidRDefault="007C66B7" w:rsidP="0090659A">
      <w:pPr>
        <w:spacing w:after="0" w:line="240" w:lineRule="auto"/>
      </w:pPr>
      <w:r>
        <w:continuationSeparator/>
      </w:r>
    </w:p>
    <w:p w:rsidR="007C66B7" w:rsidRDefault="007C66B7"/>
    <w:p w:rsidR="007C66B7" w:rsidRDefault="007C66B7"/>
    <w:p w:rsidR="007C66B7" w:rsidRDefault="007C66B7"/>
    <w:p w:rsidR="007C66B7" w:rsidRDefault="007C66B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83E75" w:rsidP="00C52BA6">
    <w:pPr>
      <w:pStyle w:val="PageHead"/>
    </w:pPr>
    <w:r>
      <w:t>The Internet of Everything…Naturally!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72FDB"/>
    <w:multiLevelType w:val="hybridMultilevel"/>
    <w:tmpl w:val="5B400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EB7B46"/>
    <w:multiLevelType w:val="hybridMultilevel"/>
    <w:tmpl w:val="E662FB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74E65"/>
    <w:multiLevelType w:val="hybridMultilevel"/>
    <w:tmpl w:val="F6D28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>
    <w:nsid w:val="51EE63B4"/>
    <w:multiLevelType w:val="hybridMultilevel"/>
    <w:tmpl w:val="6310C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0271C"/>
    <w:multiLevelType w:val="hybridMultilevel"/>
    <w:tmpl w:val="1F0A0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9D1780"/>
    <w:multiLevelType w:val="hybridMultilevel"/>
    <w:tmpl w:val="BC26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726B58"/>
    <w:multiLevelType w:val="hybridMultilevel"/>
    <w:tmpl w:val="D6FAA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64A39AE"/>
    <w:multiLevelType w:val="hybridMultilevel"/>
    <w:tmpl w:val="4104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DC7FC8"/>
    <w:multiLevelType w:val="hybridMultilevel"/>
    <w:tmpl w:val="054EB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1"/>
  </w:num>
  <w:num w:numId="6">
    <w:abstractNumId w:val="2"/>
  </w:num>
  <w:num w:numId="7">
    <w:abstractNumId w:val="18"/>
  </w:num>
  <w:num w:numId="8">
    <w:abstractNumId w:val="2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28"/>
  </w:num>
  <w:num w:numId="14">
    <w:abstractNumId w:val="2"/>
  </w:num>
  <w:num w:numId="15">
    <w:abstractNumId w:val="13"/>
  </w:num>
  <w:num w:numId="16">
    <w:abstractNumId w:val="12"/>
  </w:num>
  <w:num w:numId="17">
    <w:abstractNumId w:val="2"/>
  </w:num>
  <w:num w:numId="18">
    <w:abstractNumId w:val="23"/>
  </w:num>
  <w:num w:numId="19">
    <w:abstractNumId w:val="3"/>
  </w:num>
  <w:num w:numId="20">
    <w:abstractNumId w:val="2"/>
  </w:num>
  <w:num w:numId="21">
    <w:abstractNumId w:val="8"/>
  </w:num>
  <w:num w:numId="22">
    <w:abstractNumId w:val="17"/>
  </w:num>
  <w:num w:numId="23">
    <w:abstractNumId w:val="27"/>
  </w:num>
  <w:num w:numId="24">
    <w:abstractNumId w:val="19"/>
  </w:num>
  <w:num w:numId="25">
    <w:abstractNumId w:val="16"/>
  </w:num>
  <w:num w:numId="26">
    <w:abstractNumId w:val="20"/>
  </w:num>
  <w:num w:numId="27">
    <w:abstractNumId w:val="9"/>
  </w:num>
  <w:num w:numId="28">
    <w:abstractNumId w:val="15"/>
  </w:num>
  <w:num w:numId="29">
    <w:abstractNumId w:val="2"/>
  </w:num>
  <w:num w:numId="30">
    <w:abstractNumId w:val="7"/>
  </w:num>
  <w:num w:numId="31">
    <w:abstractNumId w:val="30"/>
  </w:num>
  <w:num w:numId="32">
    <w:abstractNumId w:val="14"/>
  </w:num>
  <w:num w:numId="33">
    <w:abstractNumId w:val="10"/>
  </w:num>
  <w:num w:numId="34">
    <w:abstractNumId w:val="22"/>
  </w:num>
  <w:num w:numId="35">
    <w:abstractNumId w:val="24"/>
  </w:num>
  <w:num w:numId="36">
    <w:abstractNumId w:val="11"/>
  </w:num>
  <w:num w:numId="37">
    <w:abstractNumId w:val="25"/>
  </w:num>
  <w:num w:numId="38">
    <w:abstractNumId w:val="26"/>
  </w:num>
  <w:num w:numId="39">
    <w:abstractNumId w:val="2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24CE"/>
    <w:rsid w:val="000D55B4"/>
    <w:rsid w:val="000D7EF2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D25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B60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76D6"/>
    <w:rsid w:val="003608AC"/>
    <w:rsid w:val="0036465A"/>
    <w:rsid w:val="00383B42"/>
    <w:rsid w:val="00392C65"/>
    <w:rsid w:val="00392ED5"/>
    <w:rsid w:val="003A194D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654"/>
    <w:rsid w:val="00434926"/>
    <w:rsid w:val="00444217"/>
    <w:rsid w:val="004478F4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7378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4D5D"/>
    <w:rsid w:val="00745DCE"/>
    <w:rsid w:val="00753D89"/>
    <w:rsid w:val="00755C9B"/>
    <w:rsid w:val="00760FE4"/>
    <w:rsid w:val="00763D8B"/>
    <w:rsid w:val="007657F6"/>
    <w:rsid w:val="0076663F"/>
    <w:rsid w:val="0077125A"/>
    <w:rsid w:val="00776759"/>
    <w:rsid w:val="00786F58"/>
    <w:rsid w:val="00787CC1"/>
    <w:rsid w:val="00792F4E"/>
    <w:rsid w:val="0079398D"/>
    <w:rsid w:val="00796C25"/>
    <w:rsid w:val="0079710E"/>
    <w:rsid w:val="007A287C"/>
    <w:rsid w:val="007A3B2A"/>
    <w:rsid w:val="007B5522"/>
    <w:rsid w:val="007C0EE0"/>
    <w:rsid w:val="007C1B71"/>
    <w:rsid w:val="007C2FBB"/>
    <w:rsid w:val="007C66B7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121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60C4"/>
    <w:rsid w:val="009476C0"/>
    <w:rsid w:val="00963E34"/>
    <w:rsid w:val="00964DFA"/>
    <w:rsid w:val="0097489D"/>
    <w:rsid w:val="0098155C"/>
    <w:rsid w:val="00983B77"/>
    <w:rsid w:val="00983E75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A4F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2A34"/>
    <w:rsid w:val="00AB43B3"/>
    <w:rsid w:val="00AB49B9"/>
    <w:rsid w:val="00AB758A"/>
    <w:rsid w:val="00AC1E7E"/>
    <w:rsid w:val="00AC4C5E"/>
    <w:rsid w:val="00AC507D"/>
    <w:rsid w:val="00AC66E4"/>
    <w:rsid w:val="00AD4578"/>
    <w:rsid w:val="00AD68E9"/>
    <w:rsid w:val="00AE56C0"/>
    <w:rsid w:val="00B00914"/>
    <w:rsid w:val="00B0267A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097C"/>
    <w:rsid w:val="00B5397B"/>
    <w:rsid w:val="00B6120F"/>
    <w:rsid w:val="00B62809"/>
    <w:rsid w:val="00B63758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377EF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C348B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34BA5"/>
    <w:rsid w:val="00F4135D"/>
    <w:rsid w:val="00F41F1B"/>
    <w:rsid w:val="00F4428F"/>
    <w:rsid w:val="00F46BD9"/>
    <w:rsid w:val="00F60BE0"/>
    <w:rsid w:val="00F6280E"/>
    <w:rsid w:val="00F7050A"/>
    <w:rsid w:val="00F75533"/>
    <w:rsid w:val="00F812B6"/>
    <w:rsid w:val="00FA3811"/>
    <w:rsid w:val="00FA3B9F"/>
    <w:rsid w:val="00FA3F06"/>
    <w:rsid w:val="00FA4A26"/>
    <w:rsid w:val="00FA601B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D7A9E5-B127-4B14-B03D-21BA0CF6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2013-03-28T23:40:00Z</cp:lastPrinted>
  <dcterms:created xsi:type="dcterms:W3CDTF">2013-04-19T19:20:00Z</dcterms:created>
  <dcterms:modified xsi:type="dcterms:W3CDTF">2013-04-19T19:23:00Z</dcterms:modified>
</cp:coreProperties>
</file>