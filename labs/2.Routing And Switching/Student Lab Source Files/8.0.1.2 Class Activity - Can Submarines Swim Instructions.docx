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00B2E" w:rsidP="00116E9D">
      <w:pPr>
        <w:pStyle w:val="LabTitle"/>
        <w:outlineLvl w:val="0"/>
      </w:pPr>
      <w:r>
        <w:t>Can Submarines Swim?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116E9D" w:rsidRDefault="00300B2E" w:rsidP="00116E9D">
      <w:pPr>
        <w:pStyle w:val="BodyText1"/>
      </w:pPr>
      <w:r>
        <w:t>Explain the process by which link-state routers learn about other networks</w:t>
      </w:r>
      <w:r w:rsidR="006724BE" w:rsidRPr="006724BE">
        <w:t>.</w:t>
      </w:r>
    </w:p>
    <w:p w:rsidR="00C07FD9" w:rsidRPr="00C07FD9" w:rsidRDefault="00672919" w:rsidP="0014219C">
      <w:pPr>
        <w:pStyle w:val="LabSection"/>
      </w:pPr>
      <w:r>
        <w:t>Scenario</w:t>
      </w:r>
    </w:p>
    <w:p w:rsidR="00245B7C" w:rsidRDefault="00300B2E" w:rsidP="000624BA">
      <w:pPr>
        <w:pStyle w:val="BodyText1"/>
      </w:pPr>
      <w:r>
        <w:t xml:space="preserve">Edsger Wybe Dijkstra was a famous computer programmer and theoretical physicist. One of his most famous quotes </w:t>
      </w:r>
      <w:r w:rsidR="00B1588D">
        <w:t>was</w:t>
      </w:r>
      <w:r>
        <w:t>: “</w:t>
      </w:r>
      <w:r>
        <w:rPr>
          <w:rStyle w:val="callout"/>
        </w:rPr>
        <w:t xml:space="preserve">The question of whether computers can think is like the question of whether submarines can swim.”  Dijkstra’s </w:t>
      </w:r>
      <w:r>
        <w:t>work has been applied</w:t>
      </w:r>
      <w:r w:rsidR="00B1588D">
        <w:t>,</w:t>
      </w:r>
      <w:r w:rsidR="00A133D0">
        <w:t xml:space="preserve"> </w:t>
      </w:r>
      <w:r>
        <w:t>among other things</w:t>
      </w:r>
      <w:r w:rsidR="00B1588D">
        <w:t>,</w:t>
      </w:r>
      <w:r>
        <w:t xml:space="preserve"> to routing </w:t>
      </w:r>
      <w:r w:rsidR="00466484">
        <w:t xml:space="preserve">protocols. He created the Shortest Path First </w:t>
      </w:r>
      <w:r w:rsidR="009753A7">
        <w:t>(</w:t>
      </w:r>
      <w:r w:rsidR="00466484">
        <w:t>SPF</w:t>
      </w:r>
      <w:r w:rsidR="009753A7">
        <w:t>)</w:t>
      </w:r>
      <w:r w:rsidR="00466484">
        <w:t xml:space="preserve"> algorithm for network routing.</w:t>
      </w:r>
    </w:p>
    <w:p w:rsidR="00300B2E" w:rsidRDefault="00300B2E" w:rsidP="00245B7C">
      <w:pPr>
        <w:pStyle w:val="Bulletlevel1"/>
        <w:rPr>
          <w:sz w:val="22"/>
        </w:rPr>
      </w:pPr>
      <w:r>
        <w:t xml:space="preserve">Visit </w:t>
      </w:r>
      <w:r w:rsidR="00B1588D">
        <w:t>the Association for Computing Machinery’s (ACM) website at</w:t>
      </w:r>
      <w:r>
        <w:t xml:space="preserve"> </w:t>
      </w:r>
      <w:hyperlink r:id="rId9" w:history="1">
        <w:r w:rsidR="00D81409" w:rsidRPr="00EF4C80">
          <w:rPr>
            <w:rStyle w:val="Hyperlink"/>
          </w:rPr>
          <w:t>http://amturing.acm.org/award_winners/dijkstra_1053701.cfm</w:t>
        </w:r>
      </w:hyperlink>
      <w:r>
        <w:t>. Read the article about the life of Dijkstra.  List five facts from the article you found interesting</w:t>
      </w:r>
      <w:r w:rsidR="00B1588D">
        <w:t xml:space="preserve"> about him and his work</w:t>
      </w:r>
      <w:r>
        <w:t>.</w:t>
      </w:r>
    </w:p>
    <w:p w:rsidR="00300B2E" w:rsidRDefault="00300B2E" w:rsidP="00245B7C">
      <w:pPr>
        <w:pStyle w:val="Bulletlevel1"/>
      </w:pPr>
      <w:r>
        <w:t xml:space="preserve">Next, </w:t>
      </w:r>
      <w:r w:rsidR="00B1588D">
        <w:t xml:space="preserve">view </w:t>
      </w:r>
      <w:r w:rsidR="00A133D0">
        <w:t xml:space="preserve">Dijkstra’s animation </w:t>
      </w:r>
      <w:r w:rsidR="00466484">
        <w:t xml:space="preserve">of how to find the shortest path first </w:t>
      </w:r>
      <w:r w:rsidR="00A133D0">
        <w:t>located at</w:t>
      </w:r>
      <w:r>
        <w:t xml:space="preserve"> </w:t>
      </w:r>
      <w:hyperlink r:id="rId10" w:history="1">
        <w:r>
          <w:rPr>
            <w:rStyle w:val="Hyperlink"/>
          </w:rPr>
          <w:t>http://upload.wikimedia.org/wikipedia/commons/5/57/Dijkstra_Animation.gif</w:t>
        </w:r>
      </w:hyperlink>
      <w:r w:rsidR="00A133D0">
        <w:t>. While viewing</w:t>
      </w:r>
      <w:r>
        <w:t xml:space="preserve"> the animation</w:t>
      </w:r>
      <w:r w:rsidR="00A133D0">
        <w:t xml:space="preserve">, </w:t>
      </w:r>
      <w:r>
        <w:t>pay close attention to what is occurring in it.  Note three observations about the animation.</w:t>
      </w:r>
    </w:p>
    <w:p w:rsidR="00300B2E" w:rsidRDefault="00300B2E" w:rsidP="00245B7C">
      <w:pPr>
        <w:pStyle w:val="Bulletlevel1"/>
      </w:pPr>
      <w:r>
        <w:t>Last</w:t>
      </w:r>
      <w:r w:rsidR="00A133D0">
        <w:t>ly</w:t>
      </w:r>
      <w:r>
        <w:t xml:space="preserve">, </w:t>
      </w:r>
      <w:r w:rsidR="00A133D0">
        <w:t xml:space="preserve">view the graphic located at </w:t>
      </w:r>
      <w:hyperlink r:id="rId11" w:history="1">
        <w:r w:rsidR="001A41EE">
          <w:rPr>
            <w:rStyle w:val="Hyperlink"/>
          </w:rPr>
          <w:t>http://upload.wikimedia.org/wikipedia/commons/3/37/Ricerca_operativa_percorso_minimo_01.gif</w:t>
        </w:r>
      </w:hyperlink>
      <w:r w:rsidR="00A133D0">
        <w:t>. T</w:t>
      </w:r>
      <w:r>
        <w:t>ake a few moments to view the visual</w:t>
      </w:r>
      <w:r w:rsidR="00A133D0">
        <w:t xml:space="preserve"> and n</w:t>
      </w:r>
      <w:r>
        <w:t>ot</w:t>
      </w:r>
      <w:r w:rsidR="00A133D0">
        <w:t>ate</w:t>
      </w:r>
      <w:r>
        <w:t xml:space="preserve"> three observations</w:t>
      </w:r>
      <w:r w:rsidR="00A133D0">
        <w:t xml:space="preserve"> you have made</w:t>
      </w:r>
      <w:r>
        <w:t xml:space="preserve"> about the visual.</w:t>
      </w:r>
      <w:r w:rsidR="001A41EE">
        <w:t xml:space="preserve"> (Note: Use a web translator if you do not know the Italian words “Casa” and “</w:t>
      </w:r>
      <w:proofErr w:type="spellStart"/>
      <w:r w:rsidR="001A41EE">
        <w:t>Ufficio</w:t>
      </w:r>
      <w:proofErr w:type="spellEnd"/>
      <w:r w:rsidR="001A41EE">
        <w:t>”.)</w:t>
      </w:r>
    </w:p>
    <w:p w:rsidR="00300B2E" w:rsidRDefault="00A133D0" w:rsidP="000624BA">
      <w:pPr>
        <w:pStyle w:val="BodyText1"/>
      </w:pPr>
      <w:r>
        <w:t>Now, o</w:t>
      </w:r>
      <w:r w:rsidR="00300B2E">
        <w:t xml:space="preserve">pen the </w:t>
      </w:r>
      <w:r w:rsidR="00AC515D">
        <w:t>PDF</w:t>
      </w:r>
      <w:r w:rsidR="00300B2E">
        <w:t xml:space="preserve"> provided with this activity</w:t>
      </w:r>
      <w:r>
        <w:t xml:space="preserve"> and a</w:t>
      </w:r>
      <w:r w:rsidR="00300B2E">
        <w:t>nswer the reflection questions. Save your work.</w:t>
      </w:r>
    </w:p>
    <w:p w:rsidR="00300B2E" w:rsidRDefault="00300B2E" w:rsidP="000624BA">
      <w:pPr>
        <w:pStyle w:val="BodyText1"/>
      </w:pPr>
      <w:r>
        <w:t>Get together with two of your classmates to compare your answers.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A133D0" w:rsidRDefault="003F5DB1" w:rsidP="00CD7F73">
      <w:pPr>
        <w:pStyle w:val="Bulletlevel1"/>
      </w:pPr>
      <w:r>
        <w:t xml:space="preserve">Internet connection </w:t>
      </w:r>
    </w:p>
    <w:p w:rsidR="00CD7F73" w:rsidRDefault="00A133D0" w:rsidP="00CD7F73">
      <w:pPr>
        <w:pStyle w:val="Bulletlevel1"/>
      </w:pPr>
      <w:r>
        <w:t xml:space="preserve">Internet </w:t>
      </w:r>
      <w:r w:rsidR="003F5DB1">
        <w:t>browser</w:t>
      </w:r>
    </w:p>
    <w:p w:rsidR="00853418" w:rsidRDefault="00024EE5" w:rsidP="00024EE5">
      <w:pPr>
        <w:pStyle w:val="LabSection"/>
      </w:pPr>
      <w:r>
        <w:t>Reflection</w:t>
      </w:r>
    </w:p>
    <w:p w:rsidR="006B5C9E" w:rsidRDefault="006B5C9E" w:rsidP="006B5C9E">
      <w:pPr>
        <w:pStyle w:val="ReflectionQ"/>
      </w:pPr>
      <w:r w:rsidRPr="006B5C9E">
        <w:t xml:space="preserve">List five facts you found interesting about </w:t>
      </w:r>
      <w:proofErr w:type="spellStart"/>
      <w:r w:rsidRPr="006B5C9E">
        <w:t>Edsger</w:t>
      </w:r>
      <w:proofErr w:type="spellEnd"/>
      <w:r w:rsidRPr="006B5C9E">
        <w:t xml:space="preserve"> </w:t>
      </w:r>
      <w:proofErr w:type="spellStart"/>
      <w:r w:rsidRPr="006B5C9E">
        <w:t>Wybe</w:t>
      </w:r>
      <w:proofErr w:type="spellEnd"/>
      <w:r w:rsidRPr="006B5C9E">
        <w:t xml:space="preserve"> </w:t>
      </w:r>
      <w:proofErr w:type="spellStart"/>
      <w:r w:rsidRPr="006B5C9E">
        <w:t>Dijkstra’</w:t>
      </w:r>
      <w:r w:rsidR="000624BA">
        <w:t>s</w:t>
      </w:r>
      <w:proofErr w:type="spellEnd"/>
      <w:r>
        <w:t xml:space="preserve"> life.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3F5DB1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  <w:r w:rsidR="006B5C9E" w:rsidRPr="006B5C9E">
        <w:rPr>
          <w:highlight w:val="lightGray"/>
        </w:rPr>
        <w:t xml:space="preserve"> </w:t>
      </w:r>
    </w:p>
    <w:p w:rsidR="00116E9D" w:rsidRP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8F5E9A" w:rsidRDefault="006B5C9E" w:rsidP="00116E9D">
      <w:pPr>
        <w:pStyle w:val="ReflectionQ"/>
      </w:pPr>
      <w:r>
        <w:t xml:space="preserve">List three observations about the animation found at </w:t>
      </w:r>
      <w:hyperlink r:id="rId12" w:history="1">
        <w:r>
          <w:rPr>
            <w:rStyle w:val="Hyperlink"/>
          </w:rPr>
          <w:t>http://upload.wikimedia.org/wikipedia/commons/5/57/Dijkstra_Animation.gif</w:t>
        </w:r>
      </w:hyperlink>
      <w:r>
        <w:t>.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P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EF7D6C" w:rsidRDefault="006B5C9E" w:rsidP="00116E9D">
      <w:pPr>
        <w:pStyle w:val="ReflectionQ"/>
      </w:pPr>
      <w:r>
        <w:lastRenderedPageBreak/>
        <w:t xml:space="preserve">List three observations about the visual shown at </w:t>
      </w:r>
      <w:hyperlink r:id="rId13" w:history="1">
        <w:r>
          <w:rPr>
            <w:rStyle w:val="Hyperlink"/>
          </w:rPr>
          <w:t>http://commons.wikimedia.org/wiki/File:Ricerca_operativa_percorso_minimo_01.gif</w:t>
        </w:r>
      </w:hyperlink>
      <w:r w:rsidR="008F5E9A">
        <w:t>.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Pr="00116E9D" w:rsidRDefault="00116E9D" w:rsidP="00116E9D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3279EE" w:rsidRDefault="00810353" w:rsidP="00116E9D">
      <w:pPr>
        <w:pStyle w:val="ReflectionQ"/>
      </w:pPr>
      <w:r w:rsidRPr="00810353">
        <w:t>D</w:t>
      </w:r>
      <w:r w:rsidR="008F5E9A" w:rsidRPr="00810353">
        <w:t>istance vector routing protocols basically depend on number of hops to fin</w:t>
      </w:r>
      <w:r w:rsidRPr="00810353">
        <w:t xml:space="preserve">d the best route from source to </w:t>
      </w:r>
      <w:r w:rsidR="008F5E9A" w:rsidRPr="00810353">
        <w:t>destination</w:t>
      </w:r>
      <w:r w:rsidR="00165C65" w:rsidRPr="00810353">
        <w:t>.</w:t>
      </w:r>
      <w:r w:rsidR="008F5E9A" w:rsidRPr="00810353">
        <w:t xml:space="preserve"> If you apply the information you learned from this introductory activity to routing, would hops be the main factor in finding the best path from source to destination? </w:t>
      </w:r>
      <w:r w:rsidR="00332F87" w:rsidRPr="00810353">
        <w:t xml:space="preserve">If compared to network communication, could it </w:t>
      </w:r>
      <w:r w:rsidR="00576814" w:rsidRPr="00810353">
        <w:t xml:space="preserve">possibly </w:t>
      </w:r>
      <w:r w:rsidR="00332F87" w:rsidRPr="00810353">
        <w:t xml:space="preserve">be better to find the best path using a different metric than hop count? </w:t>
      </w:r>
      <w:r w:rsidR="008F5E9A" w:rsidRPr="00810353">
        <w:t>Justify your answer</w:t>
      </w:r>
      <w:r w:rsidR="008F5E9A">
        <w:t>.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16E9D" w:rsidRPr="00116E9D" w:rsidRDefault="00116E9D" w:rsidP="00116E9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  <w:bookmarkStart w:id="0" w:name="_GoBack"/>
      <w:bookmarkEnd w:id="0"/>
    </w:p>
    <w:sectPr w:rsidR="00116E9D" w:rsidRPr="00116E9D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59" w:rsidRDefault="00F31359" w:rsidP="0090659A">
      <w:pPr>
        <w:spacing w:after="0" w:line="240" w:lineRule="auto"/>
      </w:pPr>
      <w:r>
        <w:separator/>
      </w:r>
    </w:p>
    <w:p w:rsidR="00F31359" w:rsidRDefault="00F31359"/>
    <w:p w:rsidR="00F31359" w:rsidRDefault="00F31359"/>
    <w:p w:rsidR="00F31359" w:rsidRDefault="00F31359"/>
    <w:p w:rsidR="00F31359" w:rsidRDefault="00F31359"/>
  </w:endnote>
  <w:endnote w:type="continuationSeparator" w:id="0">
    <w:p w:rsidR="00F31359" w:rsidRDefault="00F31359" w:rsidP="0090659A">
      <w:pPr>
        <w:spacing w:after="0" w:line="240" w:lineRule="auto"/>
      </w:pPr>
      <w:r>
        <w:continuationSeparator/>
      </w:r>
    </w:p>
    <w:p w:rsidR="00F31359" w:rsidRDefault="00F31359"/>
    <w:p w:rsidR="00F31359" w:rsidRDefault="00F31359"/>
    <w:p w:rsidR="00F31359" w:rsidRDefault="00F31359"/>
    <w:p w:rsidR="00F31359" w:rsidRDefault="00F31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253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253FB" w:rsidRPr="0090659A">
      <w:rPr>
        <w:b/>
        <w:szCs w:val="16"/>
      </w:rPr>
      <w:fldChar w:fldCharType="separate"/>
    </w:r>
    <w:r w:rsidR="00116E9D">
      <w:rPr>
        <w:b/>
        <w:noProof/>
        <w:szCs w:val="16"/>
      </w:rPr>
      <w:t>2</w:t>
    </w:r>
    <w:r w:rsidR="006253F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253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253FB" w:rsidRPr="0090659A">
      <w:rPr>
        <w:b/>
        <w:szCs w:val="16"/>
      </w:rPr>
      <w:fldChar w:fldCharType="separate"/>
    </w:r>
    <w:r w:rsidR="00116E9D">
      <w:rPr>
        <w:b/>
        <w:noProof/>
        <w:szCs w:val="16"/>
      </w:rPr>
      <w:t>2</w:t>
    </w:r>
    <w:r w:rsidR="006253F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253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253FB" w:rsidRPr="0090659A">
      <w:rPr>
        <w:b/>
        <w:szCs w:val="16"/>
      </w:rPr>
      <w:fldChar w:fldCharType="separate"/>
    </w:r>
    <w:r w:rsidR="00116E9D">
      <w:rPr>
        <w:b/>
        <w:noProof/>
        <w:szCs w:val="16"/>
      </w:rPr>
      <w:t>1</w:t>
    </w:r>
    <w:r w:rsidR="006253F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253F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253FB" w:rsidRPr="0090659A">
      <w:rPr>
        <w:b/>
        <w:szCs w:val="16"/>
      </w:rPr>
      <w:fldChar w:fldCharType="separate"/>
    </w:r>
    <w:r w:rsidR="00116E9D">
      <w:rPr>
        <w:b/>
        <w:noProof/>
        <w:szCs w:val="16"/>
      </w:rPr>
      <w:t>2</w:t>
    </w:r>
    <w:r w:rsidR="006253F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59" w:rsidRDefault="00F31359" w:rsidP="0090659A">
      <w:pPr>
        <w:spacing w:after="0" w:line="240" w:lineRule="auto"/>
      </w:pPr>
      <w:r>
        <w:separator/>
      </w:r>
    </w:p>
    <w:p w:rsidR="00F31359" w:rsidRDefault="00F31359"/>
    <w:p w:rsidR="00F31359" w:rsidRDefault="00F31359"/>
    <w:p w:rsidR="00F31359" w:rsidRDefault="00F31359"/>
    <w:p w:rsidR="00F31359" w:rsidRDefault="00F31359"/>
  </w:footnote>
  <w:footnote w:type="continuationSeparator" w:id="0">
    <w:p w:rsidR="00F31359" w:rsidRDefault="00F31359" w:rsidP="0090659A">
      <w:pPr>
        <w:spacing w:after="0" w:line="240" w:lineRule="auto"/>
      </w:pPr>
      <w:r>
        <w:continuationSeparator/>
      </w:r>
    </w:p>
    <w:p w:rsidR="00F31359" w:rsidRDefault="00F31359"/>
    <w:p w:rsidR="00F31359" w:rsidRDefault="00F31359"/>
    <w:p w:rsidR="00F31359" w:rsidRDefault="00F31359"/>
    <w:p w:rsidR="00F31359" w:rsidRDefault="00F313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00B2E" w:rsidP="00C52BA6">
    <w:pPr>
      <w:pStyle w:val="PageHead"/>
    </w:pPr>
    <w:r>
      <w:t>Can Submarines Swim?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51C65"/>
    <w:multiLevelType w:val="hybridMultilevel"/>
    <w:tmpl w:val="300CC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45E32"/>
    <w:rsid w:val="00050BA4"/>
    <w:rsid w:val="00051738"/>
    <w:rsid w:val="00052548"/>
    <w:rsid w:val="00053D99"/>
    <w:rsid w:val="00060696"/>
    <w:rsid w:val="000624BA"/>
    <w:rsid w:val="000769CF"/>
    <w:rsid w:val="000815D8"/>
    <w:rsid w:val="00085CC6"/>
    <w:rsid w:val="00090C07"/>
    <w:rsid w:val="00091E8D"/>
    <w:rsid w:val="0009378D"/>
    <w:rsid w:val="00097163"/>
    <w:rsid w:val="00097900"/>
    <w:rsid w:val="000A22C8"/>
    <w:rsid w:val="000B2344"/>
    <w:rsid w:val="000B7DE5"/>
    <w:rsid w:val="000D55B4"/>
    <w:rsid w:val="000E65F0"/>
    <w:rsid w:val="000F072C"/>
    <w:rsid w:val="000F16D7"/>
    <w:rsid w:val="000F6743"/>
    <w:rsid w:val="00107B2B"/>
    <w:rsid w:val="00112AC5"/>
    <w:rsid w:val="001133DD"/>
    <w:rsid w:val="00116E9D"/>
    <w:rsid w:val="00120CBE"/>
    <w:rsid w:val="00122664"/>
    <w:rsid w:val="001366EC"/>
    <w:rsid w:val="0014219C"/>
    <w:rsid w:val="001425ED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1EE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45B7C"/>
    <w:rsid w:val="002506CF"/>
    <w:rsid w:val="0025107F"/>
    <w:rsid w:val="00260CD4"/>
    <w:rsid w:val="002639D8"/>
    <w:rsid w:val="00265F77"/>
    <w:rsid w:val="00266C83"/>
    <w:rsid w:val="002768DC"/>
    <w:rsid w:val="00292821"/>
    <w:rsid w:val="002A0555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B2E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2F87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D1779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66484"/>
    <w:rsid w:val="0048227A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AFF"/>
    <w:rsid w:val="00536F43"/>
    <w:rsid w:val="005510BA"/>
    <w:rsid w:val="00554B4E"/>
    <w:rsid w:val="00556C02"/>
    <w:rsid w:val="00563249"/>
    <w:rsid w:val="00570A65"/>
    <w:rsid w:val="0057416C"/>
    <w:rsid w:val="00575A29"/>
    <w:rsid w:val="005762B1"/>
    <w:rsid w:val="00576814"/>
    <w:rsid w:val="00580456"/>
    <w:rsid w:val="00580E73"/>
    <w:rsid w:val="00593386"/>
    <w:rsid w:val="00596998"/>
    <w:rsid w:val="005A0515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5C70"/>
    <w:rsid w:val="006131CE"/>
    <w:rsid w:val="00617D6E"/>
    <w:rsid w:val="00622D61"/>
    <w:rsid w:val="00624198"/>
    <w:rsid w:val="006253FB"/>
    <w:rsid w:val="006340B4"/>
    <w:rsid w:val="006428E5"/>
    <w:rsid w:val="00644958"/>
    <w:rsid w:val="006468CD"/>
    <w:rsid w:val="00664AF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9E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D56CB"/>
    <w:rsid w:val="007E3FEA"/>
    <w:rsid w:val="007F0A0B"/>
    <w:rsid w:val="007F3A60"/>
    <w:rsid w:val="007F3D0B"/>
    <w:rsid w:val="007F7C94"/>
    <w:rsid w:val="00810353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052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5E9A"/>
    <w:rsid w:val="00903523"/>
    <w:rsid w:val="0090659A"/>
    <w:rsid w:val="0090769B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DFA"/>
    <w:rsid w:val="00973943"/>
    <w:rsid w:val="009753A7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33D0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15D"/>
    <w:rsid w:val="00AC66E4"/>
    <w:rsid w:val="00AD4578"/>
    <w:rsid w:val="00AD68E9"/>
    <w:rsid w:val="00AE56C0"/>
    <w:rsid w:val="00B00914"/>
    <w:rsid w:val="00B02A8E"/>
    <w:rsid w:val="00B052EE"/>
    <w:rsid w:val="00B1081F"/>
    <w:rsid w:val="00B1588D"/>
    <w:rsid w:val="00B21410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52F7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1409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2AF3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359"/>
    <w:rsid w:val="00F40B0D"/>
    <w:rsid w:val="00F4135D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0B2E"/>
    <w:rPr>
      <w:color w:val="0000FF" w:themeColor="hyperlink"/>
      <w:u w:val="single"/>
    </w:rPr>
  </w:style>
  <w:style w:type="character" w:customStyle="1" w:styleId="callout">
    <w:name w:val="callout"/>
    <w:basedOn w:val="DefaultParagraphFont"/>
    <w:rsid w:val="00300B2E"/>
  </w:style>
  <w:style w:type="character" w:styleId="FollowedHyperlink">
    <w:name w:val="FollowedHyperlink"/>
    <w:basedOn w:val="DefaultParagraphFont"/>
    <w:uiPriority w:val="99"/>
    <w:semiHidden/>
    <w:unhideWhenUsed/>
    <w:rsid w:val="00300B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00B2E"/>
    <w:rPr>
      <w:color w:val="0000FF" w:themeColor="hyperlink"/>
      <w:u w:val="single"/>
    </w:rPr>
  </w:style>
  <w:style w:type="character" w:customStyle="1" w:styleId="callout">
    <w:name w:val="callout"/>
    <w:basedOn w:val="DefaultParagraphFont"/>
    <w:rsid w:val="00300B2E"/>
  </w:style>
  <w:style w:type="character" w:styleId="FollowedHyperlink">
    <w:name w:val="FollowedHyperlink"/>
    <w:basedOn w:val="DefaultParagraphFont"/>
    <w:uiPriority w:val="99"/>
    <w:semiHidden/>
    <w:unhideWhenUsed/>
    <w:rsid w:val="00300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mmons.wikimedia.org/wiki/File:Ricerca_operativa_percorso_minimo_01.gi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upload.wikimedia.org/wikipedia/commons/5/57/Dijkstra_Animation.gi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load.wikimedia.org/wikipedia/commons/3/37/Ricerca_operativa_percorso_minimo_01.gi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upload.wikimedia.org/wikipedia/commons/5/57/Dijkstra_Animation.gi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mturing.acm.org/award_winners/dijkstra_1053701.cf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8263B-9419-4D24-B05A-183B54A3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2013-07-18T11:57:00Z</dcterms:created>
  <dcterms:modified xsi:type="dcterms:W3CDTF">2013-07-18T12:01:00Z</dcterms:modified>
</cp:coreProperties>
</file>